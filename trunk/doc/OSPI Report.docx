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7E3E23" w:rsidP="00573AFF">
      <w:pPr>
        <w:pStyle w:val="TitleCover"/>
        <w:rPr>
          <w:sz w:val="56"/>
          <w:szCs w:val="56"/>
        </w:rPr>
      </w:pPr>
      <w:r w:rsidRPr="007E3E23">
        <w:rPr>
          <w:sz w:val="56"/>
          <w:szCs w:val="56"/>
        </w:rPr>
        <w:t>Operativsystemer og Procesinteraktion</w:t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odyText"/>
        <w:rPr>
          <w:lang w:val="da-DK" w:eastAsia="da-DK"/>
        </w:rPr>
      </w:pPr>
    </w:p>
    <w:p w:rsidR="00573AFF" w:rsidRDefault="007E3E23" w:rsidP="00573AFF">
      <w:pPr>
        <w:pStyle w:val="SubtitleCover"/>
      </w:pPr>
      <w:r>
        <w:t>FOR</w:t>
      </w:r>
      <w:r w:rsidR="00161973">
        <w:t xml:space="preserve">ÅR </w:t>
      </w:r>
      <w:r w:rsidR="00573AFF">
        <w:t>20</w:t>
      </w:r>
      <w:r>
        <w:t>10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8928F8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8928F8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8928F8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121DAC">
      <w:pPr>
        <w:pStyle w:val="TOCHeading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121DAC">
          <w:pPr>
            <w:jc w:val="center"/>
            <w:rPr>
              <w:lang w:val="da-DK" w:bidi="ar-SA"/>
            </w:rPr>
          </w:pPr>
        </w:p>
        <w:p w:rsidR="00121DAC" w:rsidRDefault="008928F8" w:rsidP="00121DAC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63066619" w:history="1">
            <w:r w:rsidR="00121DAC" w:rsidRPr="003B6455">
              <w:rPr>
                <w:rStyle w:val="Hyperlink"/>
                <w:noProof/>
                <w:lang w:val="da-DK"/>
              </w:rPr>
              <w:t>1.</w:t>
            </w:r>
            <w:r w:rsidR="00121DAC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121DAC" w:rsidRPr="003B6455">
              <w:rPr>
                <w:rStyle w:val="Hyperlink"/>
                <w:noProof/>
                <w:lang w:val="da-DK"/>
              </w:rPr>
              <w:t>Indledning</w:t>
            </w:r>
            <w:r w:rsidR="00121DAC">
              <w:rPr>
                <w:noProof/>
                <w:webHidden/>
              </w:rPr>
              <w:tab/>
            </w:r>
            <w:r w:rsidR="00121DAC">
              <w:rPr>
                <w:noProof/>
                <w:webHidden/>
              </w:rPr>
              <w:fldChar w:fldCharType="begin"/>
            </w:r>
            <w:r w:rsidR="00121DAC">
              <w:rPr>
                <w:noProof/>
                <w:webHidden/>
              </w:rPr>
              <w:instrText xml:space="preserve"> PAGEREF _Toc263066619 \h </w:instrText>
            </w:r>
            <w:r w:rsidR="00121DAC">
              <w:rPr>
                <w:noProof/>
                <w:webHidden/>
              </w:rPr>
            </w:r>
            <w:r w:rsidR="00121DAC">
              <w:rPr>
                <w:noProof/>
                <w:webHidden/>
              </w:rPr>
              <w:fldChar w:fldCharType="separate"/>
            </w:r>
            <w:r w:rsidR="00121DAC">
              <w:rPr>
                <w:noProof/>
                <w:webHidden/>
              </w:rPr>
              <w:t>3</w:t>
            </w:r>
            <w:r w:rsidR="00121DAC">
              <w:rPr>
                <w:noProof/>
                <w:webHidden/>
              </w:rPr>
              <w:fldChar w:fldCharType="end"/>
            </w:r>
          </w:hyperlink>
        </w:p>
        <w:p w:rsidR="00121DAC" w:rsidRDefault="00121DAC" w:rsidP="00121DAC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3066620" w:history="1">
            <w:r w:rsidRPr="003B6455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3B6455">
              <w:rPr>
                <w:rStyle w:val="Hyperlink"/>
                <w:noProof/>
                <w:lang w:val="da-DK"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DAC" w:rsidRDefault="00121DAC" w:rsidP="00121DAC">
          <w:pPr>
            <w:pStyle w:val="TOC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3066621" w:history="1">
            <w:r w:rsidRPr="003B6455">
              <w:rPr>
                <w:rStyle w:val="Hyperlink"/>
                <w:noProof/>
                <w:lang w:val="da-DK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3B6455">
              <w:rPr>
                <w:rStyle w:val="Hyperlink"/>
                <w:noProof/>
                <w:lang w:val="da-DK"/>
              </w:rPr>
              <w:t>Afgrænsing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DAC" w:rsidRDefault="00121DAC" w:rsidP="00121DAC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3066622" w:history="1">
            <w:r w:rsidRPr="003B6455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3B6455">
              <w:rPr>
                <w:rStyle w:val="Hyperlink"/>
                <w:noProof/>
                <w:lang w:val="da-DK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DAC" w:rsidRDefault="00121DAC" w:rsidP="00121DAC">
          <w:pPr>
            <w:pStyle w:val="TOC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3066623" w:history="1">
            <w:r w:rsidRPr="003B6455">
              <w:rPr>
                <w:rStyle w:val="Hyperlink"/>
                <w:noProof/>
                <w:lang w:val="da-DK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3B6455">
              <w:rPr>
                <w:rStyle w:val="Hyperlink"/>
                <w:noProof/>
                <w:lang w:val="da-DK"/>
              </w:rPr>
              <w:t>Indeling af kode i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DAC" w:rsidRDefault="00121DAC" w:rsidP="00121DAC">
          <w:pPr>
            <w:pStyle w:val="TOC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3066624" w:history="1">
            <w:r w:rsidRPr="003B6455">
              <w:rPr>
                <w:rStyle w:val="Hyperlink"/>
                <w:noProof/>
                <w:lang w:val="da-DK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3B6455">
              <w:rPr>
                <w:rStyle w:val="Hyperlink"/>
                <w:noProof/>
                <w:lang w:val="da-DK"/>
              </w:rPr>
              <w:t>Design klassediagram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DAC" w:rsidRDefault="00121DAC" w:rsidP="00121DAC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3066625" w:history="1">
            <w:r w:rsidRPr="003B6455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3B6455">
              <w:rPr>
                <w:rStyle w:val="Hyperlink"/>
                <w:noProof/>
                <w:lang w:val="da-DK"/>
              </w:rPr>
              <w:t>Trådet programmering i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DAC" w:rsidRDefault="00121DAC" w:rsidP="00121DAC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3066626" w:history="1">
            <w:r w:rsidRPr="003B6455">
              <w:rPr>
                <w:rStyle w:val="Hyperlink"/>
                <w:noProof/>
                <w:lang w:val="da-D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3B6455">
              <w:rPr>
                <w:rStyle w:val="Hyperlink"/>
                <w:noProof/>
                <w:lang w:val="da-DK"/>
              </w:rPr>
              <w:t>Programmeringsmiljø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DAC" w:rsidRDefault="00121DAC" w:rsidP="00121DAC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3066627" w:history="1">
            <w:r w:rsidRPr="003B6455">
              <w:rPr>
                <w:rStyle w:val="Hyperlink"/>
                <w:noProof/>
                <w:lang w:val="da-DK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3B6455">
              <w:rPr>
                <w:rStyle w:val="Hyperlink"/>
                <w:noProof/>
                <w:lang w:val="da-DK"/>
              </w:rPr>
              <w:t>Brugervejledning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DAC" w:rsidRDefault="00121DAC" w:rsidP="00121DAC">
          <w:pPr>
            <w:pStyle w:val="TOC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3066628" w:history="1">
            <w:r w:rsidRPr="003B6455">
              <w:rPr>
                <w:rStyle w:val="Hyperlink"/>
                <w:noProof/>
                <w:lang w:val="da-DK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3B6455">
              <w:rPr>
                <w:rStyle w:val="Hyperlink"/>
                <w:noProof/>
                <w:lang w:val="da-DK"/>
              </w:rPr>
              <w:t>Fejlhåndtering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DAC" w:rsidRDefault="00121DAC" w:rsidP="00121DAC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3066629" w:history="1">
            <w:r w:rsidRPr="003B6455">
              <w:rPr>
                <w:rStyle w:val="Hyperlink"/>
                <w:noProof/>
                <w:lang w:val="da-DK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3B6455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DAC" w:rsidRDefault="00121DAC" w:rsidP="00121DAC">
          <w:pPr>
            <w:pStyle w:val="TOC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3066630" w:history="1">
            <w:r w:rsidRPr="003B6455">
              <w:rPr>
                <w:rStyle w:val="Hyperlink"/>
                <w:noProof/>
                <w:lang w:val="da-DK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3B6455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DAC" w:rsidRDefault="00121DAC" w:rsidP="00121DAC">
          <w:pPr>
            <w:pStyle w:val="TOC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3066631" w:history="1">
            <w:r w:rsidRPr="003B6455">
              <w:rPr>
                <w:rStyle w:val="Hyperlink"/>
                <w:noProof/>
                <w:lang w:val="da-DK"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3B6455">
              <w:rPr>
                <w:rStyle w:val="Hyperlink"/>
                <w:noProof/>
                <w:lang w:val="da-DK"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DAC" w:rsidRDefault="00121DAC" w:rsidP="00121DAC">
          <w:pPr>
            <w:pStyle w:val="TOC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3066632" w:history="1">
            <w:r w:rsidRPr="003B6455">
              <w:rPr>
                <w:rStyle w:val="Hyperlink"/>
                <w:noProof/>
                <w:lang w:val="da-DK"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3B6455">
              <w:rPr>
                <w:rStyle w:val="Hyperlink"/>
                <w:noProof/>
                <w:lang w:val="da-DK"/>
              </w:rPr>
              <w:t>Indhold på vedlagte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8928F8" w:rsidP="00121DAC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 w:rsidP="00D32B77">
      <w:pPr>
        <w:jc w:val="center"/>
        <w:rPr>
          <w:lang w:val="da-DK"/>
        </w:rPr>
      </w:pPr>
    </w:p>
    <w:p w:rsidR="008D65C7" w:rsidRDefault="008D65C7" w:rsidP="00E04FA4">
      <w:pPr>
        <w:jc w:val="center"/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63066619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7E3E23" w:rsidRPr="007E3E23">
        <w:rPr>
          <w:lang w:val="da-DK"/>
        </w:rPr>
        <w:t>Operativsystemer og Procesinteraktion</w:t>
      </w:r>
      <w:r w:rsidRPr="00063B88">
        <w:rPr>
          <w:lang w:val="da-DK"/>
        </w:rPr>
        <w:t xml:space="preserve"> 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E50963" w:rsidRDefault="007E3E23" w:rsidP="00063B88">
      <w:pPr>
        <w:pStyle w:val="BodyText"/>
        <w:rPr>
          <w:lang w:val="da-DK"/>
        </w:rPr>
      </w:pPr>
      <w:r w:rsidRPr="007E3E23">
        <w:rPr>
          <w:lang w:val="da-DK"/>
        </w:rPr>
        <w:t xml:space="preserve">Faget har taget udgangspunkt i bogen </w:t>
      </w:r>
      <w:r w:rsidR="00560661">
        <w:rPr>
          <w:lang w:val="da-DK"/>
        </w:rPr>
        <w:t>Operating Systems</w:t>
      </w:r>
      <w:r w:rsidRPr="007E3E23">
        <w:rPr>
          <w:lang w:val="da-DK"/>
        </w:rPr>
        <w:t>, med undertitlen ”</w:t>
      </w:r>
      <w:r w:rsidR="00560661">
        <w:rPr>
          <w:lang w:val="da-DK"/>
        </w:rPr>
        <w:t>Internals and Desing Principles”</w:t>
      </w:r>
      <w:r w:rsidRPr="007E3E23">
        <w:rPr>
          <w:lang w:val="da-DK"/>
        </w:rPr>
        <w:t xml:space="preserve"> af forfatt</w:t>
      </w:r>
      <w:r w:rsidR="00560661">
        <w:rPr>
          <w:lang w:val="da-DK"/>
        </w:rPr>
        <w:t>eren</w:t>
      </w:r>
      <w:r w:rsidRPr="007E3E23">
        <w:rPr>
          <w:lang w:val="da-DK"/>
        </w:rPr>
        <w:t xml:space="preserve"> </w:t>
      </w:r>
      <w:r w:rsidR="00560661">
        <w:rPr>
          <w:lang w:val="da-DK"/>
        </w:rPr>
        <w:t>William Stallings</w:t>
      </w:r>
      <w:r w:rsidRPr="007E3E23">
        <w:rPr>
          <w:lang w:val="da-DK"/>
        </w:rPr>
        <w:t>, samt ekstra materiale fra u</w:t>
      </w:r>
      <w:r>
        <w:rPr>
          <w:lang w:val="da-DK"/>
        </w:rPr>
        <w:t>nderviser Bo Holst-Christensen.</w:t>
      </w:r>
      <w:r w:rsidR="00161973">
        <w:rPr>
          <w:lang w:val="da-DK"/>
        </w:rPr>
        <w:t xml:space="preserve"> </w:t>
      </w:r>
    </w:p>
    <w:p w:rsidR="00B41B2D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63066620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560661" w:rsidRDefault="00E50963" w:rsidP="00E50963">
      <w:pPr>
        <w:pStyle w:val="BodyText"/>
        <w:rPr>
          <w:lang w:val="da-DK"/>
        </w:rPr>
      </w:pPr>
      <w:r w:rsidRPr="00E50963">
        <w:rPr>
          <w:lang w:val="da-DK"/>
        </w:rPr>
        <w:t xml:space="preserve">For at komme igennem </w:t>
      </w:r>
      <w:r w:rsidR="007F36EE">
        <w:rPr>
          <w:lang w:val="da-DK"/>
        </w:rPr>
        <w:t xml:space="preserve">noget af </w:t>
      </w:r>
      <w:r w:rsidR="004F7118">
        <w:rPr>
          <w:lang w:val="da-DK"/>
        </w:rPr>
        <w:t xml:space="preserve">materialet i faget, </w:t>
      </w:r>
      <w:r w:rsidR="009879C2">
        <w:rPr>
          <w:lang w:val="da-DK"/>
        </w:rPr>
        <w:t xml:space="preserve">specielt kapitel 5 </w:t>
      </w:r>
      <w:r w:rsidR="006734FF">
        <w:rPr>
          <w:lang w:val="da-DK"/>
        </w:rPr>
        <w:t>(</w:t>
      </w:r>
      <w:r w:rsidR="006734FF" w:rsidRPr="00303CC6">
        <w:rPr>
          <w:lang w:val="da-DK"/>
        </w:rPr>
        <w:t>Concurrency: Mutual Exclusion and Synchronization</w:t>
      </w:r>
      <w:r w:rsidR="006734FF">
        <w:rPr>
          <w:lang w:val="da-DK"/>
        </w:rPr>
        <w:t xml:space="preserve">) </w:t>
      </w:r>
      <w:r w:rsidR="009879C2">
        <w:rPr>
          <w:lang w:val="da-DK"/>
        </w:rPr>
        <w:t xml:space="preserve">og </w:t>
      </w:r>
      <w:r w:rsidR="006734FF">
        <w:rPr>
          <w:lang w:val="da-DK"/>
        </w:rPr>
        <w:t xml:space="preserve">til dels kapitel </w:t>
      </w:r>
      <w:r w:rsidR="009879C2">
        <w:rPr>
          <w:lang w:val="da-DK"/>
        </w:rPr>
        <w:t>6</w:t>
      </w:r>
      <w:r w:rsidR="006734FF">
        <w:rPr>
          <w:lang w:val="da-DK"/>
        </w:rPr>
        <w:t xml:space="preserve"> (</w:t>
      </w:r>
      <w:r w:rsidR="006734FF" w:rsidRPr="00303CC6">
        <w:rPr>
          <w:lang w:val="da-DK"/>
        </w:rPr>
        <w:t>Concurrency: Deadlock and Starvation</w:t>
      </w:r>
      <w:r w:rsidR="006734FF">
        <w:rPr>
          <w:lang w:val="da-DK"/>
        </w:rPr>
        <w:t>)</w:t>
      </w:r>
      <w:r w:rsidR="009879C2">
        <w:rPr>
          <w:lang w:val="da-DK"/>
        </w:rPr>
        <w:t xml:space="preserve">, </w:t>
      </w:r>
      <w:r w:rsidR="004F7118">
        <w:rPr>
          <w:lang w:val="da-DK"/>
        </w:rPr>
        <w:t>h</w:t>
      </w:r>
      <w:r w:rsidR="00022103">
        <w:rPr>
          <w:lang w:val="da-DK"/>
        </w:rPr>
        <w:t>ar jeg valgt at lave</w:t>
      </w:r>
      <w:r w:rsidR="00161973">
        <w:rPr>
          <w:lang w:val="da-DK"/>
        </w:rPr>
        <w:t xml:space="preserve"> </w:t>
      </w:r>
      <w:r w:rsidR="00560661">
        <w:rPr>
          <w:lang w:val="da-DK"/>
        </w:rPr>
        <w:t>et rengøringsrobotsimuleringsprogram.</w:t>
      </w:r>
      <w:r w:rsidR="00BB0B62">
        <w:rPr>
          <w:lang w:val="da-DK"/>
        </w:rPr>
        <w:t xml:space="preserve"> Som visuelt vi</w:t>
      </w:r>
      <w:r w:rsidR="00C06244">
        <w:rPr>
          <w:lang w:val="da-DK"/>
        </w:rPr>
        <w:t>ser hvordan robotter rengøre</w:t>
      </w:r>
      <w:r w:rsidR="00303CC6">
        <w:rPr>
          <w:lang w:val="da-DK"/>
        </w:rPr>
        <w:t>r</w:t>
      </w:r>
      <w:r w:rsidR="00C06244">
        <w:rPr>
          <w:lang w:val="da-DK"/>
        </w:rPr>
        <w:t xml:space="preserve"> et areal</w:t>
      </w:r>
      <w:r w:rsidR="00BB0B62">
        <w:rPr>
          <w:lang w:val="da-DK"/>
        </w:rPr>
        <w:t>, som er opdelt i felter.</w:t>
      </w:r>
    </w:p>
    <w:p w:rsidR="0045605D" w:rsidRDefault="007F36EE" w:rsidP="000574EF">
      <w:pPr>
        <w:pStyle w:val="BodyText"/>
        <w:rPr>
          <w:lang w:val="da-DK"/>
        </w:rPr>
      </w:pPr>
      <w:r>
        <w:rPr>
          <w:lang w:val="da-DK"/>
        </w:rPr>
        <w:t>Der skal være 3 robotter</w:t>
      </w:r>
      <w:r w:rsidR="00BB0B62">
        <w:rPr>
          <w:lang w:val="da-DK"/>
        </w:rPr>
        <w:t>, som skal holde</w:t>
      </w:r>
      <w:r w:rsidR="00A77B3E">
        <w:rPr>
          <w:lang w:val="da-DK"/>
        </w:rPr>
        <w:t xml:space="preserve"> areal</w:t>
      </w:r>
      <w:r w:rsidR="00BB0B62">
        <w:rPr>
          <w:lang w:val="da-DK"/>
        </w:rPr>
        <w:t>et</w:t>
      </w:r>
      <w:r w:rsidR="00A77B3E">
        <w:rPr>
          <w:lang w:val="da-DK"/>
        </w:rPr>
        <w:t xml:space="preserve"> rent. Hver robot får sin egen tråd. Arealet der skal rengøres op</w:t>
      </w:r>
      <w:r w:rsidR="001B0151">
        <w:rPr>
          <w:lang w:val="da-DK"/>
        </w:rPr>
        <w:t>deles i 10 gang</w:t>
      </w:r>
      <w:r w:rsidR="00303CC6">
        <w:rPr>
          <w:lang w:val="da-DK"/>
        </w:rPr>
        <w:t>e</w:t>
      </w:r>
      <w:r w:rsidR="001B0151">
        <w:rPr>
          <w:lang w:val="da-DK"/>
        </w:rPr>
        <w:t xml:space="preserve"> 10 felter. Hvert felt kan</w:t>
      </w:r>
      <w:r w:rsidR="00A77B3E">
        <w:rPr>
          <w:lang w:val="da-DK"/>
        </w:rPr>
        <w:t xml:space="preserve"> kun have en robot stående af gangen. Et af felterne vil være en skraldespand.</w:t>
      </w:r>
    </w:p>
    <w:p w:rsidR="00A77B3E" w:rsidRDefault="00A77B3E" w:rsidP="000574EF">
      <w:pPr>
        <w:pStyle w:val="BodyText"/>
        <w:rPr>
          <w:lang w:val="da-DK"/>
        </w:rPr>
      </w:pPr>
      <w:r>
        <w:rPr>
          <w:lang w:val="da-DK"/>
        </w:rPr>
        <w:t>Der skal være en tilfældighedsgenerator, som med mellemrum</w:t>
      </w:r>
      <w:r w:rsidR="001B0151">
        <w:rPr>
          <w:lang w:val="da-DK"/>
        </w:rPr>
        <w:t xml:space="preserve"> genererer</w:t>
      </w:r>
      <w:r w:rsidR="00E378FC">
        <w:rPr>
          <w:lang w:val="da-DK"/>
        </w:rPr>
        <w:t xml:space="preserve"> noget</w:t>
      </w:r>
      <w:r w:rsidR="00303CC6">
        <w:rPr>
          <w:lang w:val="da-DK"/>
        </w:rPr>
        <w:t xml:space="preserve"> snavs på felterne. Denne snavs</w:t>
      </w:r>
      <w:r w:rsidR="00E378FC">
        <w:rPr>
          <w:lang w:val="da-DK"/>
        </w:rPr>
        <w:t>generator får også sin egen tråd.</w:t>
      </w:r>
    </w:p>
    <w:p w:rsidR="00E378FC" w:rsidRDefault="00303CC6" w:rsidP="000574EF">
      <w:pPr>
        <w:pStyle w:val="BodyText"/>
        <w:rPr>
          <w:lang w:val="da-DK"/>
        </w:rPr>
      </w:pPr>
      <w:r>
        <w:rPr>
          <w:lang w:val="da-DK"/>
        </w:rPr>
        <w:t>Robotterne skal</w:t>
      </w:r>
      <w:r w:rsidR="00E378FC">
        <w:rPr>
          <w:lang w:val="da-DK"/>
        </w:rPr>
        <w:t xml:space="preserve"> søge efter snavs uden at støde ind i hinanden. Hver robot kan rengøre 5 snavsede felter, hvorefter den må en tur til skraldespanden</w:t>
      </w:r>
      <w:r w:rsidR="001B0151">
        <w:rPr>
          <w:lang w:val="da-DK"/>
        </w:rPr>
        <w:t>,</w:t>
      </w:r>
      <w:r w:rsidR="00E378FC">
        <w:rPr>
          <w:lang w:val="da-DK"/>
        </w:rPr>
        <w:t xml:space="preserve"> for at blive tømt for snavs. Når en robot </w:t>
      </w:r>
      <w:r>
        <w:rPr>
          <w:lang w:val="da-DK"/>
        </w:rPr>
        <w:t>skal beslutte sit næste træk,</w:t>
      </w:r>
      <w:r w:rsidR="00E378FC">
        <w:rPr>
          <w:lang w:val="da-DK"/>
        </w:rPr>
        <w:t xml:space="preserve"> kan de</w:t>
      </w:r>
      <w:r w:rsidR="001B0151">
        <w:rPr>
          <w:lang w:val="da-DK"/>
        </w:rPr>
        <w:t>n</w:t>
      </w:r>
      <w:r w:rsidR="00E378FC">
        <w:rPr>
          <w:lang w:val="da-DK"/>
        </w:rPr>
        <w:t xml:space="preserve"> se alle felter omkring sig</w:t>
      </w:r>
      <w:r w:rsidR="001B0151">
        <w:rPr>
          <w:lang w:val="da-DK"/>
        </w:rPr>
        <w:t>,</w:t>
      </w:r>
      <w:r w:rsidR="00E378FC">
        <w:rPr>
          <w:lang w:val="da-DK"/>
        </w:rPr>
        <w:t xml:space="preserve"> dvs. 8 felter, hvis robotten ikke står ved en kant. Hvis en eller flere </w:t>
      </w:r>
      <w:r>
        <w:rPr>
          <w:lang w:val="da-DK"/>
        </w:rPr>
        <w:t>af disse 8 felter er snavset,</w:t>
      </w:r>
      <w:r w:rsidR="00E378FC">
        <w:rPr>
          <w:lang w:val="da-DK"/>
        </w:rPr>
        <w:t xml:space="preserve"> vælges et tilfældigt </w:t>
      </w:r>
      <w:r>
        <w:rPr>
          <w:lang w:val="da-DK"/>
        </w:rPr>
        <w:t xml:space="preserve">snavset </w:t>
      </w:r>
      <w:r w:rsidR="00E378FC">
        <w:rPr>
          <w:lang w:val="da-DK"/>
        </w:rPr>
        <w:t>felt af disse. Ellers vælges der et tilfældigt rent felt. Hv</w:t>
      </w:r>
      <w:r>
        <w:rPr>
          <w:lang w:val="da-DK"/>
        </w:rPr>
        <w:t>e</w:t>
      </w:r>
      <w:r w:rsidR="008A1286">
        <w:rPr>
          <w:lang w:val="da-DK"/>
        </w:rPr>
        <w:t>r robot husker også de sidste 6</w:t>
      </w:r>
      <w:r w:rsidR="00E378FC">
        <w:rPr>
          <w:lang w:val="da-DK"/>
        </w:rPr>
        <w:t xml:space="preserve"> felter den har besøgt, disse felter undgås når der skal vælges nyt felt. Med mindre at dette ”låser” robotten. Robotten kan </w:t>
      </w:r>
      <w:r w:rsidR="001B0151">
        <w:rPr>
          <w:lang w:val="da-DK"/>
        </w:rPr>
        <w:t xml:space="preserve">komme til at </w:t>
      </w:r>
      <w:r w:rsidR="00E378FC">
        <w:rPr>
          <w:lang w:val="da-DK"/>
        </w:rPr>
        <w:t>låse sig selv inde i et hjørne</w:t>
      </w:r>
      <w:r w:rsidR="00D72BFA">
        <w:rPr>
          <w:lang w:val="da-DK"/>
        </w:rPr>
        <w:t xml:space="preserve"> vha</w:t>
      </w:r>
      <w:r>
        <w:rPr>
          <w:lang w:val="da-DK"/>
        </w:rPr>
        <w:t>.</w:t>
      </w:r>
      <w:r w:rsidR="00D72BFA">
        <w:rPr>
          <w:lang w:val="da-DK"/>
        </w:rPr>
        <w:t xml:space="preserve"> denne </w:t>
      </w:r>
      <w:r>
        <w:rPr>
          <w:lang w:val="da-DK"/>
        </w:rPr>
        <w:t>”felt</w:t>
      </w:r>
      <w:r w:rsidR="00D72BFA">
        <w:rPr>
          <w:lang w:val="da-DK"/>
        </w:rPr>
        <w:t>hukommelse”, hvis dett</w:t>
      </w:r>
      <w:r>
        <w:rPr>
          <w:lang w:val="da-DK"/>
        </w:rPr>
        <w:t>e sker så nulstilles denne ”felt</w:t>
      </w:r>
      <w:r w:rsidR="00D72BFA">
        <w:rPr>
          <w:lang w:val="da-DK"/>
        </w:rPr>
        <w:t>hukommelse</w:t>
      </w:r>
      <w:r>
        <w:rPr>
          <w:lang w:val="da-DK"/>
        </w:rPr>
        <w:t>”</w:t>
      </w:r>
      <w:r w:rsidR="00E378FC">
        <w:rPr>
          <w:lang w:val="da-DK"/>
        </w:rPr>
        <w:t>.</w:t>
      </w:r>
      <w:r w:rsidR="00D72BFA">
        <w:rPr>
          <w:lang w:val="da-DK"/>
        </w:rPr>
        <w:t xml:space="preserve"> </w:t>
      </w:r>
    </w:p>
    <w:p w:rsidR="00E378FC" w:rsidRDefault="00303CC6" w:rsidP="000574EF">
      <w:pPr>
        <w:pStyle w:val="BodyText"/>
        <w:rPr>
          <w:lang w:val="da-DK"/>
        </w:rPr>
      </w:pPr>
      <w:r>
        <w:rPr>
          <w:lang w:val="da-DK"/>
        </w:rPr>
        <w:t>Alle robotter og snavs</w:t>
      </w:r>
      <w:r w:rsidR="00E378FC">
        <w:rPr>
          <w:lang w:val="da-DK"/>
        </w:rPr>
        <w:t>generatoren</w:t>
      </w:r>
      <w:r>
        <w:rPr>
          <w:lang w:val="da-DK"/>
        </w:rPr>
        <w:t>, som</w:t>
      </w:r>
      <w:r w:rsidR="00D72BFA">
        <w:rPr>
          <w:lang w:val="da-DK"/>
        </w:rPr>
        <w:t xml:space="preserve"> alle arbejder i hver sin</w:t>
      </w:r>
      <w:r w:rsidR="00E378FC">
        <w:rPr>
          <w:lang w:val="da-DK"/>
        </w:rPr>
        <w:t xml:space="preserve"> tråd, får også en log, så der kan følges med i hvilke skridt</w:t>
      </w:r>
      <w:r w:rsidR="00FC03D3">
        <w:rPr>
          <w:lang w:val="da-DK"/>
        </w:rPr>
        <w:t>,</w:t>
      </w:r>
      <w:r w:rsidR="00E378FC">
        <w:rPr>
          <w:lang w:val="da-DK"/>
        </w:rPr>
        <w:t xml:space="preserve"> de enkelte tråde gennemgår. Der vil også være en log for selve skraldespanden, så man kan se</w:t>
      </w:r>
      <w:r w:rsidR="00FC03D3">
        <w:rPr>
          <w:lang w:val="da-DK"/>
        </w:rPr>
        <w:t>,</w:t>
      </w:r>
      <w:r w:rsidR="00E378FC">
        <w:rPr>
          <w:lang w:val="da-DK"/>
        </w:rPr>
        <w:t xml:space="preserve"> hvor meget snavs der er </w:t>
      </w:r>
      <w:r w:rsidR="00D72BFA">
        <w:rPr>
          <w:lang w:val="da-DK"/>
        </w:rPr>
        <w:t>blevet modtaget fra de enkelte robotter.</w:t>
      </w:r>
    </w:p>
    <w:p w:rsidR="0083041B" w:rsidRDefault="00022103" w:rsidP="000574EF">
      <w:pPr>
        <w:pStyle w:val="BodyText"/>
        <w:rPr>
          <w:lang w:val="da-DK"/>
        </w:rPr>
      </w:pPr>
      <w:r>
        <w:rPr>
          <w:lang w:val="da-DK"/>
        </w:rPr>
        <w:t>Centralt i programmet vil være det areal der skal rengøres, kaldet board i programmet. Dette board benyttes til håndtering af</w:t>
      </w:r>
      <w:r w:rsidR="00DC01E8">
        <w:rPr>
          <w:lang w:val="da-DK"/>
        </w:rPr>
        <w:t>,</w:t>
      </w:r>
      <w:r>
        <w:rPr>
          <w:lang w:val="da-DK"/>
        </w:rPr>
        <w:t xml:space="preserve"> hvilke felter der er rene og snavset, hvor skraldespanden og de enkelte robotter står. Dvs. at boardet har overblikket, og det er her synkroniseringen, mellem de enkelte tråde foregår. Dett</w:t>
      </w:r>
      <w:r w:rsidR="004D1626">
        <w:rPr>
          <w:lang w:val="da-DK"/>
        </w:rPr>
        <w:t>e betyder også</w:t>
      </w:r>
      <w:r w:rsidR="00FC03D3">
        <w:rPr>
          <w:lang w:val="da-DK"/>
        </w:rPr>
        <w:t>,</w:t>
      </w:r>
      <w:r w:rsidR="004D1626">
        <w:rPr>
          <w:lang w:val="da-DK"/>
        </w:rPr>
        <w:t xml:space="preserve"> at det ikke er et</w:t>
      </w:r>
      <w:r>
        <w:rPr>
          <w:lang w:val="da-DK"/>
        </w:rPr>
        <w:t xml:space="preserve"> </w:t>
      </w:r>
      <w:r w:rsidR="004D1626">
        <w:rPr>
          <w:lang w:val="da-DK"/>
        </w:rPr>
        <w:t>rigtigt</w:t>
      </w:r>
      <w:r>
        <w:rPr>
          <w:lang w:val="da-DK"/>
        </w:rPr>
        <w:t xml:space="preserve"> simuleringsprogram, da </w:t>
      </w:r>
      <w:r w:rsidR="00FC03D3">
        <w:rPr>
          <w:lang w:val="da-DK"/>
        </w:rPr>
        <w:t>de enkelte robotter ikke er</w:t>
      </w:r>
      <w:r>
        <w:rPr>
          <w:lang w:val="da-DK"/>
        </w:rPr>
        <w:t xml:space="preserve"> autonome, men hele tiden ”spørger” boardet.</w:t>
      </w:r>
    </w:p>
    <w:p w:rsidR="00022103" w:rsidRDefault="0083041B" w:rsidP="000574EF">
      <w:pPr>
        <w:pStyle w:val="BodyText"/>
        <w:rPr>
          <w:lang w:val="da-DK"/>
        </w:rPr>
      </w:pPr>
      <w:r>
        <w:rPr>
          <w:lang w:val="da-DK"/>
        </w:rPr>
        <w:t>Der er heller ikke deadlock problemer i dette program, da en robot kun kan låse et felt af gangen. En deadlock situation kræver som regel at to eller flere ressourcer, låses i forskellige rækkefølge af to eller flere tråde/processer.</w:t>
      </w:r>
    </w:p>
    <w:p w:rsidR="00560661" w:rsidRDefault="00D72BFA" w:rsidP="000574EF">
      <w:pPr>
        <w:pStyle w:val="BodyText"/>
        <w:rPr>
          <w:lang w:val="da-DK"/>
        </w:rPr>
      </w:pPr>
      <w:r>
        <w:rPr>
          <w:lang w:val="da-DK"/>
        </w:rPr>
        <w:t>Selve programmet laves i sproget Java</w:t>
      </w:r>
      <w:r>
        <w:rPr>
          <w:rStyle w:val="FootnoteReference"/>
          <w:lang w:val="da-DK"/>
        </w:rPr>
        <w:footnoteReference w:id="2"/>
      </w:r>
      <w:r w:rsidR="00FC03D3">
        <w:rPr>
          <w:lang w:val="da-DK"/>
        </w:rPr>
        <w:t>,</w:t>
      </w:r>
      <w:r w:rsidR="009879C2">
        <w:rPr>
          <w:lang w:val="da-DK"/>
        </w:rPr>
        <w:t xml:space="preserve"> og gør brug af Java’s muligheder inde for trådprogrammering</w:t>
      </w:r>
      <w:r>
        <w:rPr>
          <w:lang w:val="da-DK"/>
        </w:rPr>
        <w:t xml:space="preserve">. </w:t>
      </w:r>
    </w:p>
    <w:p w:rsidR="00DC67AA" w:rsidRDefault="00063B88" w:rsidP="008D65C7">
      <w:pPr>
        <w:pStyle w:val="Heading2"/>
        <w:numPr>
          <w:ilvl w:val="1"/>
          <w:numId w:val="16"/>
        </w:numPr>
        <w:rPr>
          <w:lang w:val="da-DK"/>
        </w:rPr>
      </w:pPr>
      <w:bookmarkStart w:id="7" w:name="_Toc229650064"/>
      <w:bookmarkStart w:id="8" w:name="_Toc230252496"/>
      <w:bookmarkStart w:id="9" w:name="_Toc263066621"/>
      <w:r w:rsidRPr="00E146CD">
        <w:rPr>
          <w:lang w:val="da-DK"/>
        </w:rPr>
        <w:lastRenderedPageBreak/>
        <w:t>A</w:t>
      </w:r>
      <w:r w:rsidR="00CE4938" w:rsidRPr="00E146CD">
        <w:rPr>
          <w:lang w:val="da-DK"/>
        </w:rPr>
        <w:t>fgrænsing</w:t>
      </w:r>
      <w:bookmarkEnd w:id="7"/>
      <w:bookmarkEnd w:id="8"/>
      <w:bookmarkEnd w:id="9"/>
    </w:p>
    <w:p w:rsidR="00560661" w:rsidRDefault="00B2496C" w:rsidP="00B2496C">
      <w:pPr>
        <w:pStyle w:val="BodyText"/>
        <w:rPr>
          <w:lang w:val="da-DK"/>
        </w:rPr>
      </w:pPr>
      <w:r>
        <w:rPr>
          <w:lang w:val="da-DK"/>
        </w:rPr>
        <w:t>For at afgrænse opgaven har jeg valgt</w:t>
      </w:r>
      <w:r w:rsidR="00560661">
        <w:rPr>
          <w:lang w:val="da-DK"/>
        </w:rPr>
        <w:t xml:space="preserve"> </w:t>
      </w:r>
      <w:r w:rsidR="00FC03D3">
        <w:rPr>
          <w:lang w:val="da-DK"/>
        </w:rPr>
        <w:t>kun at benytte 3 robotter.</w:t>
      </w:r>
      <w:r w:rsidR="00D72BFA">
        <w:rPr>
          <w:lang w:val="da-DK"/>
        </w:rPr>
        <w:t xml:space="preserve"> </w:t>
      </w:r>
      <w:r w:rsidR="00FC03D3">
        <w:rPr>
          <w:lang w:val="da-DK"/>
        </w:rPr>
        <w:t>F</w:t>
      </w:r>
      <w:r w:rsidR="00D72BFA">
        <w:rPr>
          <w:lang w:val="da-DK"/>
        </w:rPr>
        <w:t>or at undgå for mange konflikter, f.eks. hvis skraldespanden står i et hjørne, så kan en robot spærres inde ved</w:t>
      </w:r>
      <w:r w:rsidR="00FC03D3">
        <w:rPr>
          <w:lang w:val="da-DK"/>
        </w:rPr>
        <w:t>,</w:t>
      </w:r>
      <w:r w:rsidR="00D32B77">
        <w:rPr>
          <w:lang w:val="da-DK"/>
        </w:rPr>
        <w:t xml:space="preserve"> at der står 3 andre fyldte</w:t>
      </w:r>
      <w:r w:rsidR="00D72BFA">
        <w:rPr>
          <w:lang w:val="da-DK"/>
        </w:rPr>
        <w:t xml:space="preserve"> robotter</w:t>
      </w:r>
      <w:r w:rsidR="00FC03D3">
        <w:rPr>
          <w:lang w:val="da-DK"/>
        </w:rPr>
        <w:t>,</w:t>
      </w:r>
      <w:r w:rsidR="00D72BFA">
        <w:rPr>
          <w:lang w:val="da-DK"/>
        </w:rPr>
        <w:t xml:space="preserve"> og venter på at komme til skraldespanden</w:t>
      </w:r>
      <w:r w:rsidR="00E378FC">
        <w:rPr>
          <w:lang w:val="da-DK"/>
        </w:rPr>
        <w:t>.</w:t>
      </w:r>
      <w:r w:rsidR="00FC03D3">
        <w:rPr>
          <w:lang w:val="da-DK"/>
        </w:rPr>
        <w:t xml:space="preserve"> Dette kan</w:t>
      </w:r>
      <w:r w:rsidR="00D72BFA">
        <w:rPr>
          <w:lang w:val="da-DK"/>
        </w:rPr>
        <w:t xml:space="preserve"> løses ved at definere nogle felter som kø til skraldespanden, og et andet felt som udgang fra skraldespanden.</w:t>
      </w:r>
      <w:r>
        <w:rPr>
          <w:lang w:val="da-DK"/>
        </w:rPr>
        <w:t xml:space="preserve"> </w:t>
      </w:r>
    </w:p>
    <w:p w:rsidR="00310CC9" w:rsidRDefault="00310CC9" w:rsidP="00B2496C">
      <w:pPr>
        <w:pStyle w:val="BodyText"/>
        <w:rPr>
          <w:lang w:val="da-DK"/>
        </w:rPr>
      </w:pPr>
      <w:r>
        <w:rPr>
          <w:lang w:val="da-DK"/>
        </w:rPr>
        <w:t>Løsningen er heller ikke dækket ind med hensyn til unit test</w:t>
      </w:r>
      <w:r w:rsidR="00000BD3">
        <w:rPr>
          <w:lang w:val="da-DK"/>
        </w:rPr>
        <w:t>s</w:t>
      </w:r>
      <w:r>
        <w:rPr>
          <w:lang w:val="da-DK"/>
        </w:rPr>
        <w:t xml:space="preserve">. </w:t>
      </w:r>
    </w:p>
    <w:p w:rsidR="00291959" w:rsidRPr="00B2496C" w:rsidRDefault="00291959" w:rsidP="00B2496C">
      <w:pPr>
        <w:pStyle w:val="BodyText"/>
        <w:rPr>
          <w:lang w:val="da-DK"/>
        </w:rPr>
      </w:pPr>
    </w:p>
    <w:p w:rsidR="00560661" w:rsidRDefault="00560661">
      <w:pPr>
        <w:rPr>
          <w:lang w:val="da-DK"/>
        </w:rPr>
      </w:pPr>
    </w:p>
    <w:p w:rsidR="00DC67AA" w:rsidRPr="006C542B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10" w:name="_Toc229650069"/>
      <w:bookmarkStart w:id="11" w:name="_Toc230252503"/>
      <w:bookmarkStart w:id="12" w:name="_Toc263066622"/>
      <w:r w:rsidRPr="006C542B">
        <w:rPr>
          <w:lang w:val="da-DK"/>
        </w:rPr>
        <w:t>D</w:t>
      </w:r>
      <w:r w:rsidR="00CE4938" w:rsidRPr="006C542B">
        <w:rPr>
          <w:lang w:val="da-DK"/>
        </w:rPr>
        <w:t>esign</w:t>
      </w:r>
      <w:bookmarkEnd w:id="10"/>
      <w:bookmarkEnd w:id="11"/>
      <w:bookmarkEnd w:id="12"/>
    </w:p>
    <w:p w:rsidR="00AB0AF9" w:rsidRDefault="00747F60" w:rsidP="00A942A2">
      <w:pPr>
        <w:ind w:firstLine="360"/>
        <w:rPr>
          <w:lang w:val="da-DK"/>
        </w:rPr>
      </w:pPr>
      <w:r>
        <w:rPr>
          <w:lang w:val="da-DK"/>
        </w:rPr>
        <w:t>Følgende er en kort beskrivelse af designet af applikationen.</w:t>
      </w:r>
      <w:r w:rsidR="00946B18">
        <w:rPr>
          <w:lang w:val="da-DK"/>
        </w:rPr>
        <w:t xml:space="preserve"> </w:t>
      </w:r>
      <w:r w:rsidR="00A942A2">
        <w:rPr>
          <w:lang w:val="da-DK"/>
        </w:rPr>
        <w:t xml:space="preserve">Startende med et </w:t>
      </w:r>
      <w:r w:rsidR="00EE5811">
        <w:rPr>
          <w:lang w:val="da-DK"/>
        </w:rPr>
        <w:t>pakke</w:t>
      </w:r>
      <w:r w:rsidR="00140553">
        <w:rPr>
          <w:lang w:val="da-DK"/>
        </w:rPr>
        <w:t xml:space="preserve">diagram efterfulgt af et </w:t>
      </w:r>
      <w:r w:rsidR="00A942A2">
        <w:rPr>
          <w:lang w:val="da-DK"/>
        </w:rPr>
        <w:t>designklassediagram.</w:t>
      </w:r>
    </w:p>
    <w:p w:rsidR="00AC4515" w:rsidRDefault="00AC4515">
      <w:pPr>
        <w:rPr>
          <w:lang w:val="da-DK"/>
        </w:rPr>
      </w:pPr>
      <w:bookmarkStart w:id="13" w:name="_Designklasse_diagram"/>
      <w:bookmarkEnd w:id="13"/>
    </w:p>
    <w:p w:rsidR="00CE4938" w:rsidRDefault="00063B88" w:rsidP="008D65C7">
      <w:pPr>
        <w:pStyle w:val="Heading2"/>
        <w:numPr>
          <w:ilvl w:val="1"/>
          <w:numId w:val="16"/>
        </w:numPr>
        <w:rPr>
          <w:lang w:val="da-DK"/>
        </w:rPr>
      </w:pPr>
      <w:bookmarkStart w:id="14" w:name="_Toc229650071"/>
      <w:bookmarkStart w:id="15" w:name="_Toc230252505"/>
      <w:bookmarkStart w:id="16" w:name="_Toc263066623"/>
      <w:r>
        <w:rPr>
          <w:lang w:val="da-DK"/>
        </w:rPr>
        <w:t>I</w:t>
      </w:r>
      <w:r w:rsidR="00CE4938" w:rsidRPr="00CE4938">
        <w:rPr>
          <w:lang w:val="da-DK"/>
        </w:rPr>
        <w:t>ndeling af kode i</w:t>
      </w:r>
      <w:r w:rsidR="00CE4938">
        <w:rPr>
          <w:lang w:val="da-DK"/>
        </w:rPr>
        <w:t xml:space="preserve"> lag</w:t>
      </w:r>
      <w:bookmarkEnd w:id="14"/>
      <w:bookmarkEnd w:id="15"/>
      <w:bookmarkEnd w:id="16"/>
    </w:p>
    <w:p w:rsidR="00CE4938" w:rsidRDefault="0025665D" w:rsidP="00CE4938">
      <w:pPr>
        <w:pStyle w:val="BodyText"/>
        <w:rPr>
          <w:lang w:val="da-DK"/>
        </w:rPr>
      </w:pPr>
      <w:r>
        <w:rPr>
          <w:lang w:val="da-DK"/>
        </w:rPr>
        <w:t>Jeg har ind</w:t>
      </w:r>
      <w:r w:rsidR="00BE0AF6">
        <w:rPr>
          <w:lang w:val="da-DK"/>
        </w:rPr>
        <w:t>d</w:t>
      </w:r>
      <w:r>
        <w:rPr>
          <w:lang w:val="da-DK"/>
        </w:rPr>
        <w:t>elt kode</w:t>
      </w:r>
      <w:r w:rsidR="00EE5811">
        <w:rPr>
          <w:lang w:val="da-DK"/>
        </w:rPr>
        <w:t>n</w:t>
      </w:r>
      <w:r>
        <w:rPr>
          <w:lang w:val="da-DK"/>
        </w:rPr>
        <w:t xml:space="preserve"> i </w:t>
      </w:r>
      <w:r w:rsidR="00560661">
        <w:rPr>
          <w:lang w:val="da-DK"/>
        </w:rPr>
        <w:t>2</w:t>
      </w:r>
      <w:r>
        <w:rPr>
          <w:lang w:val="da-DK"/>
        </w:rPr>
        <w:t xml:space="preserve"> </w:t>
      </w:r>
      <w:r w:rsidR="00387374">
        <w:rPr>
          <w:lang w:val="da-DK"/>
        </w:rPr>
        <w:t xml:space="preserve">overordnet </w:t>
      </w:r>
      <w:r>
        <w:rPr>
          <w:lang w:val="da-DK"/>
        </w:rPr>
        <w:t>lag</w:t>
      </w:r>
      <w:r w:rsidR="00BE0AF6">
        <w:rPr>
          <w:lang w:val="da-DK"/>
        </w:rPr>
        <w:t xml:space="preserve"> vha. </w:t>
      </w:r>
      <w:r w:rsidR="00461DB1">
        <w:rPr>
          <w:lang w:val="da-DK"/>
        </w:rPr>
        <w:t>java</w:t>
      </w:r>
      <w:r w:rsidR="00EE5811">
        <w:rPr>
          <w:lang w:val="da-DK"/>
        </w:rPr>
        <w:t xml:space="preserve"> </w:t>
      </w:r>
      <w:r w:rsidR="00461DB1">
        <w:rPr>
          <w:lang w:val="da-DK"/>
        </w:rPr>
        <w:t>pakker</w:t>
      </w:r>
      <w:r w:rsidR="00BE0AF6">
        <w:rPr>
          <w:lang w:val="da-DK"/>
        </w:rPr>
        <w:t>, se følgende diagram.</w:t>
      </w:r>
    </w:p>
    <w:p w:rsidR="00A0492B" w:rsidRDefault="00A0492B" w:rsidP="00A0492B">
      <w:pPr>
        <w:pStyle w:val="BodyText"/>
        <w:keepNext/>
        <w:jc w:val="center"/>
      </w:pPr>
      <w:r w:rsidRPr="00A0492B">
        <w:rPr>
          <w:noProof/>
          <w:lang w:val="da-DK" w:eastAsia="da-DK" w:bidi="ar-SA"/>
        </w:rPr>
        <w:drawing>
          <wp:inline distT="0" distB="0" distL="0" distR="0">
            <wp:extent cx="3552825" cy="1438275"/>
            <wp:effectExtent l="19050" t="0" r="9525" b="0"/>
            <wp:docPr id="2" name="pakkediagram.jpeg" descr="C:\GoogleCode\cleaning-robot-simulator\doc\Design\pakke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kediagram.jpeg"/>
                    <pic:cNvPicPr/>
                  </pic:nvPicPr>
                  <pic:blipFill>
                    <a:blip r:embed="rId8" r:link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2B" w:rsidRDefault="00A0492B" w:rsidP="00A0492B">
      <w:pPr>
        <w:pStyle w:val="Caption"/>
        <w:rPr>
          <w:lang w:val="da-DK"/>
        </w:rPr>
      </w:pPr>
      <w:r>
        <w:t xml:space="preserve">Figur </w:t>
      </w:r>
      <w:fldSimple w:instr=" SEQ Figur \* ARABIC ">
        <w:r w:rsidR="00121DAC">
          <w:rPr>
            <w:noProof/>
          </w:rPr>
          <w:t>1</w:t>
        </w:r>
      </w:fldSimple>
      <w:r>
        <w:t>- Pakkediagram</w:t>
      </w:r>
    </w:p>
    <w:p w:rsidR="00A10013" w:rsidRDefault="00A10013" w:rsidP="00A10013">
      <w:pPr>
        <w:ind w:firstLine="360"/>
        <w:rPr>
          <w:lang w:val="da-DK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715"/>
        <w:gridCol w:w="4274"/>
      </w:tblGrid>
      <w:tr w:rsidR="00A10013" w:rsidTr="001C1D1D">
        <w:tc>
          <w:tcPr>
            <w:tcW w:w="2941" w:type="dxa"/>
          </w:tcPr>
          <w:p w:rsidR="00A10013" w:rsidRPr="00A10013" w:rsidRDefault="00A10013" w:rsidP="00A10013">
            <w:pPr>
              <w:rPr>
                <w:b/>
                <w:lang w:val="da-DK"/>
              </w:rPr>
            </w:pPr>
            <w:r w:rsidRPr="00A10013">
              <w:rPr>
                <w:b/>
                <w:lang w:val="da-DK"/>
              </w:rPr>
              <w:t>Pakke</w:t>
            </w:r>
          </w:p>
        </w:tc>
        <w:tc>
          <w:tcPr>
            <w:tcW w:w="5048" w:type="dxa"/>
          </w:tcPr>
          <w:p w:rsidR="00A10013" w:rsidRPr="00A10013" w:rsidRDefault="00A10013" w:rsidP="00A10013">
            <w:pPr>
              <w:rPr>
                <w:b/>
                <w:lang w:val="da-DK"/>
              </w:rPr>
            </w:pPr>
            <w:r w:rsidRPr="00A10013">
              <w:rPr>
                <w:b/>
                <w:lang w:val="da-DK"/>
              </w:rPr>
              <w:t>Beskrivelse</w:t>
            </w:r>
          </w:p>
        </w:tc>
      </w:tr>
      <w:tr w:rsidR="00A10013" w:rsidRPr="00121DAC" w:rsidTr="001C1D1D">
        <w:tc>
          <w:tcPr>
            <w:tcW w:w="2941" w:type="dxa"/>
          </w:tcPr>
          <w:p w:rsidR="00A10013" w:rsidRPr="00A10013" w:rsidRDefault="00A0492B" w:rsidP="00A10013">
            <w:r>
              <w:t>dk.jsh.cleaningrobotsimulator.ui.swing</w:t>
            </w:r>
          </w:p>
        </w:tc>
        <w:tc>
          <w:tcPr>
            <w:tcW w:w="5048" w:type="dxa"/>
          </w:tcPr>
          <w:p w:rsidR="00A10013" w:rsidRPr="00A0492B" w:rsidRDefault="00A0492B" w:rsidP="00A0492B">
            <w:pPr>
              <w:rPr>
                <w:lang w:val="da-DK"/>
              </w:rPr>
            </w:pPr>
            <w:r>
              <w:rPr>
                <w:lang w:val="da-DK"/>
              </w:rPr>
              <w:t>K</w:t>
            </w:r>
            <w:r w:rsidRPr="00A0492B">
              <w:rPr>
                <w:lang w:val="da-DK"/>
              </w:rPr>
              <w:t>ode til h</w:t>
            </w:r>
            <w:r>
              <w:rPr>
                <w:lang w:val="da-DK"/>
              </w:rPr>
              <w:t>åndtering af brugerfladen</w:t>
            </w:r>
            <w:r w:rsidR="00EE5811">
              <w:rPr>
                <w:lang w:val="da-DK"/>
              </w:rPr>
              <w:t>.</w:t>
            </w:r>
          </w:p>
        </w:tc>
      </w:tr>
      <w:tr w:rsidR="00A10013" w:rsidRPr="00121DAC" w:rsidTr="001C1D1D">
        <w:tc>
          <w:tcPr>
            <w:tcW w:w="2941" w:type="dxa"/>
          </w:tcPr>
          <w:p w:rsidR="00A10013" w:rsidRPr="00A0492B" w:rsidRDefault="00A0492B" w:rsidP="00A10013">
            <w:r w:rsidRPr="00A0492B">
              <w:t>dk.jsh.cleaningrobotsimulator.</w:t>
            </w:r>
            <w:r w:rsidR="00140553">
              <w:t>concurrent</w:t>
            </w:r>
          </w:p>
        </w:tc>
        <w:tc>
          <w:tcPr>
            <w:tcW w:w="5048" w:type="dxa"/>
          </w:tcPr>
          <w:p w:rsidR="001C1D1D" w:rsidRPr="00A0492B" w:rsidRDefault="00A0492B" w:rsidP="00EE5811">
            <w:pPr>
              <w:rPr>
                <w:lang w:val="da-DK"/>
              </w:rPr>
            </w:pPr>
            <w:r w:rsidRPr="00A0492B">
              <w:rPr>
                <w:lang w:val="da-DK"/>
              </w:rPr>
              <w:t xml:space="preserve">Kode til håndtering af </w:t>
            </w:r>
            <w:r>
              <w:rPr>
                <w:lang w:val="da-DK"/>
              </w:rPr>
              <w:t>tr</w:t>
            </w:r>
            <w:r w:rsidR="00EE5811">
              <w:rPr>
                <w:lang w:val="da-DK"/>
              </w:rPr>
              <w:t>åd-</w:t>
            </w:r>
            <w:r>
              <w:rPr>
                <w:lang w:val="da-DK"/>
              </w:rPr>
              <w:t>programmering</w:t>
            </w:r>
            <w:r w:rsidR="00EE5811">
              <w:rPr>
                <w:lang w:val="da-DK"/>
              </w:rPr>
              <w:t>/samtidighed</w:t>
            </w:r>
            <w:r>
              <w:rPr>
                <w:lang w:val="da-DK"/>
              </w:rPr>
              <w:t>.</w:t>
            </w:r>
          </w:p>
        </w:tc>
      </w:tr>
    </w:tbl>
    <w:p w:rsidR="001C1D1D" w:rsidRDefault="00A942A2" w:rsidP="001C1D1D">
      <w:pPr>
        <w:rPr>
          <w:lang w:val="da-DK"/>
        </w:rPr>
      </w:pPr>
      <w:r w:rsidRPr="00A0492B">
        <w:rPr>
          <w:lang w:val="da-DK"/>
        </w:rPr>
        <w:tab/>
      </w:r>
    </w:p>
    <w:p w:rsidR="00A04CF2" w:rsidRDefault="00A04CF2" w:rsidP="001C1D1D">
      <w:pPr>
        <w:rPr>
          <w:lang w:val="da-DK"/>
        </w:rPr>
      </w:pPr>
    </w:p>
    <w:p w:rsidR="00140553" w:rsidRDefault="00140553" w:rsidP="001C1D1D">
      <w:pPr>
        <w:rPr>
          <w:lang w:val="da-DK"/>
        </w:rPr>
      </w:pPr>
      <w:r>
        <w:rPr>
          <w:lang w:val="da-DK"/>
        </w:rPr>
        <w:tab/>
        <w:t>Koden</w:t>
      </w:r>
      <w:r w:rsidR="00FC03D3">
        <w:rPr>
          <w:lang w:val="da-DK"/>
        </w:rPr>
        <w:t xml:space="preserve"> til håndtering af brugerfladen</w:t>
      </w:r>
      <w:r>
        <w:rPr>
          <w:lang w:val="da-DK"/>
        </w:rPr>
        <w:t xml:space="preserve"> beskrives ikke yderligere</w:t>
      </w:r>
      <w:r w:rsidR="00FC03D3">
        <w:rPr>
          <w:lang w:val="da-DK"/>
        </w:rPr>
        <w:t>, da det ikke er</w:t>
      </w:r>
      <w:r>
        <w:rPr>
          <w:lang w:val="da-DK"/>
        </w:rPr>
        <w:t xml:space="preserve"> relevant</w:t>
      </w:r>
      <w:r w:rsidR="00AD1CDA">
        <w:rPr>
          <w:lang w:val="da-DK"/>
        </w:rPr>
        <w:t xml:space="preserve"> for opgaven. Det følgende er et</w:t>
      </w:r>
      <w:r>
        <w:rPr>
          <w:lang w:val="da-DK"/>
        </w:rPr>
        <w:t xml:space="preserve"> klassediagram over de </w:t>
      </w:r>
      <w:r w:rsidR="005A4F51">
        <w:rPr>
          <w:lang w:val="da-DK"/>
        </w:rPr>
        <w:t xml:space="preserve">væsentligste </w:t>
      </w:r>
      <w:r>
        <w:rPr>
          <w:lang w:val="da-DK"/>
        </w:rPr>
        <w:t>klasser</w:t>
      </w:r>
      <w:r w:rsidR="00FC03D3">
        <w:rPr>
          <w:lang w:val="da-DK"/>
        </w:rPr>
        <w:t>,</w:t>
      </w:r>
      <w:r>
        <w:rPr>
          <w:lang w:val="da-DK"/>
        </w:rPr>
        <w:t xml:space="preserve"> som er i </w:t>
      </w:r>
      <w:r w:rsidR="00EE5811">
        <w:rPr>
          <w:lang w:val="da-DK"/>
        </w:rPr>
        <w:t>dk.jsh.claeningrobotsimulator.</w:t>
      </w:r>
      <w:r>
        <w:rPr>
          <w:lang w:val="da-DK"/>
        </w:rPr>
        <w:t>concurrent</w:t>
      </w:r>
      <w:r w:rsidR="005A4F51">
        <w:rPr>
          <w:lang w:val="da-DK"/>
        </w:rPr>
        <w:t xml:space="preserve"> pakken</w:t>
      </w:r>
      <w:r>
        <w:rPr>
          <w:lang w:val="da-DK"/>
        </w:rPr>
        <w:t>.</w:t>
      </w:r>
    </w:p>
    <w:p w:rsidR="00BA6030" w:rsidRDefault="00BA6030">
      <w:pPr>
        <w:rPr>
          <w:lang w:val="da-DK"/>
        </w:rPr>
      </w:pPr>
      <w:r>
        <w:rPr>
          <w:lang w:val="da-DK"/>
        </w:rPr>
        <w:br w:type="page"/>
      </w:r>
    </w:p>
    <w:p w:rsidR="00140553" w:rsidRPr="00A0492B" w:rsidRDefault="00140553" w:rsidP="001C1D1D">
      <w:pPr>
        <w:rPr>
          <w:lang w:val="da-DK"/>
        </w:rPr>
      </w:pPr>
    </w:p>
    <w:p w:rsidR="00140553" w:rsidRDefault="00140553" w:rsidP="00140553">
      <w:pPr>
        <w:pStyle w:val="Heading2"/>
        <w:numPr>
          <w:ilvl w:val="1"/>
          <w:numId w:val="16"/>
        </w:numPr>
        <w:rPr>
          <w:lang w:val="da-DK"/>
        </w:rPr>
      </w:pPr>
      <w:bookmarkStart w:id="17" w:name="_Toc229650070"/>
      <w:bookmarkStart w:id="18" w:name="_Toc230252504"/>
      <w:bookmarkStart w:id="19" w:name="_Toc263066624"/>
      <w:r w:rsidRPr="006C542B">
        <w:rPr>
          <w:lang w:val="da-DK"/>
        </w:rPr>
        <w:t>Design</w:t>
      </w:r>
      <w:r w:rsidR="00BA6030">
        <w:rPr>
          <w:lang w:val="da-DK"/>
        </w:rPr>
        <w:t xml:space="preserve"> </w:t>
      </w:r>
      <w:r w:rsidRPr="006C542B">
        <w:rPr>
          <w:lang w:val="da-DK"/>
        </w:rPr>
        <w:t>klassediagram</w:t>
      </w:r>
      <w:bookmarkEnd w:id="17"/>
      <w:bookmarkEnd w:id="18"/>
      <w:bookmarkEnd w:id="19"/>
    </w:p>
    <w:p w:rsidR="00BA6030" w:rsidRPr="00BA6030" w:rsidRDefault="00BA6030" w:rsidP="00BA6030">
      <w:pPr>
        <w:pStyle w:val="BodyText"/>
        <w:rPr>
          <w:lang w:val="da-DK"/>
        </w:rPr>
      </w:pPr>
    </w:p>
    <w:p w:rsidR="00BA6030" w:rsidRDefault="00A022F7" w:rsidP="00BA6030">
      <w:pPr>
        <w:keepNext/>
        <w:jc w:val="center"/>
      </w:pPr>
      <w:r>
        <w:rPr>
          <w:noProof/>
          <w:lang w:val="da-DK" w:eastAsia="da-DK" w:bidi="ar-SA"/>
        </w:rPr>
        <w:drawing>
          <wp:inline distT="0" distB="0" distL="0" distR="0">
            <wp:extent cx="5274945" cy="2670175"/>
            <wp:effectExtent l="19050" t="0" r="1905" b="0"/>
            <wp:docPr id="17" name="Billede 16" descr="doma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1D" w:rsidRDefault="00BA6030" w:rsidP="00BA6030">
      <w:pPr>
        <w:pStyle w:val="Caption"/>
        <w:rPr>
          <w:lang w:val="da-DK"/>
        </w:rPr>
      </w:pPr>
      <w:bookmarkStart w:id="20" w:name="_Ref262659031"/>
      <w:r w:rsidRPr="005A4F51">
        <w:rPr>
          <w:lang w:val="da-DK"/>
        </w:rPr>
        <w:t xml:space="preserve">Figur </w:t>
      </w:r>
      <w:r w:rsidR="008928F8">
        <w:fldChar w:fldCharType="begin"/>
      </w:r>
      <w:r w:rsidR="00C12C83" w:rsidRPr="005A4F51">
        <w:rPr>
          <w:lang w:val="da-DK"/>
        </w:rPr>
        <w:instrText xml:space="preserve"> SEQ Figur \* ARABIC </w:instrText>
      </w:r>
      <w:r w:rsidR="008928F8">
        <w:fldChar w:fldCharType="separate"/>
      </w:r>
      <w:r w:rsidR="00121DAC">
        <w:rPr>
          <w:noProof/>
          <w:lang w:val="da-DK"/>
        </w:rPr>
        <w:t>2</w:t>
      </w:r>
      <w:r w:rsidR="008928F8">
        <w:fldChar w:fldCharType="end"/>
      </w:r>
      <w:r w:rsidRPr="005A4F51">
        <w:rPr>
          <w:lang w:val="da-DK"/>
        </w:rPr>
        <w:t xml:space="preserve"> - Design klassediagram</w:t>
      </w:r>
      <w:bookmarkEnd w:id="20"/>
    </w:p>
    <w:p w:rsidR="00140553" w:rsidRDefault="00A04CF2" w:rsidP="001C1D1D">
      <w:pPr>
        <w:rPr>
          <w:lang w:val="da-DK"/>
        </w:rPr>
      </w:pPr>
      <w:r>
        <w:rPr>
          <w:lang w:val="da-DK"/>
        </w:rPr>
        <w:tab/>
        <w:t>Robot og DustCreator arver begge fra den abstrakte klasse BaseThread</w:t>
      </w:r>
      <w:r w:rsidR="00EE6644">
        <w:rPr>
          <w:lang w:val="da-DK"/>
        </w:rPr>
        <w:t>,</w:t>
      </w:r>
      <w:r>
        <w:rPr>
          <w:lang w:val="da-DK"/>
        </w:rPr>
        <w:t xml:space="preserve"> som igen arver </w:t>
      </w:r>
      <w:r w:rsidR="00226491">
        <w:rPr>
          <w:lang w:val="da-DK"/>
        </w:rPr>
        <w:t>fra Thread (standard del af Java</w:t>
      </w:r>
      <w:r>
        <w:rPr>
          <w:lang w:val="da-DK"/>
        </w:rPr>
        <w:t xml:space="preserve">). Dvs. at </w:t>
      </w:r>
      <w:r w:rsidR="00D03E50">
        <w:rPr>
          <w:lang w:val="da-DK"/>
        </w:rPr>
        <w:t xml:space="preserve">objekter af klasserne </w:t>
      </w:r>
      <w:r>
        <w:rPr>
          <w:lang w:val="da-DK"/>
        </w:rPr>
        <w:t>Robot og DustCreator</w:t>
      </w:r>
      <w:r w:rsidR="00D03E50">
        <w:rPr>
          <w:lang w:val="da-DK"/>
        </w:rPr>
        <w:t>,</w:t>
      </w:r>
      <w:r>
        <w:rPr>
          <w:lang w:val="da-DK"/>
        </w:rPr>
        <w:t xml:space="preserve"> kan startes som tråde. I applikationen startes der 3 Robot tråde og en DustCreator tråd.</w:t>
      </w:r>
      <w:r w:rsidR="00226491">
        <w:rPr>
          <w:lang w:val="da-DK"/>
        </w:rPr>
        <w:t xml:space="preserve"> BaseThread </w:t>
      </w:r>
      <w:r w:rsidR="00FC03D3">
        <w:rPr>
          <w:lang w:val="da-DK"/>
        </w:rPr>
        <w:t>indeholder også et Board, som</w:t>
      </w:r>
      <w:r>
        <w:rPr>
          <w:lang w:val="da-DK"/>
        </w:rPr>
        <w:t xml:space="preserve"> benyttes af Robot og DustCreator</w:t>
      </w:r>
      <w:r w:rsidR="00EE6644">
        <w:rPr>
          <w:lang w:val="da-DK"/>
        </w:rPr>
        <w:t xml:space="preserve"> trådene</w:t>
      </w:r>
      <w:r>
        <w:rPr>
          <w:lang w:val="da-DK"/>
        </w:rPr>
        <w:t>.</w:t>
      </w:r>
    </w:p>
    <w:p w:rsidR="00A04CF2" w:rsidRDefault="00EE6644" w:rsidP="001C1D1D">
      <w:pPr>
        <w:rPr>
          <w:lang w:val="da-DK"/>
        </w:rPr>
      </w:pPr>
      <w:r>
        <w:rPr>
          <w:lang w:val="da-DK"/>
        </w:rPr>
        <w:tab/>
        <w:t xml:space="preserve">Boardet består af 10 gange </w:t>
      </w:r>
      <w:r w:rsidR="00A04CF2">
        <w:rPr>
          <w:lang w:val="da-DK"/>
        </w:rPr>
        <w:t xml:space="preserve">10 </w:t>
      </w:r>
      <w:r w:rsidR="00226491">
        <w:rPr>
          <w:lang w:val="da-DK"/>
        </w:rPr>
        <w:t>Field’s</w:t>
      </w:r>
      <w:r w:rsidR="00A04CF2">
        <w:rPr>
          <w:lang w:val="da-DK"/>
        </w:rPr>
        <w:t>. Det er i selve Board klassen alt synkronisering sker, idet metoder</w:t>
      </w:r>
      <w:r>
        <w:rPr>
          <w:lang w:val="da-DK"/>
        </w:rPr>
        <w:t>ne</w:t>
      </w:r>
      <w:r w:rsidR="00A04CF2">
        <w:rPr>
          <w:lang w:val="da-DK"/>
        </w:rPr>
        <w:t xml:space="preserve"> emptyRobot, tryCleanField, tryMakeFieldDirty og tryMove alle er synkroniseret.</w:t>
      </w:r>
    </w:p>
    <w:p w:rsidR="00D554A2" w:rsidRDefault="00A04CF2" w:rsidP="001C1D1D">
      <w:pPr>
        <w:rPr>
          <w:lang w:val="da-DK"/>
        </w:rPr>
      </w:pPr>
      <w:r>
        <w:rPr>
          <w:lang w:val="da-DK"/>
        </w:rPr>
        <w:tab/>
      </w:r>
      <w:r w:rsidRPr="00A04CF2">
        <w:rPr>
          <w:lang w:val="da-DK"/>
        </w:rPr>
        <w:t>Board metode</w:t>
      </w:r>
      <w:r w:rsidR="00EE6644">
        <w:rPr>
          <w:lang w:val="da-DK"/>
        </w:rPr>
        <w:t>n</w:t>
      </w:r>
      <w:r w:rsidRPr="00A04CF2">
        <w:rPr>
          <w:lang w:val="da-DK"/>
        </w:rPr>
        <w:t xml:space="preserve"> getReadOnlyField benyttes af Robot til at</w:t>
      </w:r>
      <w:r>
        <w:rPr>
          <w:lang w:val="da-DK"/>
        </w:rPr>
        <w:t xml:space="preserve"> </w:t>
      </w:r>
      <w:r w:rsidR="00EE6644">
        <w:rPr>
          <w:lang w:val="da-DK"/>
        </w:rPr>
        <w:t>undersøge</w:t>
      </w:r>
      <w:r>
        <w:rPr>
          <w:lang w:val="da-DK"/>
        </w:rPr>
        <w:t xml:space="preserve"> felter omkring sig. Denne </w:t>
      </w:r>
      <w:r w:rsidR="00EE6644">
        <w:rPr>
          <w:lang w:val="da-DK"/>
        </w:rPr>
        <w:t xml:space="preserve">metode </w:t>
      </w:r>
      <w:r>
        <w:rPr>
          <w:lang w:val="da-DK"/>
        </w:rPr>
        <w:t xml:space="preserve">er ikke synkroniseret, det er derfor at </w:t>
      </w:r>
      <w:r w:rsidR="00226491">
        <w:rPr>
          <w:lang w:val="da-DK"/>
        </w:rPr>
        <w:t xml:space="preserve">den i </w:t>
      </w:r>
      <w:r>
        <w:rPr>
          <w:lang w:val="da-DK"/>
        </w:rPr>
        <w:t xml:space="preserve">stedet for at </w:t>
      </w:r>
      <w:r w:rsidR="00EE6644">
        <w:rPr>
          <w:lang w:val="da-DK"/>
        </w:rPr>
        <w:t>returnere</w:t>
      </w:r>
      <w:r>
        <w:rPr>
          <w:lang w:val="da-DK"/>
        </w:rPr>
        <w:t xml:space="preserve"> Field’s, så </w:t>
      </w:r>
      <w:r w:rsidR="00D554A2">
        <w:rPr>
          <w:lang w:val="da-DK"/>
        </w:rPr>
        <w:t>returnerer</w:t>
      </w:r>
      <w:r>
        <w:rPr>
          <w:lang w:val="da-DK"/>
        </w:rPr>
        <w:t xml:space="preserve"> </w:t>
      </w:r>
      <w:r w:rsidR="00EE6644">
        <w:rPr>
          <w:lang w:val="da-DK"/>
        </w:rPr>
        <w:t xml:space="preserve">den </w:t>
      </w:r>
      <w:r>
        <w:rPr>
          <w:lang w:val="da-DK"/>
        </w:rPr>
        <w:t>ReadOnlyField’s.</w:t>
      </w:r>
      <w:r w:rsidR="00D554A2">
        <w:rPr>
          <w:lang w:val="da-DK"/>
        </w:rPr>
        <w:t xml:space="preserve"> Dvs. at når en robot tråd er ved at undersøge hvilke mulige felter</w:t>
      </w:r>
      <w:r w:rsidR="00EE6644">
        <w:rPr>
          <w:lang w:val="da-DK"/>
        </w:rPr>
        <w:t>,</w:t>
      </w:r>
      <w:r w:rsidR="00D554A2">
        <w:rPr>
          <w:lang w:val="da-DK"/>
        </w:rPr>
        <w:t xml:space="preserve"> den kan rykke hen på</w:t>
      </w:r>
      <w:r w:rsidR="009C46B6">
        <w:rPr>
          <w:lang w:val="da-DK"/>
        </w:rPr>
        <w:t xml:space="preserve"> eller rengøre</w:t>
      </w:r>
      <w:r w:rsidR="00D554A2">
        <w:rPr>
          <w:lang w:val="da-DK"/>
        </w:rPr>
        <w:t>, så låser denne proces ikke for</w:t>
      </w:r>
      <w:r w:rsidR="009C46B6">
        <w:rPr>
          <w:lang w:val="da-DK"/>
        </w:rPr>
        <w:t>,</w:t>
      </w:r>
      <w:r w:rsidR="00D554A2">
        <w:rPr>
          <w:lang w:val="da-DK"/>
        </w:rPr>
        <w:t xml:space="preserve"> at de andre robotter kan rykke</w:t>
      </w:r>
      <w:r w:rsidR="009C46B6">
        <w:rPr>
          <w:lang w:val="da-DK"/>
        </w:rPr>
        <w:t xml:space="preserve"> eller rengøre</w:t>
      </w:r>
      <w:r w:rsidR="00D554A2">
        <w:rPr>
          <w:lang w:val="da-DK"/>
        </w:rPr>
        <w:t>.</w:t>
      </w:r>
      <w:r w:rsidR="00EE6644">
        <w:rPr>
          <w:lang w:val="da-DK"/>
        </w:rPr>
        <w:t xml:space="preserve"> </w:t>
      </w:r>
      <w:r w:rsidR="00D554A2">
        <w:rPr>
          <w:lang w:val="da-DK"/>
        </w:rPr>
        <w:t>Rea</w:t>
      </w:r>
      <w:r w:rsidR="00EE6644">
        <w:rPr>
          <w:lang w:val="da-DK"/>
        </w:rPr>
        <w:t>dOnlyField har heller ikke nogen</w:t>
      </w:r>
      <w:r w:rsidR="00D554A2">
        <w:rPr>
          <w:lang w:val="da-DK"/>
        </w:rPr>
        <w:t xml:space="preserve"> set metoder, </w:t>
      </w:r>
      <w:r w:rsidR="009C46B6">
        <w:rPr>
          <w:lang w:val="da-DK"/>
        </w:rPr>
        <w:t xml:space="preserve">det er </w:t>
      </w:r>
      <w:r w:rsidR="00D554A2">
        <w:rPr>
          <w:lang w:val="da-DK"/>
        </w:rPr>
        <w:t>for at sikre at en Robot tråd ikke ændre et Fields status.</w:t>
      </w:r>
      <w:r w:rsidR="00EE6644">
        <w:rPr>
          <w:lang w:val="da-DK"/>
        </w:rPr>
        <w:t xml:space="preserve"> Det er kun Board objektet der har lov til det.</w:t>
      </w:r>
      <w:r w:rsidR="00D554A2">
        <w:rPr>
          <w:lang w:val="da-DK"/>
        </w:rPr>
        <w:t xml:space="preserve"> </w:t>
      </w:r>
      <w:r w:rsidR="00226491">
        <w:rPr>
          <w:lang w:val="da-DK"/>
        </w:rPr>
        <w:t xml:space="preserve"> </w:t>
      </w:r>
    </w:p>
    <w:p w:rsidR="00A04CF2" w:rsidRDefault="00D554A2" w:rsidP="001C1D1D">
      <w:pPr>
        <w:rPr>
          <w:lang w:val="da-DK"/>
        </w:rPr>
      </w:pPr>
      <w:r>
        <w:rPr>
          <w:lang w:val="da-DK"/>
        </w:rPr>
        <w:tab/>
      </w:r>
      <w:r w:rsidR="00FC03D3">
        <w:rPr>
          <w:lang w:val="da-DK"/>
        </w:rPr>
        <w:t>Dvs. at en Robot tråd</w:t>
      </w:r>
      <w:r w:rsidR="00226491">
        <w:rPr>
          <w:lang w:val="da-DK"/>
        </w:rPr>
        <w:t xml:space="preserve"> ikke kan være sikker på den status, som står i et ReadOnlyField.</w:t>
      </w:r>
      <w:r w:rsidR="009C46B6">
        <w:rPr>
          <w:lang w:val="da-DK"/>
        </w:rPr>
        <w:t xml:space="preserve"> Status kan være ændret af en anden Robot.</w:t>
      </w:r>
      <w:r w:rsidR="00226491">
        <w:rPr>
          <w:lang w:val="da-DK"/>
        </w:rPr>
        <w:t xml:space="preserve"> Det er også derfor de 3 Board metoder tryCleanField, tryMakeFieldDirty og tryMove alle returnere</w:t>
      </w:r>
      <w:r w:rsidR="00FC03D3">
        <w:rPr>
          <w:lang w:val="da-DK"/>
        </w:rPr>
        <w:t>r</w:t>
      </w:r>
      <w:r w:rsidR="00226491">
        <w:rPr>
          <w:lang w:val="da-DK"/>
        </w:rPr>
        <w:t xml:space="preserve"> en boolean, som er tr</w:t>
      </w:r>
      <w:r>
        <w:rPr>
          <w:lang w:val="da-DK"/>
        </w:rPr>
        <w:t>ue hvis operationen lykkes eller</w:t>
      </w:r>
      <w:r w:rsidR="00226491">
        <w:rPr>
          <w:lang w:val="da-DK"/>
        </w:rPr>
        <w:t xml:space="preserve"> false hvis ikke. </w:t>
      </w:r>
    </w:p>
    <w:p w:rsidR="00291959" w:rsidRDefault="009C46B6" w:rsidP="001C1D1D">
      <w:pPr>
        <w:rPr>
          <w:lang w:val="da-DK"/>
        </w:rPr>
      </w:pPr>
      <w:r>
        <w:rPr>
          <w:lang w:val="da-DK"/>
        </w:rPr>
        <w:tab/>
        <w:t>F.eks. en robot henter alle 8 felter omkring sig (</w:t>
      </w:r>
      <w:r w:rsidR="00991CDF">
        <w:rPr>
          <w:lang w:val="da-DK"/>
        </w:rPr>
        <w:t xml:space="preserve">som </w:t>
      </w:r>
      <w:r>
        <w:rPr>
          <w:lang w:val="da-DK"/>
        </w:rPr>
        <w:t>ReadOnlyField</w:t>
      </w:r>
      <w:r w:rsidR="00991CDF">
        <w:rPr>
          <w:lang w:val="da-DK"/>
        </w:rPr>
        <w:t>’s</w:t>
      </w:r>
      <w:r>
        <w:rPr>
          <w:lang w:val="da-DK"/>
        </w:rPr>
        <w:t>), undersøger disse, finder et felt som skal rengøres</w:t>
      </w:r>
      <w:r w:rsidR="00FC03D3">
        <w:rPr>
          <w:lang w:val="da-DK"/>
        </w:rPr>
        <w:t>,</w:t>
      </w:r>
      <w:r>
        <w:rPr>
          <w:lang w:val="da-DK"/>
        </w:rPr>
        <w:t xml:space="preserve"> og ikke er optaget af en anden robot, så kalder den først tryMove() metoden, som f.eks. retu</w:t>
      </w:r>
      <w:r w:rsidR="000F65EE">
        <w:rPr>
          <w:lang w:val="da-DK"/>
        </w:rPr>
        <w:t>r</w:t>
      </w:r>
      <w:r>
        <w:rPr>
          <w:lang w:val="da-DK"/>
        </w:rPr>
        <w:t>nere</w:t>
      </w:r>
      <w:r w:rsidR="000F65EE">
        <w:rPr>
          <w:lang w:val="da-DK"/>
        </w:rPr>
        <w:t>r</w:t>
      </w:r>
      <w:r>
        <w:rPr>
          <w:lang w:val="da-DK"/>
        </w:rPr>
        <w:t xml:space="preserve"> false, fordi feltet er overtaget af en anden robot i mellemtiden. </w:t>
      </w:r>
    </w:p>
    <w:p w:rsidR="009C46B6" w:rsidRDefault="00FF07B6" w:rsidP="001C1D1D">
      <w:pPr>
        <w:rPr>
          <w:lang w:val="da-DK"/>
        </w:rPr>
      </w:pPr>
      <w:r>
        <w:rPr>
          <w:lang w:val="da-DK"/>
        </w:rPr>
        <w:tab/>
      </w:r>
    </w:p>
    <w:p w:rsidR="00FF07B6" w:rsidRDefault="00FF07B6">
      <w:pPr>
        <w:rPr>
          <w:lang w:val="da-DK"/>
        </w:rPr>
      </w:pPr>
      <w:r>
        <w:rPr>
          <w:lang w:val="da-DK"/>
        </w:rPr>
        <w:br w:type="page"/>
      </w:r>
    </w:p>
    <w:p w:rsidR="00801077" w:rsidRDefault="00801077" w:rsidP="00801077">
      <w:pPr>
        <w:rPr>
          <w:lang w:val="da-DK"/>
        </w:rPr>
      </w:pPr>
    </w:p>
    <w:p w:rsidR="00801077" w:rsidRDefault="003A040A" w:rsidP="00801077">
      <w:pPr>
        <w:pStyle w:val="Heading1"/>
        <w:numPr>
          <w:ilvl w:val="0"/>
          <w:numId w:val="16"/>
        </w:numPr>
        <w:rPr>
          <w:lang w:val="da-DK"/>
        </w:rPr>
      </w:pPr>
      <w:bookmarkStart w:id="21" w:name="_Toc263066625"/>
      <w:r>
        <w:rPr>
          <w:lang w:val="da-DK"/>
        </w:rPr>
        <w:t>T</w:t>
      </w:r>
      <w:r w:rsidR="00801077">
        <w:rPr>
          <w:lang w:val="da-DK"/>
        </w:rPr>
        <w:t>rådet programmering i JAVA</w:t>
      </w:r>
      <w:bookmarkEnd w:id="21"/>
    </w:p>
    <w:p w:rsidR="00797B44" w:rsidRDefault="000F65EE" w:rsidP="00801077">
      <w:pPr>
        <w:rPr>
          <w:lang w:val="da-DK"/>
        </w:rPr>
      </w:pPr>
      <w:r>
        <w:rPr>
          <w:lang w:val="da-DK"/>
        </w:rPr>
        <w:tab/>
        <w:t>En tråd</w:t>
      </w:r>
      <w:r w:rsidR="00801077">
        <w:rPr>
          <w:lang w:val="da-DK"/>
        </w:rPr>
        <w:t xml:space="preserve"> i Java kan laves ved at arve fra java klassen Thread, eller ved at implementere interfacet Runable. Begge kræver at der er en run</w:t>
      </w:r>
      <w:r>
        <w:rPr>
          <w:lang w:val="da-DK"/>
        </w:rPr>
        <w:t xml:space="preserve"> </w:t>
      </w:r>
      <w:r w:rsidR="00801077">
        <w:rPr>
          <w:lang w:val="da-DK"/>
        </w:rPr>
        <w:t>metode</w:t>
      </w:r>
      <w:r>
        <w:rPr>
          <w:lang w:val="da-DK"/>
        </w:rPr>
        <w:t>,</w:t>
      </w:r>
      <w:r w:rsidR="00801077">
        <w:rPr>
          <w:lang w:val="da-DK"/>
        </w:rPr>
        <w:t xml:space="preserve"> som </w:t>
      </w:r>
      <w:r w:rsidR="00797B44">
        <w:rPr>
          <w:lang w:val="da-DK"/>
        </w:rPr>
        <w:t>er den metode som indeholder  den kode</w:t>
      </w:r>
      <w:r w:rsidR="00317289">
        <w:rPr>
          <w:lang w:val="da-DK"/>
        </w:rPr>
        <w:t>,</w:t>
      </w:r>
      <w:r w:rsidR="00797B44">
        <w:rPr>
          <w:lang w:val="da-DK"/>
        </w:rPr>
        <w:t xml:space="preserve"> der skal afvikles i en selvstændig tråd.</w:t>
      </w:r>
      <w:r w:rsidR="00801077">
        <w:rPr>
          <w:lang w:val="da-DK"/>
        </w:rPr>
        <w:t xml:space="preserve"> Som det fremgår af </w:t>
      </w:r>
      <w:r w:rsidR="008928F8">
        <w:rPr>
          <w:lang w:val="da-DK"/>
        </w:rPr>
        <w:fldChar w:fldCharType="begin"/>
      </w:r>
      <w:r w:rsidR="00801077">
        <w:rPr>
          <w:lang w:val="da-DK"/>
        </w:rPr>
        <w:instrText xml:space="preserve"> REF _Ref262659031 \h </w:instrText>
      </w:r>
      <w:r w:rsidR="008928F8">
        <w:rPr>
          <w:lang w:val="da-DK"/>
        </w:rPr>
      </w:r>
      <w:r w:rsidR="008928F8">
        <w:rPr>
          <w:lang w:val="da-DK"/>
        </w:rPr>
        <w:fldChar w:fldCharType="separate"/>
      </w:r>
      <w:r w:rsidR="00121DAC" w:rsidRPr="005A4F51">
        <w:rPr>
          <w:lang w:val="da-DK"/>
        </w:rPr>
        <w:t xml:space="preserve">Figur </w:t>
      </w:r>
      <w:r w:rsidR="00121DAC">
        <w:rPr>
          <w:noProof/>
          <w:lang w:val="da-DK"/>
        </w:rPr>
        <w:t>2</w:t>
      </w:r>
      <w:r w:rsidR="00121DAC" w:rsidRPr="005A4F51">
        <w:rPr>
          <w:lang w:val="da-DK"/>
        </w:rPr>
        <w:t xml:space="preserve"> - Design klassediagram</w:t>
      </w:r>
      <w:r w:rsidR="008928F8">
        <w:rPr>
          <w:lang w:val="da-DK"/>
        </w:rPr>
        <w:fldChar w:fldCharType="end"/>
      </w:r>
      <w:r>
        <w:rPr>
          <w:lang w:val="da-DK"/>
        </w:rPr>
        <w:t>,</w:t>
      </w:r>
      <w:r w:rsidR="00801077">
        <w:rPr>
          <w:lang w:val="da-DK"/>
        </w:rPr>
        <w:t xml:space="preserve"> </w:t>
      </w:r>
      <w:r w:rsidR="00797B44">
        <w:rPr>
          <w:lang w:val="da-DK"/>
        </w:rPr>
        <w:t>har klasserne Robot og DustCreator begge en run metode. I programmet start</w:t>
      </w:r>
      <w:r w:rsidR="0075268E">
        <w:rPr>
          <w:lang w:val="da-DK"/>
        </w:rPr>
        <w:t>es der tråde af disse klasser (s</w:t>
      </w:r>
      <w:r w:rsidR="00797B44">
        <w:rPr>
          <w:lang w:val="da-DK"/>
        </w:rPr>
        <w:t>e bilag View.ja</w:t>
      </w:r>
      <w:r>
        <w:rPr>
          <w:lang w:val="da-DK"/>
        </w:rPr>
        <w:t xml:space="preserve">va). Robot </w:t>
      </w:r>
      <w:r w:rsidR="00317289">
        <w:rPr>
          <w:lang w:val="da-DK"/>
        </w:rPr>
        <w:t xml:space="preserve">tråde startes her ved </w:t>
      </w:r>
      <w:r w:rsidR="00797B44">
        <w:rPr>
          <w:lang w:val="da-DK"/>
        </w:rPr>
        <w:t xml:space="preserve">at lave et nyt objekt af klassen </w:t>
      </w:r>
      <w:r w:rsidR="00317289">
        <w:rPr>
          <w:lang w:val="da-DK"/>
        </w:rPr>
        <w:t xml:space="preserve">Robot </w:t>
      </w:r>
      <w:r>
        <w:rPr>
          <w:lang w:val="da-DK"/>
        </w:rPr>
        <w:t xml:space="preserve">og kalde start </w:t>
      </w:r>
      <w:r w:rsidR="00797B44">
        <w:rPr>
          <w:lang w:val="da-DK"/>
        </w:rPr>
        <w:t xml:space="preserve">metoden på denne, som så starter selve tråden. </w:t>
      </w:r>
    </w:p>
    <w:p w:rsidR="00ED15C0" w:rsidRDefault="00797B44" w:rsidP="00801077">
      <w:pPr>
        <w:rPr>
          <w:lang w:val="da-DK"/>
        </w:rPr>
      </w:pPr>
      <w:r>
        <w:rPr>
          <w:lang w:val="da-DK"/>
        </w:rPr>
        <w:tab/>
        <w:t>DustCreator objektet startes vha</w:t>
      </w:r>
      <w:r w:rsidR="0075268E">
        <w:rPr>
          <w:lang w:val="da-DK"/>
        </w:rPr>
        <w:t>. af en scheduler (s</w:t>
      </w:r>
      <w:r>
        <w:rPr>
          <w:lang w:val="da-DK"/>
        </w:rPr>
        <w:t>e bilag View.java). Her bruges en scheduler</w:t>
      </w:r>
      <w:r w:rsidR="00317289">
        <w:rPr>
          <w:lang w:val="da-DK"/>
        </w:rPr>
        <w:t>,</w:t>
      </w:r>
      <w:r w:rsidR="000F65EE">
        <w:rPr>
          <w:lang w:val="da-DK"/>
        </w:rPr>
        <w:t xml:space="preserve"> med en</w:t>
      </w:r>
      <w:r>
        <w:rPr>
          <w:lang w:val="da-DK"/>
        </w:rPr>
        <w:t xml:space="preserve"> </w:t>
      </w:r>
      <w:r w:rsidR="0075268E">
        <w:rPr>
          <w:lang w:val="da-DK"/>
        </w:rPr>
        <w:t>fast pause mellem hvert run. I programmet bliver</w:t>
      </w:r>
      <w:r>
        <w:rPr>
          <w:lang w:val="da-DK"/>
        </w:rPr>
        <w:t xml:space="preserve"> DustCreator startet med</w:t>
      </w:r>
      <w:r w:rsidR="003A29BE">
        <w:rPr>
          <w:lang w:val="da-DK"/>
        </w:rPr>
        <w:t xml:space="preserve"> 30 sekunders intervaller</w:t>
      </w:r>
      <w:r>
        <w:rPr>
          <w:lang w:val="da-DK"/>
        </w:rPr>
        <w:t xml:space="preserve">. </w:t>
      </w:r>
    </w:p>
    <w:p w:rsidR="00ED15C0" w:rsidRDefault="00ED15C0" w:rsidP="00801077">
      <w:pPr>
        <w:rPr>
          <w:lang w:val="da-DK"/>
        </w:rPr>
      </w:pPr>
      <w:r>
        <w:rPr>
          <w:lang w:val="da-DK"/>
        </w:rPr>
        <w:tab/>
        <w:t>For at undgå konflikter robotterne imellem</w:t>
      </w:r>
      <w:r w:rsidR="00317289">
        <w:rPr>
          <w:lang w:val="da-DK"/>
        </w:rPr>
        <w:t>,</w:t>
      </w:r>
      <w:r>
        <w:rPr>
          <w:lang w:val="da-DK"/>
        </w:rPr>
        <w:t xml:space="preserve"> benytter jeg</w:t>
      </w:r>
      <w:r w:rsidR="0075268E">
        <w:rPr>
          <w:lang w:val="da-DK"/>
        </w:rPr>
        <w:t>,</w:t>
      </w:r>
      <w:r>
        <w:rPr>
          <w:lang w:val="da-DK"/>
        </w:rPr>
        <w:t xml:space="preserve"> java </w:t>
      </w:r>
      <w:r w:rsidRPr="00317289">
        <w:rPr>
          <w:lang w:val="da-DK"/>
        </w:rPr>
        <w:t>keyword</w:t>
      </w:r>
      <w:r w:rsidR="00317289" w:rsidRPr="00317289">
        <w:rPr>
          <w:lang w:val="da-DK"/>
        </w:rPr>
        <w:t>ed</w:t>
      </w:r>
      <w:r w:rsidRPr="00317289">
        <w:rPr>
          <w:lang w:val="da-DK"/>
        </w:rPr>
        <w:t xml:space="preserve"> </w:t>
      </w:r>
      <w:r w:rsidRPr="00303CC6">
        <w:rPr>
          <w:lang w:val="da-DK"/>
        </w:rPr>
        <w:t>synchronized</w:t>
      </w:r>
      <w:r>
        <w:rPr>
          <w:lang w:val="da-DK"/>
        </w:rPr>
        <w:t>, dette benyttes kun af klassen Board. Enten på hele metodekald</w:t>
      </w:r>
      <w:r w:rsidR="00CC6665">
        <w:rPr>
          <w:lang w:val="da-DK"/>
        </w:rPr>
        <w:t>et</w:t>
      </w:r>
      <w:r>
        <w:rPr>
          <w:lang w:val="da-DK"/>
        </w:rPr>
        <w:t>, eller inde i nogle blokke i metoder</w:t>
      </w:r>
      <w:r w:rsidR="00D554A2">
        <w:rPr>
          <w:lang w:val="da-DK"/>
        </w:rPr>
        <w:t>ne</w:t>
      </w:r>
      <w:r>
        <w:rPr>
          <w:lang w:val="da-DK"/>
        </w:rPr>
        <w:t xml:space="preserve">. Synchronize er en mutual exclusion også kaldet critical section. Dvs. at kun en tråd kan eksekvere kode her af gangen. I java kan hele motoder være en </w:t>
      </w:r>
      <w:r w:rsidR="00317289">
        <w:rPr>
          <w:lang w:val="da-DK"/>
        </w:rPr>
        <w:t>critical section</w:t>
      </w:r>
      <w:r>
        <w:rPr>
          <w:lang w:val="da-DK"/>
        </w:rPr>
        <w:t>. Men det er</w:t>
      </w:r>
      <w:r w:rsidR="003A29BE">
        <w:rPr>
          <w:lang w:val="da-DK"/>
        </w:rPr>
        <w:t xml:space="preserve"> faktisk en kort notation for</w:t>
      </w:r>
      <w:r>
        <w:rPr>
          <w:lang w:val="da-DK"/>
        </w:rPr>
        <w:t xml:space="preserve"> synchronize(this). Se følgende:</w:t>
      </w:r>
    </w:p>
    <w:p w:rsidR="00ED15C0" w:rsidRDefault="00ED15C0" w:rsidP="00801077">
      <w:pPr>
        <w:rPr>
          <w:lang w:val="da-DK"/>
        </w:rPr>
      </w:pPr>
    </w:p>
    <w:p w:rsidR="00ED15C0" w:rsidRPr="00196CD2" w:rsidRDefault="00ED15C0" w:rsidP="00196CD2">
      <w:pPr>
        <w:ind w:left="360"/>
        <w:rPr>
          <w:rFonts w:ascii="Monospaced" w:hAnsi="Monospaced"/>
          <w:sz w:val="16"/>
          <w:szCs w:val="16"/>
          <w:lang w:val="da-DK"/>
        </w:rPr>
      </w:pPr>
      <w:r w:rsidRPr="00196CD2">
        <w:rPr>
          <w:rFonts w:ascii="Monospaced" w:hAnsi="Monospaced"/>
          <w:sz w:val="16"/>
          <w:szCs w:val="16"/>
          <w:lang w:val="da-DK"/>
        </w:rPr>
        <w:t>public boolean tryMove(..) {</w:t>
      </w:r>
    </w:p>
    <w:p w:rsidR="00ED15C0" w:rsidRPr="00196CD2" w:rsidRDefault="00ED15C0" w:rsidP="00196CD2">
      <w:pPr>
        <w:ind w:left="360"/>
        <w:rPr>
          <w:rFonts w:ascii="Monospaced" w:hAnsi="Monospaced"/>
          <w:sz w:val="16"/>
          <w:szCs w:val="16"/>
          <w:lang w:val="da-DK"/>
        </w:rPr>
      </w:pPr>
      <w:r w:rsidRPr="00196CD2">
        <w:rPr>
          <w:rFonts w:ascii="Monospaced" w:hAnsi="Monospaced"/>
          <w:sz w:val="16"/>
          <w:szCs w:val="16"/>
          <w:lang w:val="da-DK"/>
        </w:rPr>
        <w:tab/>
        <w:t>synchronize(this) {</w:t>
      </w:r>
    </w:p>
    <w:p w:rsidR="00196CD2" w:rsidRDefault="003F2F69" w:rsidP="00196CD2">
      <w:pPr>
        <w:ind w:left="360"/>
        <w:rPr>
          <w:rFonts w:ascii="Monospaced" w:hAnsi="Monospaced"/>
          <w:sz w:val="16"/>
          <w:szCs w:val="16"/>
          <w:lang w:val="da-DK"/>
        </w:rPr>
      </w:pPr>
      <w:r w:rsidRPr="00196CD2">
        <w:rPr>
          <w:rFonts w:ascii="Monospaced" w:hAnsi="Monospaced"/>
          <w:sz w:val="16"/>
          <w:szCs w:val="16"/>
          <w:lang w:val="da-DK"/>
        </w:rPr>
        <w:tab/>
      </w:r>
      <w:r w:rsidRPr="00196CD2">
        <w:rPr>
          <w:rFonts w:ascii="Monospaced" w:hAnsi="Monospaced"/>
          <w:sz w:val="16"/>
          <w:szCs w:val="16"/>
          <w:lang w:val="da-DK"/>
        </w:rPr>
        <w:tab/>
        <w:t xml:space="preserve">//Så længe en tråd er i denne kritiske sektion, kan andre tråde ikke benytte kode i dette </w:t>
      </w:r>
      <w:r w:rsidRPr="00196CD2">
        <w:rPr>
          <w:rFonts w:ascii="Monospaced" w:hAnsi="Monospaced"/>
          <w:sz w:val="16"/>
          <w:szCs w:val="16"/>
          <w:lang w:val="da-DK"/>
        </w:rPr>
        <w:tab/>
      </w:r>
    </w:p>
    <w:p w:rsidR="00ED15C0" w:rsidRPr="00196CD2" w:rsidRDefault="003F2F69" w:rsidP="00196CD2">
      <w:pPr>
        <w:ind w:left="360"/>
        <w:rPr>
          <w:rFonts w:ascii="Monospaced" w:hAnsi="Monospaced"/>
          <w:sz w:val="16"/>
          <w:szCs w:val="16"/>
          <w:lang w:val="da-DK"/>
        </w:rPr>
      </w:pPr>
      <w:r w:rsidRPr="00196CD2">
        <w:rPr>
          <w:rFonts w:ascii="Monospaced" w:hAnsi="Monospaced"/>
          <w:sz w:val="16"/>
          <w:szCs w:val="16"/>
          <w:lang w:val="da-DK"/>
        </w:rPr>
        <w:tab/>
      </w:r>
      <w:r w:rsidRPr="00196CD2">
        <w:rPr>
          <w:rFonts w:ascii="Monospaced" w:hAnsi="Monospaced"/>
          <w:sz w:val="16"/>
          <w:szCs w:val="16"/>
          <w:lang w:val="da-DK"/>
        </w:rPr>
        <w:tab/>
        <w:t>//objekt, som også synkronisere</w:t>
      </w:r>
      <w:r w:rsidR="003A29BE">
        <w:rPr>
          <w:rFonts w:ascii="Monospaced" w:hAnsi="Monospaced"/>
          <w:sz w:val="16"/>
          <w:szCs w:val="16"/>
          <w:lang w:val="da-DK"/>
        </w:rPr>
        <w:t>r</w:t>
      </w:r>
      <w:r w:rsidRPr="00196CD2">
        <w:rPr>
          <w:rFonts w:ascii="Monospaced" w:hAnsi="Monospaced"/>
          <w:sz w:val="16"/>
          <w:szCs w:val="16"/>
          <w:lang w:val="da-DK"/>
        </w:rPr>
        <w:t xml:space="preserve"> på this.</w:t>
      </w:r>
    </w:p>
    <w:p w:rsidR="00ED15C0" w:rsidRPr="00196CD2" w:rsidRDefault="00ED15C0" w:rsidP="00196CD2">
      <w:pPr>
        <w:ind w:left="360"/>
        <w:rPr>
          <w:rFonts w:ascii="Monospaced" w:hAnsi="Monospaced"/>
          <w:sz w:val="16"/>
          <w:szCs w:val="16"/>
          <w:lang w:val="da-DK"/>
        </w:rPr>
      </w:pPr>
      <w:r w:rsidRPr="00196CD2">
        <w:rPr>
          <w:rFonts w:ascii="Monospaced" w:hAnsi="Monospaced"/>
          <w:sz w:val="16"/>
          <w:szCs w:val="16"/>
          <w:lang w:val="da-DK"/>
        </w:rPr>
        <w:tab/>
        <w:t>}</w:t>
      </w:r>
    </w:p>
    <w:p w:rsidR="00ED15C0" w:rsidRPr="00196CD2" w:rsidRDefault="00ED15C0" w:rsidP="00196CD2">
      <w:pPr>
        <w:ind w:left="360"/>
        <w:rPr>
          <w:rFonts w:ascii="Monospaced" w:hAnsi="Monospaced"/>
          <w:sz w:val="16"/>
          <w:szCs w:val="16"/>
          <w:lang w:val="da-DK"/>
        </w:rPr>
      </w:pPr>
      <w:r w:rsidRPr="00196CD2">
        <w:rPr>
          <w:rFonts w:ascii="Monospaced" w:hAnsi="Monospaced"/>
          <w:sz w:val="16"/>
          <w:szCs w:val="16"/>
          <w:lang w:val="da-DK"/>
        </w:rPr>
        <w:t>}</w:t>
      </w:r>
    </w:p>
    <w:p w:rsidR="00801077" w:rsidRDefault="00797B44" w:rsidP="00801077">
      <w:pPr>
        <w:rPr>
          <w:lang w:val="da-DK"/>
        </w:rPr>
      </w:pPr>
      <w:r>
        <w:rPr>
          <w:lang w:val="da-DK"/>
        </w:rPr>
        <w:t xml:space="preserve"> </w:t>
      </w:r>
    </w:p>
    <w:p w:rsidR="00ED15C0" w:rsidRDefault="0075268E" w:rsidP="00801077">
      <w:pPr>
        <w:rPr>
          <w:lang w:val="da-DK"/>
        </w:rPr>
      </w:pPr>
      <w:r>
        <w:rPr>
          <w:lang w:val="da-DK"/>
        </w:rPr>
        <w:tab/>
      </w:r>
      <w:r w:rsidR="00ED15C0">
        <w:rPr>
          <w:lang w:val="da-DK"/>
        </w:rPr>
        <w:t xml:space="preserve">Det samme kunne opnås ved at skrive </w:t>
      </w:r>
      <w:r w:rsidR="00ED15C0" w:rsidRPr="00ED15C0">
        <w:rPr>
          <w:lang w:val="da-DK"/>
        </w:rPr>
        <w:t>public synchronized</w:t>
      </w:r>
      <w:r w:rsidR="00ED15C0">
        <w:rPr>
          <w:lang w:val="da-DK"/>
        </w:rPr>
        <w:t xml:space="preserve"> </w:t>
      </w:r>
      <w:r w:rsidR="00ED15C0" w:rsidRPr="00ED15C0">
        <w:rPr>
          <w:lang w:val="da-DK"/>
        </w:rPr>
        <w:t>boolean tryMove</w:t>
      </w:r>
      <w:r w:rsidR="00ED15C0">
        <w:rPr>
          <w:lang w:val="da-DK"/>
        </w:rPr>
        <w:t>(..){..}</w:t>
      </w:r>
    </w:p>
    <w:p w:rsidR="00ED15C0" w:rsidRDefault="00ED15C0" w:rsidP="00801077">
      <w:pPr>
        <w:rPr>
          <w:lang w:val="da-DK"/>
        </w:rPr>
      </w:pPr>
      <w:r>
        <w:rPr>
          <w:lang w:val="da-DK"/>
        </w:rPr>
        <w:t xml:space="preserve">”this” </w:t>
      </w:r>
      <w:r w:rsidR="00196CD2">
        <w:rPr>
          <w:lang w:val="da-DK"/>
        </w:rPr>
        <w:t xml:space="preserve">er </w:t>
      </w:r>
      <w:r w:rsidR="003F2F69">
        <w:rPr>
          <w:lang w:val="da-DK"/>
        </w:rPr>
        <w:t xml:space="preserve">i dette tilfælde </w:t>
      </w:r>
      <w:r w:rsidR="003A29BE">
        <w:rPr>
          <w:lang w:val="da-DK"/>
        </w:rPr>
        <w:t>er</w:t>
      </w:r>
      <w:r w:rsidR="005E170A">
        <w:rPr>
          <w:lang w:val="da-DK"/>
        </w:rPr>
        <w:t xml:space="preserve"> objektet selv. Man kan også synkronisere på andre objekter.</w:t>
      </w:r>
    </w:p>
    <w:p w:rsidR="00196CD2" w:rsidRDefault="003A29BE" w:rsidP="00801077">
      <w:pPr>
        <w:rPr>
          <w:lang w:val="da-DK"/>
        </w:rPr>
      </w:pPr>
      <w:r>
        <w:rPr>
          <w:lang w:val="da-DK"/>
        </w:rPr>
        <w:t xml:space="preserve">Grunden til at jeg ikke </w:t>
      </w:r>
      <w:r w:rsidR="00196CD2">
        <w:rPr>
          <w:lang w:val="da-DK"/>
        </w:rPr>
        <w:t>bruger synchronized på alle metoder i Board, skyldes at noget af koden i de enkelte metoder, godt kan køres på samme tid i forskellige tråde. F.eks. i tryMove metoden valideres de argumenter</w:t>
      </w:r>
      <w:r>
        <w:rPr>
          <w:lang w:val="da-DK"/>
        </w:rPr>
        <w:t>,</w:t>
      </w:r>
      <w:r w:rsidR="00196CD2">
        <w:rPr>
          <w:lang w:val="da-DK"/>
        </w:rPr>
        <w:t xml:space="preserve"> som metoden kaldes med, før metoden laver en critical section vha. synchronize.</w:t>
      </w:r>
    </w:p>
    <w:p w:rsidR="003F2F69" w:rsidRDefault="003F2F69" w:rsidP="00801077">
      <w:pPr>
        <w:rPr>
          <w:lang w:val="da-DK"/>
        </w:rPr>
      </w:pPr>
    </w:p>
    <w:p w:rsidR="003F2F69" w:rsidRDefault="0075268E" w:rsidP="00801077">
      <w:pPr>
        <w:rPr>
          <w:lang w:val="da-DK"/>
        </w:rPr>
      </w:pPr>
      <w:r>
        <w:rPr>
          <w:lang w:val="da-DK"/>
        </w:rPr>
        <w:tab/>
      </w:r>
      <w:r w:rsidR="003F2F69">
        <w:rPr>
          <w:lang w:val="da-DK"/>
        </w:rPr>
        <w:t xml:space="preserve">Board klassen, </w:t>
      </w:r>
      <w:r w:rsidR="008E13B1">
        <w:rPr>
          <w:lang w:val="da-DK"/>
        </w:rPr>
        <w:t>betragter</w:t>
      </w:r>
      <w:r w:rsidR="003F2F69">
        <w:rPr>
          <w:lang w:val="da-DK"/>
        </w:rPr>
        <w:t xml:space="preserve"> jeg som en monitor, da dens opbygning minder om det</w:t>
      </w:r>
      <w:r>
        <w:rPr>
          <w:lang w:val="da-DK"/>
        </w:rPr>
        <w:t>,</w:t>
      </w:r>
      <w:r w:rsidR="003F2F69">
        <w:rPr>
          <w:lang w:val="da-DK"/>
        </w:rPr>
        <w:t xml:space="preserve"> som er beskrevet i bogen Operation System i kapitel 5 afsnit 5.4 Monitors. Fields </w:t>
      </w:r>
      <w:r w:rsidR="00B81157">
        <w:rPr>
          <w:lang w:val="da-DK"/>
        </w:rPr>
        <w:t xml:space="preserve">og andre attributter </w:t>
      </w:r>
      <w:r w:rsidR="003F2F69">
        <w:rPr>
          <w:lang w:val="da-DK"/>
        </w:rPr>
        <w:t>tilgås kun gennem Board klassen</w:t>
      </w:r>
      <w:r w:rsidR="00B81157">
        <w:rPr>
          <w:lang w:val="da-DK"/>
        </w:rPr>
        <w:t xml:space="preserve">s metoder. synchronize(this) søger for at kun en proces (her tråd) af gangen, kan arbejde med Board klasses interne attributter. </w:t>
      </w:r>
      <w:r w:rsidR="003F2F69">
        <w:rPr>
          <w:lang w:val="da-DK"/>
        </w:rPr>
        <w:t xml:space="preserve"> </w:t>
      </w:r>
      <w:r w:rsidR="00B81157">
        <w:rPr>
          <w:lang w:val="da-DK"/>
        </w:rPr>
        <w:t>I bogen Java Concurrency in practice</w:t>
      </w:r>
      <w:r w:rsidR="00B81157">
        <w:rPr>
          <w:rStyle w:val="FootnoteReference"/>
          <w:lang w:val="da-DK"/>
        </w:rPr>
        <w:footnoteReference w:id="3"/>
      </w:r>
      <w:r w:rsidR="00B81157">
        <w:rPr>
          <w:lang w:val="da-DK"/>
        </w:rPr>
        <w:t>, kaldes dette også for ”Java monitor pattern”</w:t>
      </w:r>
      <w:r w:rsidR="00196CD2">
        <w:rPr>
          <w:lang w:val="da-DK"/>
        </w:rPr>
        <w:t>.</w:t>
      </w:r>
    </w:p>
    <w:p w:rsidR="005E170A" w:rsidRDefault="005E170A" w:rsidP="00801077">
      <w:pPr>
        <w:rPr>
          <w:lang w:val="da-DK"/>
        </w:rPr>
      </w:pPr>
    </w:p>
    <w:p w:rsidR="005E170A" w:rsidRDefault="00AA5CA3" w:rsidP="00801077">
      <w:pPr>
        <w:rPr>
          <w:lang w:val="da-DK"/>
        </w:rPr>
      </w:pPr>
      <w:r>
        <w:rPr>
          <w:lang w:val="da-DK"/>
        </w:rPr>
        <w:tab/>
        <w:t>Ud</w:t>
      </w:r>
      <w:r w:rsidR="005E170A">
        <w:rPr>
          <w:lang w:val="da-DK"/>
        </w:rPr>
        <w:t>over det jeg har benyttet i programmet, så tilbyder java mange andre mu</w:t>
      </w:r>
      <w:r>
        <w:rPr>
          <w:lang w:val="da-DK"/>
        </w:rPr>
        <w:t>ligheder i forbindelse med tråd</w:t>
      </w:r>
      <w:r w:rsidR="005E170A">
        <w:rPr>
          <w:lang w:val="da-DK"/>
        </w:rPr>
        <w:t>programmering.</w:t>
      </w:r>
      <w:r w:rsidR="00291959">
        <w:rPr>
          <w:lang w:val="da-DK"/>
        </w:rPr>
        <w:t xml:space="preserve"> F.eks. </w:t>
      </w:r>
      <w:r w:rsidR="00CB0E3C">
        <w:rPr>
          <w:lang w:val="da-DK"/>
        </w:rPr>
        <w:t>Atomic Types, en AtomicInteger sikre at kun en tråd af gangen</w:t>
      </w:r>
      <w:r>
        <w:rPr>
          <w:lang w:val="da-DK"/>
        </w:rPr>
        <w:t>,</w:t>
      </w:r>
      <w:r w:rsidR="00CB0E3C">
        <w:rPr>
          <w:lang w:val="da-DK"/>
        </w:rPr>
        <w:t xml:space="preserve"> kan udfører f.eks. en addition. Derudover er der forskellige typer af </w:t>
      </w:r>
      <w:r>
        <w:rPr>
          <w:lang w:val="da-DK"/>
        </w:rPr>
        <w:t>semaphore, der kan benyttes som låse</w:t>
      </w:r>
      <w:r w:rsidR="00772154">
        <w:rPr>
          <w:lang w:val="da-DK"/>
        </w:rPr>
        <w:t>mekanismer. Dvs. at man kan lave noget programlogik</w:t>
      </w:r>
      <w:r>
        <w:rPr>
          <w:lang w:val="da-DK"/>
        </w:rPr>
        <w:t>,</w:t>
      </w:r>
      <w:r w:rsidR="00772154">
        <w:rPr>
          <w:lang w:val="da-DK"/>
        </w:rPr>
        <w:t xml:space="preserve"> hvor en tråd ”låser” en</w:t>
      </w:r>
      <w:r>
        <w:rPr>
          <w:lang w:val="da-DK"/>
        </w:rPr>
        <w:t xml:space="preserve"> semaphor, andre tråde må </w:t>
      </w:r>
      <w:r w:rsidR="00772154">
        <w:rPr>
          <w:lang w:val="da-DK"/>
        </w:rPr>
        <w:t>vente på at denne tråd låser semaphoren op igen, før de kan komme til. Problemet med semaphore er</w:t>
      </w:r>
      <w:r>
        <w:rPr>
          <w:lang w:val="da-DK"/>
        </w:rPr>
        <w:t>,</w:t>
      </w:r>
      <w:r w:rsidR="00772154">
        <w:rPr>
          <w:lang w:val="da-DK"/>
        </w:rPr>
        <w:t xml:space="preserve"> at de kan bli</w:t>
      </w:r>
      <w:r>
        <w:rPr>
          <w:lang w:val="da-DK"/>
        </w:rPr>
        <w:t>ve spredt ud over mange program</w:t>
      </w:r>
      <w:r w:rsidR="00772154">
        <w:rPr>
          <w:lang w:val="da-DK"/>
        </w:rPr>
        <w:t>filer, og det kan de</w:t>
      </w:r>
      <w:r>
        <w:rPr>
          <w:lang w:val="da-DK"/>
        </w:rPr>
        <w:t>rfor være svært, at vedligeholde og fejlfinde.</w:t>
      </w:r>
      <w:r w:rsidR="00772154">
        <w:rPr>
          <w:lang w:val="da-DK"/>
        </w:rPr>
        <w:t xml:space="preserve"> </w:t>
      </w:r>
    </w:p>
    <w:p w:rsidR="0075268E" w:rsidRDefault="0075268E">
      <w:pPr>
        <w:rPr>
          <w:lang w:val="da-DK"/>
        </w:rPr>
      </w:pPr>
      <w:r>
        <w:rPr>
          <w:lang w:val="da-DK"/>
        </w:rPr>
        <w:br w:type="page"/>
      </w:r>
    </w:p>
    <w:p w:rsidR="00801077" w:rsidRPr="00A04CF2" w:rsidRDefault="00801077" w:rsidP="00566412">
      <w:pPr>
        <w:rPr>
          <w:lang w:val="da-DK"/>
        </w:rPr>
      </w:pPr>
    </w:p>
    <w:p w:rsidR="00CC1DC1" w:rsidRDefault="00CC1DC1" w:rsidP="00140553">
      <w:pPr>
        <w:pStyle w:val="Heading1"/>
        <w:numPr>
          <w:ilvl w:val="0"/>
          <w:numId w:val="16"/>
        </w:numPr>
        <w:rPr>
          <w:lang w:val="da-DK"/>
        </w:rPr>
      </w:pPr>
      <w:bookmarkStart w:id="22" w:name="_Toc230252506"/>
      <w:bookmarkStart w:id="23" w:name="_Toc263066626"/>
      <w:r>
        <w:rPr>
          <w:lang w:val="da-DK"/>
        </w:rPr>
        <w:t>Programmering</w:t>
      </w:r>
      <w:bookmarkEnd w:id="22"/>
      <w:r w:rsidR="00FC6204">
        <w:rPr>
          <w:lang w:val="da-DK"/>
        </w:rPr>
        <w:t>smiljø</w:t>
      </w:r>
      <w:bookmarkEnd w:id="23"/>
    </w:p>
    <w:p w:rsidR="0002738C" w:rsidRDefault="0002738C" w:rsidP="00CE4938">
      <w:pPr>
        <w:pStyle w:val="BodyText"/>
        <w:rPr>
          <w:lang w:val="da-DK"/>
        </w:rPr>
      </w:pPr>
      <w:r>
        <w:rPr>
          <w:lang w:val="da-DK"/>
        </w:rPr>
        <w:t>Under programmeringen har jeg gjort brug af</w:t>
      </w:r>
      <w:r w:rsidR="00A0492B">
        <w:rPr>
          <w:lang w:val="da-DK"/>
        </w:rPr>
        <w:t xml:space="preserve"> følgende værktøjer og andre ressourcer</w:t>
      </w:r>
      <w:r>
        <w:rPr>
          <w:lang w:val="da-DK"/>
        </w:rPr>
        <w:t>:</w:t>
      </w:r>
    </w:p>
    <w:p w:rsidR="002F0CD6" w:rsidRDefault="00E0131E" w:rsidP="00E0131E">
      <w:pPr>
        <w:pStyle w:val="BodyText"/>
        <w:numPr>
          <w:ilvl w:val="0"/>
          <w:numId w:val="29"/>
        </w:numPr>
        <w:rPr>
          <w:lang w:val="da-DK"/>
        </w:rPr>
      </w:pPr>
      <w:r>
        <w:rPr>
          <w:lang w:val="da-DK"/>
        </w:rPr>
        <w:t>NetBeans</w:t>
      </w:r>
      <w:r w:rsidR="00AC4515">
        <w:rPr>
          <w:rStyle w:val="FootnoteReference"/>
          <w:lang w:val="da-DK"/>
        </w:rPr>
        <w:footnoteReference w:id="4"/>
      </w:r>
      <w:r>
        <w:rPr>
          <w:lang w:val="da-DK"/>
        </w:rPr>
        <w:t xml:space="preserve"> – </w:t>
      </w:r>
      <w:r w:rsidR="00CB6E3B">
        <w:rPr>
          <w:lang w:val="da-DK"/>
        </w:rPr>
        <w:t>J</w:t>
      </w:r>
      <w:r>
        <w:rPr>
          <w:lang w:val="da-DK"/>
        </w:rPr>
        <w:t>ava IDE</w:t>
      </w:r>
      <w:r w:rsidR="00AC4515">
        <w:rPr>
          <w:lang w:val="da-DK"/>
        </w:rPr>
        <w:t>, Java udviklingsmiljø</w:t>
      </w:r>
      <w:r w:rsidR="00AA4E5A">
        <w:rPr>
          <w:lang w:val="da-DK"/>
        </w:rPr>
        <w:t>.</w:t>
      </w:r>
    </w:p>
    <w:p w:rsidR="00EE256B" w:rsidRPr="00EE256B" w:rsidRDefault="00EE256B" w:rsidP="00E0131E">
      <w:pPr>
        <w:pStyle w:val="BodyText"/>
        <w:numPr>
          <w:ilvl w:val="0"/>
          <w:numId w:val="29"/>
        </w:numPr>
      </w:pPr>
      <w:r w:rsidRPr="00EE256B">
        <w:t>Maven2</w:t>
      </w:r>
      <w:r>
        <w:rPr>
          <w:rStyle w:val="FootnoteReference"/>
          <w:lang w:val="da-DK"/>
        </w:rPr>
        <w:footnoteReference w:id="5"/>
      </w:r>
      <w:r w:rsidRPr="00EE256B">
        <w:t xml:space="preserve"> - Build, deploy, dependency m</w:t>
      </w:r>
      <w:r>
        <w:t>anagement tool</w:t>
      </w:r>
    </w:p>
    <w:p w:rsidR="001929A4" w:rsidRDefault="001929A4" w:rsidP="00E0131E">
      <w:pPr>
        <w:pStyle w:val="BodyText"/>
        <w:numPr>
          <w:ilvl w:val="0"/>
          <w:numId w:val="29"/>
        </w:numPr>
        <w:rPr>
          <w:lang w:val="da-DK"/>
        </w:rPr>
      </w:pPr>
      <w:r>
        <w:rPr>
          <w:lang w:val="da-DK"/>
        </w:rPr>
        <w:t>SubVersion</w:t>
      </w:r>
      <w:r>
        <w:rPr>
          <w:rStyle w:val="FootnoteReference"/>
          <w:lang w:val="da-DK"/>
        </w:rPr>
        <w:footnoteReference w:id="6"/>
      </w:r>
      <w:r>
        <w:rPr>
          <w:lang w:val="da-DK"/>
        </w:rPr>
        <w:t xml:space="preserve"> </w:t>
      </w:r>
      <w:r w:rsidR="00C94B44">
        <w:rPr>
          <w:lang w:val="da-DK"/>
        </w:rPr>
        <w:t xml:space="preserve">via GoogleCode </w:t>
      </w:r>
      <w:r>
        <w:rPr>
          <w:lang w:val="da-DK"/>
        </w:rPr>
        <w:t>- Repository til al kode. Bl.a for at have backup af koden på en anden maskine, og for at få historik på mine koderettelser.</w:t>
      </w:r>
      <w:r w:rsidR="001C1D1D">
        <w:rPr>
          <w:lang w:val="da-DK"/>
        </w:rPr>
        <w:t xml:space="preserve"> Goolge tilbyder at stille lagerplads til rådighed via deres GoogleCode</w:t>
      </w:r>
      <w:r w:rsidR="001C1D1D">
        <w:rPr>
          <w:rStyle w:val="FootnoteReference"/>
          <w:lang w:val="da-DK"/>
        </w:rPr>
        <w:footnoteReference w:id="7"/>
      </w:r>
      <w:r w:rsidR="009C50EA">
        <w:rPr>
          <w:lang w:val="da-DK"/>
        </w:rPr>
        <w:t>. Mod at man frigiver koden som open source</w:t>
      </w:r>
      <w:r w:rsidR="009C50EA">
        <w:rPr>
          <w:rStyle w:val="FootnoteReference"/>
          <w:lang w:val="da-DK"/>
        </w:rPr>
        <w:footnoteReference w:id="8"/>
      </w:r>
      <w:r w:rsidR="00AA5CA3">
        <w:rPr>
          <w:lang w:val="da-DK"/>
        </w:rPr>
        <w:t>. Hele dette projekt</w:t>
      </w:r>
      <w:r w:rsidR="009C50EA">
        <w:rPr>
          <w:lang w:val="da-DK"/>
        </w:rPr>
        <w:t xml:space="preserve"> inkl. denne tekst kan også findes under GoogleCode, se </w:t>
      </w:r>
      <w:hyperlink r:id="rId11" w:history="1">
        <w:r w:rsidR="009C50EA" w:rsidRPr="009C50EA">
          <w:rPr>
            <w:rStyle w:val="Hyperlink"/>
            <w:lang w:val="da-DK"/>
          </w:rPr>
          <w:t>code.google.com/p/cleaning-robot-simulator/</w:t>
        </w:r>
      </w:hyperlink>
      <w:r w:rsidR="009C50EA">
        <w:rPr>
          <w:lang w:val="da-DK"/>
        </w:rPr>
        <w:t>.</w:t>
      </w:r>
    </w:p>
    <w:p w:rsidR="00D554A2" w:rsidRDefault="002C0C20" w:rsidP="0086196B">
      <w:pPr>
        <w:pStyle w:val="BodyText"/>
        <w:rPr>
          <w:lang w:val="da-DK"/>
        </w:rPr>
      </w:pPr>
      <w:r>
        <w:rPr>
          <w:lang w:val="da-DK"/>
        </w:rPr>
        <w:t xml:space="preserve">Alle diagrammer er lavet vha. </w:t>
      </w:r>
      <w:r w:rsidR="002F0CD6">
        <w:rPr>
          <w:lang w:val="da-DK"/>
        </w:rPr>
        <w:t>Dia</w:t>
      </w:r>
      <w:r w:rsidR="002F0CD6">
        <w:rPr>
          <w:rStyle w:val="FootnoteReference"/>
          <w:lang w:val="da-DK"/>
        </w:rPr>
        <w:footnoteReference w:id="9"/>
      </w:r>
      <w:r>
        <w:rPr>
          <w:lang w:val="da-DK"/>
        </w:rPr>
        <w:t xml:space="preserve">, som har skabeloner til UML diagrammer. De enkelte diagrammer ligger også på den vedlagte CD. Se </w:t>
      </w:r>
      <w:hyperlink w:anchor="_Indhold_på_vedlagte" w:history="1">
        <w:r w:rsidRPr="002C0C20">
          <w:rPr>
            <w:rStyle w:val="Hyperlink"/>
            <w:lang w:val="da-DK"/>
          </w:rPr>
          <w:t>bilag</w:t>
        </w:r>
      </w:hyperlink>
      <w:r>
        <w:rPr>
          <w:lang w:val="da-DK"/>
        </w:rPr>
        <w:t xml:space="preserve"> for indholdet på den vedlagte CD.</w:t>
      </w:r>
    </w:p>
    <w:p w:rsidR="00D554A2" w:rsidRDefault="00D554A2">
      <w:pPr>
        <w:rPr>
          <w:lang w:val="da-DK"/>
        </w:rPr>
      </w:pPr>
      <w:r>
        <w:rPr>
          <w:lang w:val="da-DK"/>
        </w:rPr>
        <w:br w:type="page"/>
      </w:r>
    </w:p>
    <w:p w:rsidR="00BE06FA" w:rsidRPr="005134D4" w:rsidRDefault="00BE06FA" w:rsidP="00AE63C3">
      <w:pPr>
        <w:rPr>
          <w:lang w:val="da-DK"/>
        </w:rPr>
      </w:pPr>
    </w:p>
    <w:p w:rsidR="00CE4938" w:rsidRDefault="00EB09BE" w:rsidP="00140553">
      <w:pPr>
        <w:pStyle w:val="Heading1"/>
        <w:numPr>
          <w:ilvl w:val="0"/>
          <w:numId w:val="16"/>
        </w:numPr>
        <w:rPr>
          <w:lang w:val="da-DK"/>
        </w:rPr>
      </w:pPr>
      <w:bookmarkStart w:id="24" w:name="_Toc229650072"/>
      <w:bookmarkStart w:id="25" w:name="_Toc230252507"/>
      <w:bookmarkStart w:id="26" w:name="_Toc263066627"/>
      <w:r>
        <w:rPr>
          <w:lang w:val="da-DK"/>
        </w:rPr>
        <w:t>Brugervejledning</w:t>
      </w:r>
      <w:bookmarkEnd w:id="24"/>
      <w:bookmarkEnd w:id="25"/>
      <w:bookmarkEnd w:id="26"/>
    </w:p>
    <w:p w:rsidR="00521ECF" w:rsidRDefault="00521ECF">
      <w:pPr>
        <w:rPr>
          <w:lang w:val="da-DK"/>
        </w:rPr>
      </w:pPr>
      <w:r>
        <w:rPr>
          <w:lang w:val="da-DK"/>
        </w:rPr>
        <w:tab/>
        <w:t>Programmet startes ved at finde programmet på den vedlagte cd, programmet hedder ”cleaning-robot-simulator-1.0.jar” og ligger i kataloget Program. I Windows startes</w:t>
      </w:r>
      <w:r w:rsidR="007C173D">
        <w:rPr>
          <w:lang w:val="da-DK"/>
        </w:rPr>
        <w:t xml:space="preserve"> programmet ved at dobbeltklikke på filen i Stifinder (File E</w:t>
      </w:r>
      <w:r>
        <w:rPr>
          <w:lang w:val="da-DK"/>
        </w:rPr>
        <w:t>xplore). Alternativ kan programmet startes ved at skrive ”</w:t>
      </w:r>
      <w:r w:rsidRPr="00521ECF">
        <w:rPr>
          <w:lang w:val="da-DK"/>
        </w:rPr>
        <w:t>java -jar cleaning-robot-simulator-1.0.jar</w:t>
      </w:r>
      <w:r w:rsidR="00C8207C">
        <w:rPr>
          <w:lang w:val="da-DK"/>
        </w:rPr>
        <w:t>” fra en kommandolinje</w:t>
      </w:r>
      <w:r>
        <w:rPr>
          <w:lang w:val="da-DK"/>
        </w:rPr>
        <w:t>.</w:t>
      </w:r>
      <w:r w:rsidR="00C8207C">
        <w:rPr>
          <w:lang w:val="da-DK"/>
        </w:rPr>
        <w:t xml:space="preserve"> Under alle omstændigheder kræver programmet</w:t>
      </w:r>
      <w:r w:rsidR="007C173D">
        <w:rPr>
          <w:lang w:val="da-DK"/>
        </w:rPr>
        <w:t>,</w:t>
      </w:r>
      <w:r w:rsidR="00C8207C">
        <w:rPr>
          <w:lang w:val="da-DK"/>
        </w:rPr>
        <w:t xml:space="preserve"> at der er installeret en Java 6 runtime</w:t>
      </w:r>
      <w:r w:rsidR="00AD1CDA">
        <w:rPr>
          <w:rStyle w:val="FootnoteReference"/>
          <w:lang w:val="da-DK"/>
        </w:rPr>
        <w:footnoteReference w:id="10"/>
      </w:r>
      <w:r w:rsidR="00AD1CDA">
        <w:rPr>
          <w:lang w:val="da-DK"/>
        </w:rPr>
        <w:t>,</w:t>
      </w:r>
      <w:r w:rsidR="00C8207C">
        <w:rPr>
          <w:lang w:val="da-DK"/>
        </w:rPr>
        <w:t xml:space="preserve"> på den pågælden</w:t>
      </w:r>
      <w:r w:rsidR="009D32AA">
        <w:rPr>
          <w:lang w:val="da-DK"/>
        </w:rPr>
        <w:t>de</w:t>
      </w:r>
      <w:r w:rsidR="00C8207C">
        <w:rPr>
          <w:lang w:val="da-DK"/>
        </w:rPr>
        <w:t xml:space="preserve"> maskine. </w:t>
      </w:r>
    </w:p>
    <w:p w:rsidR="00521ECF" w:rsidRDefault="00E61252">
      <w:pPr>
        <w:rPr>
          <w:lang w:val="da-DK"/>
        </w:rPr>
      </w:pPr>
      <w:r>
        <w:rPr>
          <w:lang w:val="da-DK"/>
        </w:rPr>
        <w:tab/>
      </w:r>
    </w:p>
    <w:p w:rsidR="00EA76B2" w:rsidRDefault="00521ECF">
      <w:pPr>
        <w:rPr>
          <w:lang w:val="da-DK"/>
        </w:rPr>
      </w:pPr>
      <w:r>
        <w:rPr>
          <w:lang w:val="da-DK"/>
        </w:rPr>
        <w:tab/>
      </w:r>
      <w:r w:rsidR="001B4900">
        <w:rPr>
          <w:lang w:val="da-DK"/>
        </w:rPr>
        <w:t>Når progr</w:t>
      </w:r>
      <w:r w:rsidR="00AA5CA3">
        <w:rPr>
          <w:lang w:val="da-DK"/>
        </w:rPr>
        <w:t>ammet startes,</w:t>
      </w:r>
      <w:r w:rsidR="001B4900">
        <w:rPr>
          <w:lang w:val="da-DK"/>
        </w:rPr>
        <w:t xml:space="preserve"> fremkommer </w:t>
      </w:r>
      <w:r w:rsidR="00226491">
        <w:rPr>
          <w:lang w:val="da-DK"/>
        </w:rPr>
        <w:t>følgende</w:t>
      </w:r>
      <w:r w:rsidR="001B4900">
        <w:rPr>
          <w:lang w:val="da-DK"/>
        </w:rPr>
        <w:t xml:space="preserve"> dialog:</w:t>
      </w:r>
    </w:p>
    <w:p w:rsidR="00D82DF8" w:rsidRDefault="00D82DF8">
      <w:pPr>
        <w:rPr>
          <w:lang w:val="da-DK"/>
        </w:rPr>
      </w:pPr>
    </w:p>
    <w:p w:rsidR="00D554A2" w:rsidRDefault="008928F8">
      <w:pPr>
        <w:rPr>
          <w:lang w:val="da-DK"/>
        </w:rPr>
      </w:pPr>
      <w:r>
        <w:rPr>
          <w:noProof/>
          <w:lang w:val="da-DK" w:eastAsia="da-DK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margin-left:99.5pt;margin-top:6.25pt;width:78pt;height:19.5pt;z-index:251661312">
            <v:textbox>
              <w:txbxContent>
                <w:p w:rsidR="00303CC6" w:rsidRPr="00E61252" w:rsidRDefault="00303CC6">
                  <w:pPr>
                    <w:rPr>
                      <w:lang w:val="da-DK"/>
                    </w:rPr>
                  </w:pPr>
                  <w:r>
                    <w:rPr>
                      <w:lang w:val="da-DK"/>
                    </w:rPr>
                    <w:t>Selve boardet</w:t>
                  </w:r>
                </w:p>
              </w:txbxContent>
            </v:textbox>
          </v:shape>
        </w:pict>
      </w:r>
      <w:r>
        <w:rPr>
          <w:noProof/>
          <w:lang w:val="da-DK" w:eastAsia="da-DK" w:bidi="ar-SA"/>
        </w:rPr>
        <w:pict>
          <v:shape id="_x0000_s2059" type="#_x0000_t202" style="position:absolute;margin-left:219pt;margin-top:2.6pt;width:228pt;height:29.9pt;z-index:251663360">
            <v:textbox>
              <w:txbxContent>
                <w:p w:rsidR="00303CC6" w:rsidRPr="00E61252" w:rsidRDefault="00303CC6">
                  <w:pPr>
                    <w:rPr>
                      <w:lang w:val="da-DK"/>
                    </w:rPr>
                  </w:pPr>
                  <w:r>
                    <w:rPr>
                      <w:lang w:val="da-DK"/>
                    </w:rPr>
                    <w:t>Log område, med en fane for hver robot, samt Dust (creator) og skraldespanden.</w:t>
                  </w:r>
                </w:p>
              </w:txbxContent>
            </v:textbox>
          </v:shape>
        </w:pict>
      </w:r>
    </w:p>
    <w:p w:rsidR="001B4900" w:rsidRDefault="001B4900">
      <w:pPr>
        <w:rPr>
          <w:lang w:val="da-DK"/>
        </w:rPr>
      </w:pPr>
    </w:p>
    <w:p w:rsidR="00E61252" w:rsidRDefault="008928F8">
      <w:pPr>
        <w:rPr>
          <w:lang w:val="da-DK"/>
        </w:rPr>
      </w:pPr>
      <w:r>
        <w:rPr>
          <w:noProof/>
          <w:lang w:val="da-DK" w:eastAsia="da-DK" w:bidi="ar-SA"/>
        </w:rPr>
        <w:pict>
          <v:shape id="_x0000_s2056" type="#_x0000_t32" style="position:absolute;margin-left:64.5pt;margin-top:4.1pt;width:32pt;height:34.5pt;flip:x;z-index:251660288" o:connectortype="straight">
            <v:stroke endarrow="block"/>
          </v:shape>
        </w:pict>
      </w:r>
      <w:r>
        <w:rPr>
          <w:noProof/>
          <w:lang w:val="da-DK" w:eastAsia="da-DK" w:bidi="ar-SA"/>
        </w:rPr>
        <w:pict>
          <v:shape id="_x0000_s2058" type="#_x0000_t32" style="position:absolute;margin-left:191.5pt;margin-top:10.6pt;width:24pt;height:28pt;flip:x;z-index:251662336" o:connectortype="straight">
            <v:stroke endarrow="block"/>
          </v:shape>
        </w:pict>
      </w:r>
    </w:p>
    <w:p w:rsidR="00E61252" w:rsidRDefault="008928F8" w:rsidP="00E61252">
      <w:pPr>
        <w:keepNext/>
      </w:pPr>
      <w:r>
        <w:rPr>
          <w:noProof/>
          <w:lang w:val="da-DK" w:eastAsia="da-DK" w:bidi="ar-SA"/>
        </w:rPr>
        <w:pict>
          <v:shape id="_x0000_s2061" type="#_x0000_t32" style="position:absolute;margin-left:142.5pt;margin-top:195.25pt;width:19pt;height:11pt;flip:x y;z-index:251665408" o:connectortype="straight">
            <v:stroke endarrow="block"/>
          </v:shape>
        </w:pict>
      </w:r>
      <w:r>
        <w:rPr>
          <w:noProof/>
          <w:lang w:val="da-DK" w:eastAsia="da-DK" w:bidi="ar-SA"/>
        </w:rPr>
        <w:pict>
          <v:shape id="_x0000_s2060" type="#_x0000_t32" style="position:absolute;margin-left:57pt;margin-top:192.75pt;width:104.5pt;height:19.5pt;flip:x y;z-index:251664384" o:connectortype="straight">
            <v:stroke endarrow="block"/>
          </v:shape>
        </w:pict>
      </w:r>
      <w:r w:rsidR="00D82DF8">
        <w:rPr>
          <w:noProof/>
          <w:lang w:val="da-DK" w:eastAsia="da-DK" w:bidi="ar-SA"/>
        </w:rPr>
        <w:drawing>
          <wp:inline distT="0" distB="0" distL="0" distR="0">
            <wp:extent cx="5274945" cy="2488182"/>
            <wp:effectExtent l="19050" t="0" r="1905" b="0"/>
            <wp:docPr id="1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8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252" w:rsidRDefault="008928F8" w:rsidP="00E61252">
      <w:pPr>
        <w:pStyle w:val="Caption"/>
        <w:jc w:val="left"/>
      </w:pPr>
      <w:r>
        <w:rPr>
          <w:noProof/>
          <w:lang w:val="da-DK" w:eastAsia="da-DK" w:bidi="ar-SA"/>
        </w:rPr>
        <w:pict>
          <v:shape id="_x0000_s2062" type="#_x0000_t202" style="position:absolute;margin-left:166pt;margin-top:4.85pt;width:134pt;height:29.5pt;z-index:251666432">
            <v:textbox>
              <w:txbxContent>
                <w:p w:rsidR="00303CC6" w:rsidRPr="00E61252" w:rsidRDefault="00303CC6">
                  <w:pPr>
                    <w:rPr>
                      <w:lang w:val="da-DK"/>
                    </w:rPr>
                  </w:pPr>
                  <w:r>
                    <w:rPr>
                      <w:lang w:val="da-DK"/>
                    </w:rPr>
                    <w:t>Knapper til at pause/starte alle robot tråde.</w:t>
                  </w:r>
                </w:p>
              </w:txbxContent>
            </v:textbox>
          </v:shape>
        </w:pict>
      </w:r>
    </w:p>
    <w:p w:rsidR="00E61252" w:rsidRDefault="00E61252" w:rsidP="00E61252">
      <w:pPr>
        <w:pStyle w:val="Caption"/>
        <w:jc w:val="left"/>
      </w:pPr>
    </w:p>
    <w:p w:rsidR="00D82DF8" w:rsidRPr="00D82DF8" w:rsidRDefault="00D82DF8" w:rsidP="00D82DF8">
      <w:pPr>
        <w:pStyle w:val="BodyText"/>
      </w:pPr>
    </w:p>
    <w:p w:rsidR="00E61252" w:rsidRDefault="00E61252" w:rsidP="00F57C75">
      <w:pPr>
        <w:pStyle w:val="Caption"/>
        <w:rPr>
          <w:lang w:val="da-DK"/>
        </w:rPr>
      </w:pPr>
      <w:r w:rsidRPr="00AE63C3">
        <w:rPr>
          <w:lang w:val="da-DK"/>
        </w:rPr>
        <w:t xml:space="preserve">Figur </w:t>
      </w:r>
      <w:r w:rsidR="008928F8">
        <w:fldChar w:fldCharType="begin"/>
      </w:r>
      <w:r w:rsidR="00424C9E" w:rsidRPr="00AE63C3">
        <w:rPr>
          <w:lang w:val="da-DK"/>
        </w:rPr>
        <w:instrText xml:space="preserve"> SEQ Figur \* ARABIC </w:instrText>
      </w:r>
      <w:r w:rsidR="008928F8">
        <w:fldChar w:fldCharType="separate"/>
      </w:r>
      <w:r w:rsidR="00121DAC">
        <w:rPr>
          <w:noProof/>
          <w:lang w:val="da-DK"/>
        </w:rPr>
        <w:t>3</w:t>
      </w:r>
      <w:r w:rsidR="008928F8">
        <w:fldChar w:fldCharType="end"/>
      </w:r>
      <w:r w:rsidRPr="00AE63C3">
        <w:rPr>
          <w:lang w:val="da-DK"/>
        </w:rPr>
        <w:t xml:space="preserve"> - Selve programmet</w:t>
      </w:r>
    </w:p>
    <w:p w:rsidR="00DB41F4" w:rsidRDefault="00DB41F4">
      <w:pPr>
        <w:rPr>
          <w:lang w:val="da-DK"/>
        </w:rPr>
      </w:pPr>
      <w:r>
        <w:rPr>
          <w:lang w:val="da-DK"/>
        </w:rPr>
        <w:br w:type="page"/>
      </w:r>
    </w:p>
    <w:p w:rsidR="00E61252" w:rsidRPr="00AE63C3" w:rsidRDefault="00E61252" w:rsidP="00E61252">
      <w:pPr>
        <w:pStyle w:val="BodyText"/>
        <w:rPr>
          <w:lang w:val="da-DK"/>
        </w:rPr>
      </w:pPr>
      <w:r w:rsidRPr="00AE63C3">
        <w:rPr>
          <w:lang w:val="da-DK"/>
        </w:rPr>
        <w:lastRenderedPageBreak/>
        <w:t xml:space="preserve">Symboler på </w:t>
      </w:r>
      <w:r w:rsidR="00F57C75">
        <w:rPr>
          <w:lang w:val="da-DK"/>
        </w:rPr>
        <w:t>boardet:</w:t>
      </w:r>
    </w:p>
    <w:tbl>
      <w:tblPr>
        <w:tblStyle w:val="TableGrid"/>
        <w:tblW w:w="749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344"/>
        <w:gridCol w:w="6153"/>
      </w:tblGrid>
      <w:tr w:rsidR="001B4900" w:rsidRPr="00121DAC" w:rsidTr="00F57C75">
        <w:tc>
          <w:tcPr>
            <w:tcW w:w="1134" w:type="dxa"/>
          </w:tcPr>
          <w:p w:rsidR="001B4900" w:rsidRPr="00AD1CDA" w:rsidRDefault="001B4900" w:rsidP="00E61252">
            <w:pPr>
              <w:pStyle w:val="BodyText"/>
              <w:ind w:firstLine="0"/>
              <w:rPr>
                <w:lang w:val="da-DK"/>
              </w:rPr>
            </w:pPr>
            <w:r w:rsidRPr="00AD1CDA">
              <w:rPr>
                <w:lang w:val="da-DK"/>
              </w:rPr>
              <w:t>Robotter</w:t>
            </w:r>
          </w:p>
        </w:tc>
        <w:tc>
          <w:tcPr>
            <w:tcW w:w="6363" w:type="dxa"/>
          </w:tcPr>
          <w:p w:rsidR="00DB41F4" w:rsidRDefault="001B4900" w:rsidP="00E61252">
            <w:pPr>
              <w:pStyle w:val="BodyText"/>
              <w:ind w:firstLine="0"/>
              <w:rPr>
                <w:lang w:val="da-DK"/>
              </w:rPr>
            </w:pPr>
            <w:r>
              <w:rPr>
                <w:noProof/>
                <w:lang w:val="da-DK" w:eastAsia="da-DK" w:bidi="ar-SA"/>
              </w:rPr>
              <w:drawing>
                <wp:inline distT="0" distB="0" distL="0" distR="0">
                  <wp:extent cx="304800" cy="304800"/>
                  <wp:effectExtent l="19050" t="0" r="0" b="0"/>
                  <wp:docPr id="4" name="Billede 4" descr="C:\GoogleCode\cleaning-robot-simulator\src\main\resources\dk\jsh\cleaningrobotsimulator\ui\swing\resources\icons\Android32x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GoogleCode\cleaning-robot-simulator\src\main\resources\dk\jsh\cleaningrobotsimulator\ui\swing\resources\icons\Android32x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da-DK" w:eastAsia="da-DK" w:bidi="ar-SA"/>
              </w:rPr>
              <w:drawing>
                <wp:inline distT="0" distB="0" distL="0" distR="0">
                  <wp:extent cx="304800" cy="304800"/>
                  <wp:effectExtent l="19050" t="0" r="0" b="0"/>
                  <wp:docPr id="5" name="Billede 5" descr="C:\GoogleCode\cleaning-robot-simulator\src\main\resources\dk\jsh\cleaningrobotsimulator\ui\swing\resources\icons\Bender32x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GoogleCode\cleaning-robot-simulator\src\main\resources\dk\jsh\cleaningrobotsimulator\ui\swing\resources\icons\Bender32x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da-DK" w:eastAsia="da-DK" w:bidi="ar-SA"/>
              </w:rPr>
              <w:drawing>
                <wp:inline distT="0" distB="0" distL="0" distR="0">
                  <wp:extent cx="304800" cy="304800"/>
                  <wp:effectExtent l="19050" t="0" r="0" b="0"/>
                  <wp:docPr id="6" name="Billede 6" descr="C:\GoogleCode\cleaning-robot-simulator\src\main\resources\dk\jsh\cleaningrobotsimulator\ui\swing\resources\icons\Wall-e32x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GoogleCode\cleaning-robot-simulator\src\main\resources\dk\jsh\cleaningrobotsimulator\ui\swing\resources\icons\Wall-e32x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4900">
              <w:rPr>
                <w:lang w:val="da-DK"/>
              </w:rPr>
              <w:t xml:space="preserve"> Robotterne får en rød k</w:t>
            </w:r>
            <w:r w:rsidR="00AA5CA3">
              <w:rPr>
                <w:lang w:val="da-DK"/>
              </w:rPr>
              <w:t>ant når de er fy</w:t>
            </w:r>
            <w:r>
              <w:rPr>
                <w:lang w:val="da-DK"/>
              </w:rPr>
              <w:t>ld</w:t>
            </w:r>
            <w:r w:rsidR="00AA5CA3">
              <w:rPr>
                <w:lang w:val="da-DK"/>
              </w:rPr>
              <w:t>t</w:t>
            </w:r>
            <w:r>
              <w:rPr>
                <w:lang w:val="da-DK"/>
              </w:rPr>
              <w:t xml:space="preserve">e. </w:t>
            </w:r>
          </w:p>
          <w:p w:rsidR="001B4900" w:rsidRPr="001B4900" w:rsidRDefault="00AA5CA3" w:rsidP="00DB41F4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Eksempel på en fy</w:t>
            </w:r>
            <w:r w:rsidR="00DB41F4">
              <w:rPr>
                <w:lang w:val="da-DK"/>
              </w:rPr>
              <w:t>ld</w:t>
            </w:r>
            <w:r>
              <w:rPr>
                <w:lang w:val="da-DK"/>
              </w:rPr>
              <w:t>t</w:t>
            </w:r>
            <w:r w:rsidR="00DB41F4">
              <w:rPr>
                <w:lang w:val="da-DK"/>
              </w:rPr>
              <w:t xml:space="preserve"> robot.</w:t>
            </w:r>
            <w:r w:rsidR="001B4900">
              <w:rPr>
                <w:lang w:val="da-DK"/>
              </w:rPr>
              <w:t xml:space="preserve"> </w:t>
            </w:r>
            <w:r w:rsidR="001B4900">
              <w:rPr>
                <w:noProof/>
                <w:lang w:val="da-DK" w:eastAsia="da-DK" w:bidi="ar-SA"/>
              </w:rPr>
              <w:drawing>
                <wp:inline distT="0" distB="0" distL="0" distR="0">
                  <wp:extent cx="304800" cy="304800"/>
                  <wp:effectExtent l="19050" t="0" r="0" b="0"/>
                  <wp:docPr id="11" name="Billede 11" descr="C:\GoogleCode\cleaning-robot-simulator\src\main\resources\dk\jsh\cleaningrobotsimulator\ui\swing\resources\icons\Android32x32-f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GoogleCode\cleaning-robot-simulator\src\main\resources\dk\jsh\cleaningrobotsimulator\ui\swing\resources\icons\Android32x32-f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900" w:rsidTr="00F57C75">
        <w:tc>
          <w:tcPr>
            <w:tcW w:w="1134" w:type="dxa"/>
          </w:tcPr>
          <w:p w:rsidR="001B4900" w:rsidRPr="00AD1CDA" w:rsidRDefault="001B4900" w:rsidP="00E61252">
            <w:pPr>
              <w:pStyle w:val="BodyText"/>
              <w:ind w:firstLine="0"/>
              <w:rPr>
                <w:lang w:val="da-DK"/>
              </w:rPr>
            </w:pPr>
            <w:r w:rsidRPr="00AD1CDA">
              <w:rPr>
                <w:lang w:val="da-DK"/>
              </w:rPr>
              <w:t>Felter</w:t>
            </w:r>
          </w:p>
        </w:tc>
        <w:tc>
          <w:tcPr>
            <w:tcW w:w="6363" w:type="dxa"/>
          </w:tcPr>
          <w:p w:rsidR="00121DAC" w:rsidRDefault="00121DAC" w:rsidP="00823D92">
            <w:pPr>
              <w:pStyle w:val="BodyText"/>
              <w:ind w:firstLine="0"/>
            </w:pPr>
          </w:p>
          <w:p w:rsidR="001B4900" w:rsidRDefault="001B4900" w:rsidP="00823D92">
            <w:pPr>
              <w:pStyle w:val="BodyText"/>
              <w:ind w:firstLine="0"/>
            </w:pPr>
            <w:r>
              <w:t xml:space="preserve">Rent felt </w:t>
            </w:r>
            <w:r>
              <w:rPr>
                <w:noProof/>
                <w:lang w:val="da-DK" w:eastAsia="da-DK" w:bidi="ar-SA"/>
              </w:rPr>
              <w:drawing>
                <wp:inline distT="0" distB="0" distL="0" distR="0">
                  <wp:extent cx="304800" cy="304800"/>
                  <wp:effectExtent l="19050" t="0" r="0" b="0"/>
                  <wp:docPr id="7" name="Billede 7" descr="C:\GoogleCode\cleaning-robot-simulator\src\main\resources\dk\jsh\cleaningrobotsimulator\ui\swing\resources\icons\clean32x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GoogleCode\cleaning-robot-simulator\src\main\resources\dk\jsh\cleaningrobotsimulator\ui\swing\resources\icons\clean32x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, </w:t>
            </w:r>
            <w:r w:rsidRPr="00823D92">
              <w:rPr>
                <w:lang w:val="da-DK"/>
              </w:rPr>
              <w:t>snavset felt</w:t>
            </w:r>
            <w:r>
              <w:t xml:space="preserve"> </w:t>
            </w:r>
            <w:r>
              <w:rPr>
                <w:noProof/>
                <w:lang w:val="da-DK" w:eastAsia="da-DK" w:bidi="ar-SA"/>
              </w:rPr>
              <w:drawing>
                <wp:inline distT="0" distB="0" distL="0" distR="0">
                  <wp:extent cx="304800" cy="304800"/>
                  <wp:effectExtent l="19050" t="0" r="0" b="0"/>
                  <wp:docPr id="8" name="Billede 8" descr="C:\GoogleCode\cleaning-robot-simulator\src\main\resources\dk\jsh\cleaningrobotsimulator\ui\swing\resources\icons\dirt32x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GoogleCode\cleaning-robot-simulator\src\main\resources\dk\jsh\cleaningrobotsimulator\ui\swing\resources\icons\dirt32x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1B4900" w:rsidRPr="00121DAC" w:rsidTr="00F57C75">
        <w:tc>
          <w:tcPr>
            <w:tcW w:w="1134" w:type="dxa"/>
          </w:tcPr>
          <w:p w:rsidR="001B4900" w:rsidRPr="00AD1CDA" w:rsidRDefault="001B4900" w:rsidP="00E61252">
            <w:pPr>
              <w:pStyle w:val="BodyText"/>
              <w:ind w:firstLine="0"/>
              <w:rPr>
                <w:lang w:val="da-DK"/>
              </w:rPr>
            </w:pPr>
            <w:r w:rsidRPr="00AD1CDA">
              <w:rPr>
                <w:lang w:val="da-DK"/>
              </w:rPr>
              <w:t>Skraldespand</w:t>
            </w:r>
          </w:p>
        </w:tc>
        <w:tc>
          <w:tcPr>
            <w:tcW w:w="6363" w:type="dxa"/>
          </w:tcPr>
          <w:p w:rsidR="00121DAC" w:rsidRDefault="00121DAC" w:rsidP="00E61252">
            <w:pPr>
              <w:pStyle w:val="BodyText"/>
              <w:ind w:firstLine="0"/>
              <w:rPr>
                <w:lang w:val="da-DK"/>
              </w:rPr>
            </w:pPr>
          </w:p>
          <w:p w:rsidR="00DB41F4" w:rsidRDefault="001B4900" w:rsidP="00E61252">
            <w:pPr>
              <w:pStyle w:val="BodyText"/>
              <w:ind w:firstLine="0"/>
              <w:rPr>
                <w:lang w:val="da-DK"/>
              </w:rPr>
            </w:pPr>
            <w:r>
              <w:rPr>
                <w:noProof/>
                <w:lang w:val="da-DK" w:eastAsia="da-DK" w:bidi="ar-SA"/>
              </w:rPr>
              <w:drawing>
                <wp:inline distT="0" distB="0" distL="0" distR="0">
                  <wp:extent cx="304800" cy="304800"/>
                  <wp:effectExtent l="19050" t="0" r="0" b="0"/>
                  <wp:docPr id="9" name="Billede 9" descr="C:\GoogleCode\cleaning-robot-simulator\src\main\resources\dk\jsh\cleaningrobotsimulator\ui\swing\resources\icons\dustbin32x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GoogleCode\cleaning-robot-simulator\src\main\resources\dk\jsh\cleaningrobotsimulator\ui\swing\resources\icons\dustbin32x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4900">
              <w:rPr>
                <w:lang w:val="da-DK"/>
              </w:rPr>
              <w:t xml:space="preserve"> </w:t>
            </w:r>
            <w:r w:rsidR="00AD1CDA">
              <w:rPr>
                <w:lang w:val="da-DK"/>
              </w:rPr>
              <w:t xml:space="preserve">Skraldespand </w:t>
            </w:r>
            <w:r w:rsidRPr="001B4900">
              <w:rPr>
                <w:lang w:val="da-DK"/>
              </w:rPr>
              <w:t>som ikke er</w:t>
            </w:r>
            <w:r>
              <w:rPr>
                <w:lang w:val="da-DK"/>
              </w:rPr>
              <w:t xml:space="preserve"> i brug.</w:t>
            </w:r>
          </w:p>
          <w:p w:rsidR="001B4900" w:rsidRPr="001B4900" w:rsidRDefault="001B4900" w:rsidP="00E61252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 </w:t>
            </w:r>
            <w:r>
              <w:rPr>
                <w:noProof/>
                <w:lang w:val="da-DK" w:eastAsia="da-DK" w:bidi="ar-SA"/>
              </w:rPr>
              <w:drawing>
                <wp:inline distT="0" distB="0" distL="0" distR="0">
                  <wp:extent cx="304800" cy="304800"/>
                  <wp:effectExtent l="19050" t="0" r="0" b="0"/>
                  <wp:docPr id="10" name="Billede 10" descr="C:\GoogleCode\cleaning-robot-simulator\src\main\resources\dk\jsh\cleaningrobotsimulator\ui\swing\resources\icons\recycle32x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GoogleCode\cleaning-robot-simulator\src\main\resources\dk\jsh\cleaningrobotsimulator\ui\swing\resources\icons\recycle32x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D1CDA">
              <w:rPr>
                <w:lang w:val="da-DK"/>
              </w:rPr>
              <w:t xml:space="preserve"> S</w:t>
            </w:r>
            <w:r>
              <w:rPr>
                <w:lang w:val="da-DK"/>
              </w:rPr>
              <w:t>kraldespand som benyttes af en robot.</w:t>
            </w:r>
          </w:p>
        </w:tc>
      </w:tr>
    </w:tbl>
    <w:p w:rsidR="001B4900" w:rsidRPr="001B4900" w:rsidRDefault="001B4900" w:rsidP="00E61252">
      <w:pPr>
        <w:pStyle w:val="BodyText"/>
        <w:rPr>
          <w:lang w:val="da-DK"/>
        </w:rPr>
      </w:pPr>
    </w:p>
    <w:p w:rsidR="00D072D4" w:rsidRDefault="00B563AE" w:rsidP="007166AF">
      <w:pPr>
        <w:pStyle w:val="BodyText"/>
        <w:rPr>
          <w:lang w:val="da-DK"/>
        </w:rPr>
      </w:pPr>
      <w:r>
        <w:rPr>
          <w:lang w:val="da-DK"/>
        </w:rPr>
        <w:t>De to knapper ”Pause” og ”Continue</w:t>
      </w:r>
      <w:r w:rsidR="00226491">
        <w:rPr>
          <w:lang w:val="da-DK"/>
        </w:rPr>
        <w:t xml:space="preserve">” kan benyttes til at stoppe/genstarte alle Robotterne, så man evt. kan nærlæse de </w:t>
      </w:r>
      <w:r w:rsidR="00DB41F4">
        <w:rPr>
          <w:lang w:val="da-DK"/>
        </w:rPr>
        <w:t>enkelte log</w:t>
      </w:r>
      <w:r w:rsidR="00226491">
        <w:rPr>
          <w:lang w:val="da-DK"/>
        </w:rPr>
        <w:t>faneblade.</w:t>
      </w:r>
    </w:p>
    <w:p w:rsidR="008A1286" w:rsidRDefault="008A1286" w:rsidP="007166AF">
      <w:pPr>
        <w:pStyle w:val="BodyText"/>
        <w:rPr>
          <w:lang w:val="da-DK"/>
        </w:rPr>
      </w:pPr>
      <w:r>
        <w:rPr>
          <w:lang w:val="da-DK"/>
        </w:rPr>
        <w:t xml:space="preserve">Hver robot har et </w:t>
      </w:r>
      <w:r w:rsidR="00F57C75">
        <w:rPr>
          <w:lang w:val="da-DK"/>
        </w:rPr>
        <w:t>log</w:t>
      </w:r>
      <w:r w:rsidR="00B563AE">
        <w:rPr>
          <w:lang w:val="da-DK"/>
        </w:rPr>
        <w:t>faneblad, hvor robottens handlinger</w:t>
      </w:r>
      <w:r>
        <w:rPr>
          <w:lang w:val="da-DK"/>
        </w:rPr>
        <w:t xml:space="preserve"> kan </w:t>
      </w:r>
      <w:r w:rsidR="00B563AE">
        <w:rPr>
          <w:lang w:val="da-DK"/>
        </w:rPr>
        <w:t>af</w:t>
      </w:r>
      <w:r w:rsidR="00AA5CA3">
        <w:rPr>
          <w:lang w:val="da-DK"/>
        </w:rPr>
        <w:t>læses. H</w:t>
      </w:r>
      <w:r>
        <w:rPr>
          <w:lang w:val="da-DK"/>
        </w:rPr>
        <w:t>vilke felter den har besøgt, hvilke sna</w:t>
      </w:r>
      <w:r w:rsidR="00AA5CA3">
        <w:rPr>
          <w:lang w:val="da-DK"/>
        </w:rPr>
        <w:t>vsede felter der er omkring den?</w:t>
      </w:r>
      <w:r>
        <w:rPr>
          <w:lang w:val="da-DK"/>
        </w:rPr>
        <w:t xml:space="preserve"> En robot forsøger altid at gå til et snavset felt</w:t>
      </w:r>
      <w:r w:rsidR="00AA5CA3">
        <w:rPr>
          <w:lang w:val="da-DK"/>
        </w:rPr>
        <w:t>,</w:t>
      </w:r>
      <w:r>
        <w:rPr>
          <w:lang w:val="da-DK"/>
        </w:rPr>
        <w:t xml:space="preserve"> hvis der er sådan et i dens omkreds. Hvis der ingen snavset felter er</w:t>
      </w:r>
      <w:r w:rsidR="00F57C75">
        <w:rPr>
          <w:lang w:val="da-DK"/>
        </w:rPr>
        <w:t>,</w:t>
      </w:r>
      <w:r w:rsidR="00AA5CA3">
        <w:rPr>
          <w:lang w:val="da-DK"/>
        </w:rPr>
        <w:t xml:space="preserve"> </w:t>
      </w:r>
      <w:r>
        <w:rPr>
          <w:lang w:val="da-DK"/>
        </w:rPr>
        <w:t xml:space="preserve">vælges der </w:t>
      </w:r>
      <w:r w:rsidR="00AA5CA3">
        <w:rPr>
          <w:lang w:val="da-DK"/>
        </w:rPr>
        <w:t>et tilfældigt rent felt,</w:t>
      </w:r>
      <w:r>
        <w:rPr>
          <w:lang w:val="da-DK"/>
        </w:rPr>
        <w:t xml:space="preserve"> den ikke har besøgt inden for 6 træk. Når en </w:t>
      </w:r>
      <w:r w:rsidR="00AA5CA3">
        <w:rPr>
          <w:lang w:val="da-DK"/>
        </w:rPr>
        <w:t>robot har rengjort 5 felter, er den fy</w:t>
      </w:r>
      <w:r>
        <w:rPr>
          <w:lang w:val="da-DK"/>
        </w:rPr>
        <w:t>ld</w:t>
      </w:r>
      <w:r w:rsidR="00AA5CA3">
        <w:rPr>
          <w:lang w:val="da-DK"/>
        </w:rPr>
        <w:t>t</w:t>
      </w:r>
      <w:r>
        <w:rPr>
          <w:lang w:val="da-DK"/>
        </w:rPr>
        <w:t xml:space="preserve">, og går til </w:t>
      </w:r>
      <w:r w:rsidR="00F57C75">
        <w:rPr>
          <w:lang w:val="da-DK"/>
        </w:rPr>
        <w:t>skaldepanden</w:t>
      </w:r>
      <w:r>
        <w:rPr>
          <w:lang w:val="da-DK"/>
        </w:rPr>
        <w:t>.</w:t>
      </w:r>
      <w:r w:rsidR="00B563AE">
        <w:rPr>
          <w:lang w:val="da-DK"/>
        </w:rPr>
        <w:t xml:space="preserve"> De enkelte felter navngives med A til J for kolonner og med 1 til 10 for rækker. F.eks. ”A1” er der hvor skralde</w:t>
      </w:r>
      <w:r w:rsidR="00AA5CA3">
        <w:rPr>
          <w:lang w:val="da-DK"/>
        </w:rPr>
        <w:t>spanden</w:t>
      </w:r>
      <w:r w:rsidR="00B563AE">
        <w:rPr>
          <w:lang w:val="da-DK"/>
        </w:rPr>
        <w:t xml:space="preserve"> står.</w:t>
      </w:r>
    </w:p>
    <w:p w:rsidR="00291959" w:rsidRDefault="008A1286" w:rsidP="007166AF">
      <w:pPr>
        <w:pStyle w:val="BodyText"/>
        <w:rPr>
          <w:lang w:val="da-DK"/>
        </w:rPr>
      </w:pPr>
      <w:r>
        <w:rPr>
          <w:lang w:val="da-DK"/>
        </w:rPr>
        <w:t xml:space="preserve">På ”Dust” </w:t>
      </w:r>
      <w:r w:rsidR="00F57C75">
        <w:rPr>
          <w:lang w:val="da-DK"/>
        </w:rPr>
        <w:t>log</w:t>
      </w:r>
      <w:r>
        <w:rPr>
          <w:lang w:val="da-DK"/>
        </w:rPr>
        <w:t xml:space="preserve">fanen kan man se hvilke felter der bliver gjort snavset. </w:t>
      </w:r>
      <w:r w:rsidR="00291959">
        <w:rPr>
          <w:lang w:val="da-DK"/>
        </w:rPr>
        <w:t xml:space="preserve">Og på ”Dustbin” </w:t>
      </w:r>
      <w:r w:rsidR="00F57C75">
        <w:rPr>
          <w:lang w:val="da-DK"/>
        </w:rPr>
        <w:t>log</w:t>
      </w:r>
      <w:r w:rsidR="00291959">
        <w:rPr>
          <w:lang w:val="da-DK"/>
        </w:rPr>
        <w:t xml:space="preserve">fanen fremgår det </w:t>
      </w:r>
      <w:r w:rsidR="00F57C75">
        <w:rPr>
          <w:lang w:val="da-DK"/>
        </w:rPr>
        <w:t>hvilke</w:t>
      </w:r>
      <w:r w:rsidR="00291959">
        <w:rPr>
          <w:lang w:val="da-DK"/>
        </w:rPr>
        <w:t xml:space="preserve"> robotter</w:t>
      </w:r>
      <w:r w:rsidR="00F57C75">
        <w:rPr>
          <w:lang w:val="da-DK"/>
        </w:rPr>
        <w:t>, som har tømt sit snavs over i skraldespanden</w:t>
      </w:r>
      <w:r w:rsidR="00291959">
        <w:rPr>
          <w:lang w:val="da-DK"/>
        </w:rPr>
        <w:t>, og hvor meget snavs der totalt er modtaget.</w:t>
      </w:r>
    </w:p>
    <w:p w:rsidR="00E04FA4" w:rsidRDefault="00E04FA4" w:rsidP="007166AF">
      <w:pPr>
        <w:pStyle w:val="BodyText"/>
        <w:rPr>
          <w:lang w:val="da-DK"/>
        </w:rPr>
      </w:pPr>
      <w:r>
        <w:rPr>
          <w:lang w:val="da-DK"/>
        </w:rPr>
        <w:t>Menuen i programmer indeholder ”File -&gt; Exit” som afslutter programmet. Og ”Help -&gt; About…” viser følgende dialog, som fortæller lidt om programmet:</w:t>
      </w:r>
    </w:p>
    <w:p w:rsidR="00E04FA4" w:rsidRDefault="00E04FA4" w:rsidP="00E04FA4">
      <w:pPr>
        <w:pStyle w:val="BodyText"/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143500" cy="2032000"/>
            <wp:effectExtent l="19050" t="0" r="0" b="0"/>
            <wp:docPr id="1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FA4" w:rsidRPr="00D82DF8" w:rsidRDefault="00E04FA4" w:rsidP="00E04FA4">
      <w:pPr>
        <w:pStyle w:val="Caption"/>
        <w:rPr>
          <w:lang w:val="da-DK"/>
        </w:rPr>
      </w:pPr>
      <w:r w:rsidRPr="00D82DF8">
        <w:rPr>
          <w:lang w:val="da-DK"/>
        </w:rPr>
        <w:t xml:space="preserve">Figur </w:t>
      </w:r>
      <w:r w:rsidR="008928F8">
        <w:fldChar w:fldCharType="begin"/>
      </w:r>
      <w:r w:rsidR="0051445C" w:rsidRPr="00D82DF8">
        <w:rPr>
          <w:lang w:val="da-DK"/>
        </w:rPr>
        <w:instrText xml:space="preserve"> SEQ Figur \* ARABIC </w:instrText>
      </w:r>
      <w:r w:rsidR="008928F8">
        <w:fldChar w:fldCharType="separate"/>
      </w:r>
      <w:r w:rsidR="00121DAC">
        <w:rPr>
          <w:noProof/>
          <w:lang w:val="da-DK"/>
        </w:rPr>
        <w:t>4</w:t>
      </w:r>
      <w:r w:rsidR="008928F8">
        <w:fldChar w:fldCharType="end"/>
      </w:r>
      <w:r w:rsidRPr="00D82DF8">
        <w:rPr>
          <w:lang w:val="da-DK"/>
        </w:rPr>
        <w:t xml:space="preserve"> - About dialog</w:t>
      </w:r>
    </w:p>
    <w:p w:rsidR="00A6555E" w:rsidRDefault="00E04FA4" w:rsidP="007166AF">
      <w:pPr>
        <w:pStyle w:val="BodyText"/>
        <w:rPr>
          <w:lang w:val="da-DK"/>
        </w:rPr>
      </w:pPr>
      <w:r>
        <w:rPr>
          <w:lang w:val="da-DK"/>
        </w:rPr>
        <w:lastRenderedPageBreak/>
        <w:t xml:space="preserve"> </w:t>
      </w:r>
      <w:r w:rsidR="00A6555E">
        <w:rPr>
          <w:lang w:val="da-DK"/>
        </w:rPr>
        <w:t>Robotternes navne og ikoner er lånt fra:</w:t>
      </w:r>
    </w:p>
    <w:p w:rsidR="00A6555E" w:rsidRDefault="003F00AB" w:rsidP="00A6555E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Android styresystemet fra G</w:t>
      </w:r>
      <w:r w:rsidR="00A6555E">
        <w:rPr>
          <w:lang w:val="da-DK"/>
        </w:rPr>
        <w:t xml:space="preserve">oogle, se </w:t>
      </w:r>
      <w:hyperlink r:id="rId22" w:history="1">
        <w:r w:rsidR="00A6555E">
          <w:rPr>
            <w:rStyle w:val="Hyperlink"/>
            <w:lang w:val="da-DK"/>
          </w:rPr>
          <w:t>www.android.com</w:t>
        </w:r>
      </w:hyperlink>
    </w:p>
    <w:p w:rsidR="00A6555E" w:rsidRDefault="003F00AB" w:rsidP="00A6555E">
      <w:pPr>
        <w:pStyle w:val="BodyText"/>
        <w:numPr>
          <w:ilvl w:val="0"/>
          <w:numId w:val="36"/>
        </w:numPr>
      </w:pPr>
      <w:r w:rsidRPr="003F00AB">
        <w:t xml:space="preserve">Wall-E, Disney </w:t>
      </w:r>
      <w:r w:rsidR="00DB41F4" w:rsidRPr="00D82DF8">
        <w:t>animationsfilm</w:t>
      </w:r>
      <w:r w:rsidRPr="00D82DF8">
        <w:t xml:space="preserve"> fra 2008, se</w:t>
      </w:r>
      <w:r>
        <w:t xml:space="preserve"> </w:t>
      </w:r>
      <w:hyperlink r:id="rId23" w:history="1">
        <w:r w:rsidRPr="003F00AB">
          <w:rPr>
            <w:rStyle w:val="Hyperlink"/>
          </w:rPr>
          <w:t>en.wikipedia.org/wiki/WALL-E</w:t>
        </w:r>
      </w:hyperlink>
    </w:p>
    <w:p w:rsidR="003F00AB" w:rsidRPr="003F00AB" w:rsidRDefault="003F00AB" w:rsidP="00A6555E">
      <w:pPr>
        <w:pStyle w:val="BodyText"/>
        <w:numPr>
          <w:ilvl w:val="0"/>
          <w:numId w:val="36"/>
        </w:numPr>
        <w:rPr>
          <w:lang w:val="da-DK"/>
        </w:rPr>
      </w:pPr>
      <w:r w:rsidRPr="003F00AB">
        <w:rPr>
          <w:lang w:val="da-DK"/>
        </w:rPr>
        <w:t xml:space="preserve">Bender, tegneserien </w:t>
      </w:r>
      <w:r w:rsidR="00E96945">
        <w:rPr>
          <w:lang w:val="da-DK"/>
        </w:rPr>
        <w:t xml:space="preserve">Futurama </w:t>
      </w:r>
      <w:r w:rsidRPr="003F00AB">
        <w:rPr>
          <w:lang w:val="da-DK"/>
        </w:rPr>
        <w:t xml:space="preserve">af Matt Groening (Også kendt for </w:t>
      </w:r>
      <w:r>
        <w:rPr>
          <w:lang w:val="da-DK"/>
        </w:rPr>
        <w:t xml:space="preserve">serien </w:t>
      </w:r>
      <w:r w:rsidRPr="003F00AB">
        <w:rPr>
          <w:lang w:val="da-DK"/>
        </w:rPr>
        <w:t xml:space="preserve">The Simpsons), se </w:t>
      </w:r>
      <w:hyperlink r:id="rId24" w:history="1">
        <w:r w:rsidRPr="003F00AB">
          <w:rPr>
            <w:rStyle w:val="Hyperlink"/>
            <w:lang w:val="da-DK"/>
          </w:rPr>
          <w:t>da.wikipedia.org/wiki/Futurama</w:t>
        </w:r>
      </w:hyperlink>
    </w:p>
    <w:p w:rsidR="003F00AB" w:rsidRDefault="003F00AB">
      <w:pPr>
        <w:rPr>
          <w:lang w:val="da-DK"/>
        </w:rPr>
      </w:pPr>
    </w:p>
    <w:p w:rsidR="00A25444" w:rsidRDefault="00A25444" w:rsidP="008D1C9C">
      <w:pPr>
        <w:pStyle w:val="Heading2"/>
        <w:numPr>
          <w:ilvl w:val="1"/>
          <w:numId w:val="16"/>
        </w:numPr>
        <w:rPr>
          <w:lang w:val="da-DK"/>
        </w:rPr>
      </w:pPr>
      <w:bookmarkStart w:id="27" w:name="_Toc263066628"/>
      <w:r>
        <w:rPr>
          <w:lang w:val="da-DK"/>
        </w:rPr>
        <w:t>Fejlhåndtering</w:t>
      </w:r>
      <w:bookmarkEnd w:id="27"/>
    </w:p>
    <w:p w:rsidR="00A25444" w:rsidRDefault="00A25444" w:rsidP="007166AF">
      <w:pPr>
        <w:pStyle w:val="BodyText"/>
        <w:rPr>
          <w:lang w:val="da-DK"/>
        </w:rPr>
      </w:pPr>
      <w:r>
        <w:rPr>
          <w:lang w:val="da-DK"/>
        </w:rPr>
        <w:t xml:space="preserve">Hvis der </w:t>
      </w:r>
      <w:r w:rsidR="00E5303B">
        <w:rPr>
          <w:lang w:val="da-DK"/>
        </w:rPr>
        <w:t>opstår en fejl</w:t>
      </w:r>
      <w:r w:rsidR="008D1C9C">
        <w:rPr>
          <w:lang w:val="da-DK"/>
        </w:rPr>
        <w:t xml:space="preserve"> i en af Robotterne</w:t>
      </w:r>
      <w:r>
        <w:rPr>
          <w:lang w:val="da-DK"/>
        </w:rPr>
        <w:t xml:space="preserve">, </w:t>
      </w:r>
      <w:r w:rsidR="008D1C9C">
        <w:rPr>
          <w:lang w:val="da-DK"/>
        </w:rPr>
        <w:t xml:space="preserve">vil det fremgå af den pågældende robots </w:t>
      </w:r>
      <w:r>
        <w:rPr>
          <w:lang w:val="da-DK"/>
        </w:rPr>
        <w:t xml:space="preserve">logfane. Se </w:t>
      </w:r>
      <w:r w:rsidR="00F57C75">
        <w:rPr>
          <w:lang w:val="da-DK"/>
        </w:rPr>
        <w:t xml:space="preserve">den røde pil på </w:t>
      </w:r>
      <w:r w:rsidR="00DB41F4">
        <w:rPr>
          <w:lang w:val="da-DK"/>
        </w:rPr>
        <w:t>følgende eksempel.</w:t>
      </w:r>
    </w:p>
    <w:p w:rsidR="00A25444" w:rsidRDefault="008928F8" w:rsidP="00A25444">
      <w:pPr>
        <w:pStyle w:val="BodyText"/>
        <w:keepNext/>
        <w:jc w:val="center"/>
      </w:pPr>
      <w:r>
        <w:rPr>
          <w:noProof/>
          <w:lang w:val="da-DK" w:eastAsia="da-DK" w:bidi="ar-SA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2065" type="#_x0000_t66" style="position:absolute;left:0;text-align:left;margin-left:414.5pt;margin-top:169pt;width:31.5pt;height:13.5pt;z-index:251667456" fillcolor="#c0504d [3205]" strokecolor="#f2f2f2 [3041]" strokeweight="3pt">
            <v:shadow on="t" type="perspective" color="#622423 [1605]" opacity=".5" offset="1pt" offset2="-1pt"/>
            <v:textbox>
              <w:txbxContent>
                <w:p w:rsidR="00BA264E" w:rsidRDefault="00BA264E"/>
              </w:txbxContent>
            </v:textbox>
          </v:shape>
        </w:pict>
      </w:r>
      <w:r w:rsidR="00060408">
        <w:rPr>
          <w:noProof/>
          <w:lang w:val="da-DK" w:eastAsia="da-DK" w:bidi="ar-SA"/>
        </w:rPr>
        <w:drawing>
          <wp:inline distT="0" distB="0" distL="0" distR="0">
            <wp:extent cx="5274945" cy="2488182"/>
            <wp:effectExtent l="19050" t="0" r="1905" b="0"/>
            <wp:docPr id="16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8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444" w:rsidRDefault="00A25444" w:rsidP="00A25444">
      <w:pPr>
        <w:pStyle w:val="Caption"/>
        <w:rPr>
          <w:lang w:val="da-DK"/>
        </w:rPr>
      </w:pPr>
      <w:r w:rsidRPr="00A25444">
        <w:rPr>
          <w:lang w:val="da-DK"/>
        </w:rPr>
        <w:t xml:space="preserve">Figur </w:t>
      </w:r>
      <w:r w:rsidR="008928F8">
        <w:fldChar w:fldCharType="begin"/>
      </w:r>
      <w:r w:rsidRPr="00A25444">
        <w:rPr>
          <w:lang w:val="da-DK"/>
        </w:rPr>
        <w:instrText xml:space="preserve"> SEQ Figur \* ARABIC </w:instrText>
      </w:r>
      <w:r w:rsidR="008928F8">
        <w:fldChar w:fldCharType="separate"/>
      </w:r>
      <w:r w:rsidR="00121DAC">
        <w:rPr>
          <w:noProof/>
          <w:lang w:val="da-DK"/>
        </w:rPr>
        <w:t>5</w:t>
      </w:r>
      <w:r w:rsidR="008928F8">
        <w:fldChar w:fldCharType="end"/>
      </w:r>
      <w:r w:rsidRPr="00A25444">
        <w:rPr>
          <w:lang w:val="da-DK"/>
        </w:rPr>
        <w:t xml:space="preserve"> - Excempel på en exception i en tråd</w:t>
      </w:r>
    </w:p>
    <w:p w:rsidR="00A25444" w:rsidRDefault="00A25444" w:rsidP="007166AF">
      <w:pPr>
        <w:pStyle w:val="BodyText"/>
        <w:rPr>
          <w:lang w:val="da-DK"/>
        </w:rPr>
      </w:pPr>
      <w:r>
        <w:rPr>
          <w:lang w:val="da-DK"/>
        </w:rPr>
        <w:tab/>
        <w:t>Hvis der sker en</w:t>
      </w:r>
      <w:r w:rsidR="00E5303B">
        <w:rPr>
          <w:lang w:val="da-DK"/>
        </w:rPr>
        <w:t xml:space="preserve"> fejl i selve applikationen</w:t>
      </w:r>
      <w:r w:rsidR="008B0E51">
        <w:rPr>
          <w:lang w:val="da-DK"/>
        </w:rPr>
        <w:t>,</w:t>
      </w:r>
      <w:r w:rsidR="00E5303B">
        <w:rPr>
          <w:lang w:val="da-DK"/>
        </w:rPr>
        <w:t xml:space="preserve"> </w:t>
      </w:r>
      <w:r>
        <w:rPr>
          <w:lang w:val="da-DK"/>
        </w:rPr>
        <w:t>fremkommer følgende dialog.</w:t>
      </w:r>
    </w:p>
    <w:p w:rsidR="00A25444" w:rsidRDefault="00A25444" w:rsidP="00A25444">
      <w:pPr>
        <w:pStyle w:val="BodyText"/>
        <w:keepNext/>
        <w:jc w:val="center"/>
      </w:pPr>
      <w:r>
        <w:rPr>
          <w:noProof/>
          <w:lang w:val="da-DK" w:eastAsia="da-DK" w:bidi="ar-SA"/>
        </w:rPr>
        <w:drawing>
          <wp:inline distT="0" distB="0" distL="0" distR="0">
            <wp:extent cx="2870200" cy="1200150"/>
            <wp:effectExtent l="19050" t="0" r="6350" b="0"/>
            <wp:docPr id="14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444" w:rsidRDefault="00A25444" w:rsidP="00A25444">
      <w:pPr>
        <w:pStyle w:val="Caption"/>
        <w:rPr>
          <w:lang w:val="da-DK"/>
        </w:rPr>
      </w:pPr>
      <w:r w:rsidRPr="00A25444">
        <w:rPr>
          <w:lang w:val="da-DK"/>
        </w:rPr>
        <w:t xml:space="preserve">Figur </w:t>
      </w:r>
      <w:r w:rsidR="008928F8">
        <w:fldChar w:fldCharType="begin"/>
      </w:r>
      <w:r w:rsidRPr="00A25444">
        <w:rPr>
          <w:lang w:val="da-DK"/>
        </w:rPr>
        <w:instrText xml:space="preserve"> SEQ Figur \* ARABIC </w:instrText>
      </w:r>
      <w:r w:rsidR="008928F8">
        <w:fldChar w:fldCharType="separate"/>
      </w:r>
      <w:r w:rsidR="00121DAC">
        <w:rPr>
          <w:noProof/>
          <w:lang w:val="da-DK"/>
        </w:rPr>
        <w:t>6</w:t>
      </w:r>
      <w:r w:rsidR="008928F8">
        <w:fldChar w:fldCharType="end"/>
      </w:r>
      <w:r w:rsidR="008B0E51">
        <w:rPr>
          <w:lang w:val="da-DK"/>
        </w:rPr>
        <w:t>- Applikations</w:t>
      </w:r>
      <w:r w:rsidRPr="00A25444">
        <w:rPr>
          <w:lang w:val="da-DK"/>
        </w:rPr>
        <w:t>fejl</w:t>
      </w:r>
    </w:p>
    <w:p w:rsidR="00A25444" w:rsidRPr="00A25444" w:rsidRDefault="00A25444" w:rsidP="00A25444">
      <w:pPr>
        <w:pStyle w:val="BodyText"/>
        <w:rPr>
          <w:lang w:val="da-DK"/>
        </w:rPr>
      </w:pPr>
      <w:r w:rsidRPr="00A25444">
        <w:rPr>
          <w:lang w:val="da-DK"/>
        </w:rPr>
        <w:tab/>
        <w:t>Når de</w:t>
      </w:r>
      <w:r w:rsidR="008B0E51">
        <w:rPr>
          <w:lang w:val="da-DK"/>
        </w:rPr>
        <w:t xml:space="preserve">t trykkes på ”OK” knappen, </w:t>
      </w:r>
      <w:r>
        <w:rPr>
          <w:lang w:val="da-DK"/>
        </w:rPr>
        <w:t>lukkes programmet.</w:t>
      </w:r>
    </w:p>
    <w:p w:rsidR="00A25444" w:rsidRDefault="00A25444" w:rsidP="007166AF">
      <w:pPr>
        <w:pStyle w:val="BodyText"/>
        <w:rPr>
          <w:lang w:val="da-DK"/>
        </w:rPr>
      </w:pPr>
      <w:r>
        <w:rPr>
          <w:lang w:val="da-DK"/>
        </w:rPr>
        <w:tab/>
      </w:r>
      <w:r w:rsidR="00F57C75">
        <w:rPr>
          <w:lang w:val="da-DK"/>
        </w:rPr>
        <w:t>I b</w:t>
      </w:r>
      <w:r>
        <w:rPr>
          <w:lang w:val="da-DK"/>
        </w:rPr>
        <w:t>egge ovenstående fejlsituationer</w:t>
      </w:r>
      <w:r w:rsidR="00F57C75">
        <w:rPr>
          <w:lang w:val="da-DK"/>
        </w:rPr>
        <w:t>,</w:t>
      </w:r>
      <w:r w:rsidR="008B0E51">
        <w:rPr>
          <w:lang w:val="da-DK"/>
        </w:rPr>
        <w:t xml:space="preserve"> henvises til en log</w:t>
      </w:r>
      <w:r>
        <w:rPr>
          <w:lang w:val="da-DK"/>
        </w:rPr>
        <w:t xml:space="preserve">fil. Her kan en </w:t>
      </w:r>
      <w:r w:rsidR="00DB41F4">
        <w:rPr>
          <w:lang w:val="da-DK"/>
        </w:rPr>
        <w:t xml:space="preserve">java </w:t>
      </w:r>
      <w:r>
        <w:rPr>
          <w:lang w:val="da-DK"/>
        </w:rPr>
        <w:t>stacktrace af selve fejlen ses.</w:t>
      </w:r>
      <w:r w:rsidR="008D1C9C">
        <w:rPr>
          <w:lang w:val="da-DK"/>
        </w:rPr>
        <w:t xml:space="preserve"> På en Windows maskine vil denne</w:t>
      </w:r>
      <w:r w:rsidR="008B0E51">
        <w:rPr>
          <w:lang w:val="da-DK"/>
        </w:rPr>
        <w:t xml:space="preserve"> fil typisk ligge følgende sted:</w:t>
      </w:r>
      <w:r w:rsidR="008D1C9C">
        <w:rPr>
          <w:lang w:val="da-DK"/>
        </w:rPr>
        <w:t xml:space="preserve"> </w:t>
      </w:r>
    </w:p>
    <w:p w:rsidR="008D1C9C" w:rsidRDefault="008D1C9C" w:rsidP="007166AF">
      <w:pPr>
        <w:pStyle w:val="BodyText"/>
      </w:pPr>
      <w:r w:rsidRPr="00462559">
        <w:rPr>
          <w:lang w:val="da-DK"/>
        </w:rPr>
        <w:tab/>
      </w:r>
      <w:r w:rsidRPr="008D1C9C">
        <w:t>C:\Users\</w:t>
      </w:r>
      <w:r>
        <w:t>&lt;User&gt;</w:t>
      </w:r>
      <w:r w:rsidRPr="008D1C9C">
        <w:t>\AppData\Local\Temp\cleaning-robot-simulator.log.0</w:t>
      </w:r>
    </w:p>
    <w:p w:rsidR="008D1C9C" w:rsidRDefault="008D1C9C">
      <w:r>
        <w:br w:type="page"/>
      </w:r>
    </w:p>
    <w:p w:rsidR="00CE4938" w:rsidRPr="00CE4938" w:rsidRDefault="00063B88" w:rsidP="00140553">
      <w:pPr>
        <w:pStyle w:val="Heading1"/>
        <w:numPr>
          <w:ilvl w:val="0"/>
          <w:numId w:val="16"/>
        </w:numPr>
        <w:rPr>
          <w:lang w:val="da-DK"/>
        </w:rPr>
      </w:pPr>
      <w:bookmarkStart w:id="28" w:name="_Toc229650073"/>
      <w:bookmarkStart w:id="29" w:name="_Toc230252508"/>
      <w:bookmarkStart w:id="30" w:name="_Toc263066629"/>
      <w:r>
        <w:rPr>
          <w:lang w:val="da-DK"/>
        </w:rPr>
        <w:lastRenderedPageBreak/>
        <w:t>K</w:t>
      </w:r>
      <w:r w:rsidR="00CE4938">
        <w:rPr>
          <w:lang w:val="da-DK"/>
        </w:rPr>
        <w:t>onklusion</w:t>
      </w:r>
      <w:bookmarkEnd w:id="28"/>
      <w:bookmarkEnd w:id="29"/>
      <w:bookmarkEnd w:id="30"/>
    </w:p>
    <w:p w:rsidR="009D32AA" w:rsidRDefault="007F2D14" w:rsidP="009C50EA">
      <w:pPr>
        <w:rPr>
          <w:lang w:val="da-DK"/>
        </w:rPr>
      </w:pPr>
      <w:r>
        <w:rPr>
          <w:lang w:val="da-DK"/>
        </w:rPr>
        <w:tab/>
        <w:t>Formålet med opgaven</w:t>
      </w:r>
      <w:r w:rsidR="008B0E51">
        <w:rPr>
          <w:lang w:val="da-DK"/>
        </w:rPr>
        <w:t xml:space="preserve"> var at lave en rengøringsrobot</w:t>
      </w:r>
      <w:r>
        <w:rPr>
          <w:lang w:val="da-DK"/>
        </w:rPr>
        <w:t>simulator</w:t>
      </w:r>
      <w:r w:rsidR="00506D3D">
        <w:rPr>
          <w:lang w:val="da-DK"/>
        </w:rPr>
        <w:t xml:space="preserve"> i java. S</w:t>
      </w:r>
      <w:r w:rsidR="00BB0B62">
        <w:rPr>
          <w:lang w:val="da-DK"/>
        </w:rPr>
        <w:t xml:space="preserve">om </w:t>
      </w:r>
      <w:r w:rsidR="009D32AA">
        <w:rPr>
          <w:lang w:val="da-DK"/>
        </w:rPr>
        <w:t>visuelt</w:t>
      </w:r>
      <w:r w:rsidR="009879C2">
        <w:rPr>
          <w:lang w:val="da-DK"/>
        </w:rPr>
        <w:t xml:space="preserve"> viser hvordan 3 robotter holder et areal, bestående af 10 gange 10 felter rent. Jeg har måske brugt </w:t>
      </w:r>
      <w:r w:rsidR="008B0E51">
        <w:rPr>
          <w:lang w:val="da-DK"/>
        </w:rPr>
        <w:t>en del</w:t>
      </w:r>
      <w:r w:rsidR="009879C2">
        <w:rPr>
          <w:lang w:val="da-DK"/>
        </w:rPr>
        <w:t xml:space="preserve"> tid på den visuelle side af sagen, mest fordi det er sjovt. Men det viser ganske tydeligt hvordan de enkelte robotter, i hver sin tråd interagere</w:t>
      </w:r>
      <w:r w:rsidR="008B0E51">
        <w:rPr>
          <w:lang w:val="da-DK"/>
        </w:rPr>
        <w:t>r</w:t>
      </w:r>
      <w:r w:rsidR="009879C2">
        <w:rPr>
          <w:lang w:val="da-DK"/>
        </w:rPr>
        <w:t xml:space="preserve"> med arealet (Board</w:t>
      </w:r>
      <w:r w:rsidR="00C635D7">
        <w:rPr>
          <w:lang w:val="da-DK"/>
        </w:rPr>
        <w:t>’</w:t>
      </w:r>
      <w:r w:rsidR="009879C2">
        <w:rPr>
          <w:lang w:val="da-DK"/>
        </w:rPr>
        <w:t xml:space="preserve">et). </w:t>
      </w:r>
    </w:p>
    <w:p w:rsidR="00226491" w:rsidRDefault="009D32AA" w:rsidP="009C50EA">
      <w:pPr>
        <w:rPr>
          <w:lang w:val="da-DK"/>
        </w:rPr>
      </w:pPr>
      <w:r>
        <w:rPr>
          <w:lang w:val="da-DK"/>
        </w:rPr>
        <w:tab/>
      </w:r>
      <w:r w:rsidR="009879C2">
        <w:rPr>
          <w:lang w:val="da-DK"/>
        </w:rPr>
        <w:t xml:space="preserve">Som </w:t>
      </w:r>
      <w:r w:rsidR="00DD047C">
        <w:rPr>
          <w:lang w:val="da-DK"/>
        </w:rPr>
        <w:t>nævnt</w:t>
      </w:r>
      <w:r w:rsidR="009879C2">
        <w:rPr>
          <w:lang w:val="da-DK"/>
        </w:rPr>
        <w:t xml:space="preserve"> </w:t>
      </w:r>
      <w:r w:rsidR="00DD047C">
        <w:rPr>
          <w:lang w:val="da-DK"/>
        </w:rPr>
        <w:t>tidligere</w:t>
      </w:r>
      <w:r w:rsidR="00506D3D">
        <w:rPr>
          <w:lang w:val="da-DK"/>
        </w:rPr>
        <w:t xml:space="preserve"> er</w:t>
      </w:r>
      <w:r w:rsidR="009879C2">
        <w:rPr>
          <w:lang w:val="da-DK"/>
        </w:rPr>
        <w:t xml:space="preserve"> det ikke et ægte simuleringsprogram, fordi de enkelte robotter ikke er autonome. Det er Board</w:t>
      </w:r>
      <w:r w:rsidR="00017DEF">
        <w:rPr>
          <w:lang w:val="da-DK"/>
        </w:rPr>
        <w:t>’</w:t>
      </w:r>
      <w:r w:rsidR="009879C2">
        <w:rPr>
          <w:lang w:val="da-DK"/>
        </w:rPr>
        <w:t>et som bestemmer</w:t>
      </w:r>
      <w:r w:rsidR="008B0E51">
        <w:rPr>
          <w:lang w:val="da-DK"/>
        </w:rPr>
        <w:t>,</w:t>
      </w:r>
      <w:r w:rsidR="009879C2">
        <w:rPr>
          <w:lang w:val="da-DK"/>
        </w:rPr>
        <w:t xml:space="preserve"> om en robot må flytte til et felt eller ej. Men da opgaven </w:t>
      </w:r>
      <w:r w:rsidR="00E74398">
        <w:rPr>
          <w:lang w:val="da-DK"/>
        </w:rPr>
        <w:t xml:space="preserve">også </w:t>
      </w:r>
      <w:r w:rsidR="009879C2">
        <w:rPr>
          <w:lang w:val="da-DK"/>
        </w:rPr>
        <w:t>gik ud på at komme noget a</w:t>
      </w:r>
      <w:r w:rsidR="00E74398">
        <w:rPr>
          <w:lang w:val="da-DK"/>
        </w:rPr>
        <w:t>f materialet fra bogen igennem</w:t>
      </w:r>
      <w:r w:rsidR="00DD047C">
        <w:rPr>
          <w:lang w:val="da-DK"/>
        </w:rPr>
        <w:t>,</w:t>
      </w:r>
      <w:r w:rsidR="00E74398">
        <w:rPr>
          <w:lang w:val="da-DK"/>
        </w:rPr>
        <w:t xml:space="preserve"> specielt kapitel 5 (</w:t>
      </w:r>
      <w:r w:rsidR="00E74398" w:rsidRPr="00303CC6">
        <w:rPr>
          <w:lang w:val="da-DK"/>
        </w:rPr>
        <w:t>Concurrency: Mutual Exclusion and Synchronization</w:t>
      </w:r>
      <w:r w:rsidR="00E74398">
        <w:rPr>
          <w:lang w:val="da-DK"/>
        </w:rPr>
        <w:t>) og til dels kapitel 6 (</w:t>
      </w:r>
      <w:r w:rsidR="00E74398" w:rsidRPr="00303CC6">
        <w:rPr>
          <w:lang w:val="da-DK"/>
        </w:rPr>
        <w:t>Concurrency: Deadlock and Starvation</w:t>
      </w:r>
      <w:r w:rsidR="008B0E51">
        <w:rPr>
          <w:lang w:val="da-DK"/>
        </w:rPr>
        <w:t>), s</w:t>
      </w:r>
      <w:r w:rsidR="00E74398">
        <w:rPr>
          <w:lang w:val="da-DK"/>
        </w:rPr>
        <w:t xml:space="preserve">ynes jeg at det er lykkes meget godt. Jeg har været inde på trådprogrammering, samtidighed, mutual exclusion, semaphore og monitors. </w:t>
      </w:r>
    </w:p>
    <w:p w:rsidR="00DD047C" w:rsidRDefault="00E74398" w:rsidP="009C50EA">
      <w:pPr>
        <w:rPr>
          <w:lang w:val="da-DK"/>
        </w:rPr>
      </w:pPr>
      <w:r>
        <w:rPr>
          <w:lang w:val="da-DK"/>
        </w:rPr>
        <w:tab/>
        <w:t xml:space="preserve">Jeg er ikke løbet ind i de store problemer med </w:t>
      </w:r>
      <w:r w:rsidR="00506D3D">
        <w:rPr>
          <w:lang w:val="da-DK"/>
        </w:rPr>
        <w:t xml:space="preserve">hensyn til </w:t>
      </w:r>
      <w:r>
        <w:rPr>
          <w:lang w:val="da-DK"/>
        </w:rPr>
        <w:t>deadlock og starvation i programmet.</w:t>
      </w:r>
      <w:r w:rsidR="00DD047C">
        <w:rPr>
          <w:lang w:val="da-DK"/>
        </w:rPr>
        <w:t xml:space="preserve"> </w:t>
      </w:r>
      <w:r>
        <w:rPr>
          <w:lang w:val="da-DK"/>
        </w:rPr>
        <w:t>Starvation er håndteret af mit design</w:t>
      </w:r>
      <w:r w:rsidR="00DD047C">
        <w:rPr>
          <w:lang w:val="da-DK"/>
        </w:rPr>
        <w:t>,</w:t>
      </w:r>
      <w:r>
        <w:rPr>
          <w:lang w:val="da-DK"/>
        </w:rPr>
        <w:t xml:space="preserve"> hvor det er Board</w:t>
      </w:r>
      <w:r w:rsidR="008B0E51">
        <w:rPr>
          <w:lang w:val="da-DK"/>
        </w:rPr>
        <w:t>,</w:t>
      </w:r>
      <w:r>
        <w:rPr>
          <w:lang w:val="da-DK"/>
        </w:rPr>
        <w:t xml:space="preserve"> som hele tiden begrænser de enkel</w:t>
      </w:r>
      <w:r w:rsidR="008B0E51">
        <w:rPr>
          <w:lang w:val="da-DK"/>
        </w:rPr>
        <w:t>te robotter, så de ikke løber lø</w:t>
      </w:r>
      <w:r>
        <w:rPr>
          <w:lang w:val="da-DK"/>
        </w:rPr>
        <w:t>bsk. Og deadlock undgås ved</w:t>
      </w:r>
      <w:r w:rsidR="00DD047C">
        <w:rPr>
          <w:lang w:val="da-DK"/>
        </w:rPr>
        <w:t>,</w:t>
      </w:r>
      <w:r>
        <w:rPr>
          <w:lang w:val="da-DK"/>
        </w:rPr>
        <w:t xml:space="preserve"> at der kun er en robot</w:t>
      </w:r>
      <w:r w:rsidR="008B0E51">
        <w:rPr>
          <w:lang w:val="da-DK"/>
        </w:rPr>
        <w:t>,</w:t>
      </w:r>
      <w:r>
        <w:rPr>
          <w:lang w:val="da-DK"/>
        </w:rPr>
        <w:t xml:space="preserve"> som kan står på et felt af gangen. </w:t>
      </w:r>
      <w:r w:rsidR="00996592">
        <w:rPr>
          <w:lang w:val="da-DK"/>
        </w:rPr>
        <w:t>Hvis der var mere en</w:t>
      </w:r>
      <w:r w:rsidR="008B0E51">
        <w:rPr>
          <w:lang w:val="da-DK"/>
        </w:rPr>
        <w:t>d</w:t>
      </w:r>
      <w:r w:rsidR="00996592">
        <w:rPr>
          <w:lang w:val="da-DK"/>
        </w:rPr>
        <w:t xml:space="preserve"> 3 robotte</w:t>
      </w:r>
      <w:r w:rsidR="00EF6CF5">
        <w:rPr>
          <w:lang w:val="da-DK"/>
        </w:rPr>
        <w:t>r</w:t>
      </w:r>
      <w:r w:rsidR="00017DEF">
        <w:rPr>
          <w:lang w:val="da-DK"/>
        </w:rPr>
        <w:t>,</w:t>
      </w:r>
      <w:r w:rsidR="00EF6CF5">
        <w:rPr>
          <w:lang w:val="da-DK"/>
        </w:rPr>
        <w:t xml:space="preserve"> kunne en robot eksempel</w:t>
      </w:r>
      <w:r w:rsidR="00996592">
        <w:rPr>
          <w:lang w:val="da-DK"/>
        </w:rPr>
        <w:t>vis b</w:t>
      </w:r>
      <w:r w:rsidR="008B0E51">
        <w:rPr>
          <w:lang w:val="da-DK"/>
        </w:rPr>
        <w:t>live låst inde i et hjørne. D</w:t>
      </w:r>
      <w:r w:rsidR="00996592">
        <w:rPr>
          <w:lang w:val="da-DK"/>
        </w:rPr>
        <w:t>et betragter jeg ikke som en deadlock situation, da denne robot så bare må vente til de and</w:t>
      </w:r>
      <w:r w:rsidR="00DD047C">
        <w:rPr>
          <w:lang w:val="da-DK"/>
        </w:rPr>
        <w:t>re robotter har flyttet sig. S</w:t>
      </w:r>
      <w:r w:rsidR="008B0E51">
        <w:rPr>
          <w:lang w:val="da-DK"/>
        </w:rPr>
        <w:t xml:space="preserve">om det fremgår af bogen, </w:t>
      </w:r>
      <w:r w:rsidR="00996592">
        <w:rPr>
          <w:lang w:val="da-DK"/>
        </w:rPr>
        <w:t>er designet vigtigt når man udvikler p</w:t>
      </w:r>
      <w:r w:rsidR="008B0E51">
        <w:rPr>
          <w:lang w:val="da-DK"/>
        </w:rPr>
        <w:t>rogrammer</w:t>
      </w:r>
      <w:r w:rsidR="00EF6CF5">
        <w:rPr>
          <w:lang w:val="da-DK"/>
        </w:rPr>
        <w:t xml:space="preserve"> med flere tråde</w:t>
      </w:r>
      <w:r w:rsidR="008B0E51">
        <w:rPr>
          <w:lang w:val="da-DK"/>
        </w:rPr>
        <w:t>. Det der i bogen kaldes</w:t>
      </w:r>
      <w:r w:rsidR="00996592">
        <w:rPr>
          <w:lang w:val="da-DK"/>
        </w:rPr>
        <w:t xml:space="preserve"> </w:t>
      </w:r>
      <w:r w:rsidR="00B86C0C">
        <w:rPr>
          <w:lang w:val="da-DK"/>
        </w:rPr>
        <w:t>”Deadlock prevention”</w:t>
      </w:r>
      <w:r w:rsidR="008B0E51">
        <w:rPr>
          <w:lang w:val="da-DK"/>
        </w:rPr>
        <w:t>.</w:t>
      </w:r>
    </w:p>
    <w:p w:rsidR="00DD047C" w:rsidRDefault="00DD047C" w:rsidP="009C50EA">
      <w:pPr>
        <w:rPr>
          <w:lang w:val="da-DK"/>
        </w:rPr>
      </w:pPr>
    </w:p>
    <w:p w:rsidR="00E74398" w:rsidRDefault="00996592" w:rsidP="009C50EA">
      <w:pPr>
        <w:rPr>
          <w:lang w:val="da-DK"/>
        </w:rPr>
      </w:pPr>
      <w:r>
        <w:rPr>
          <w:lang w:val="da-DK"/>
        </w:rPr>
        <w:t xml:space="preserve"> </w:t>
      </w:r>
      <w:r w:rsidR="00E74398">
        <w:rPr>
          <w:lang w:val="da-DK"/>
        </w:rPr>
        <w:t xml:space="preserve"> </w:t>
      </w:r>
    </w:p>
    <w:p w:rsidR="00226491" w:rsidRDefault="00226491">
      <w:pPr>
        <w:rPr>
          <w:lang w:val="da-DK"/>
        </w:rPr>
      </w:pPr>
      <w:r>
        <w:rPr>
          <w:lang w:val="da-DK"/>
        </w:rPr>
        <w:br w:type="page"/>
      </w:r>
    </w:p>
    <w:p w:rsidR="00CE4938" w:rsidRDefault="00DE508F" w:rsidP="00477C6E">
      <w:pPr>
        <w:rPr>
          <w:lang w:val="da-DK"/>
        </w:rPr>
      </w:pPr>
      <w:r>
        <w:rPr>
          <w:lang w:val="da-DK"/>
        </w:rPr>
        <w:lastRenderedPageBreak/>
        <w:tab/>
      </w:r>
      <w:r w:rsidR="00E5007D">
        <w:rPr>
          <w:lang w:val="da-DK"/>
        </w:rPr>
        <w:t xml:space="preserve">  </w:t>
      </w:r>
    </w:p>
    <w:p w:rsidR="00CE4938" w:rsidRDefault="00063B88" w:rsidP="00140553">
      <w:pPr>
        <w:pStyle w:val="Heading1"/>
        <w:numPr>
          <w:ilvl w:val="0"/>
          <w:numId w:val="16"/>
        </w:numPr>
        <w:rPr>
          <w:lang w:val="da-DK"/>
        </w:rPr>
      </w:pPr>
      <w:bookmarkStart w:id="31" w:name="_Toc229650074"/>
      <w:bookmarkStart w:id="32" w:name="_Toc230252509"/>
      <w:bookmarkStart w:id="33" w:name="_Toc263066630"/>
      <w:r>
        <w:rPr>
          <w:lang w:val="da-DK"/>
        </w:rPr>
        <w:t>B</w:t>
      </w:r>
      <w:r w:rsidR="00CE4938">
        <w:rPr>
          <w:lang w:val="da-DK"/>
        </w:rPr>
        <w:t>ilag</w:t>
      </w:r>
      <w:bookmarkEnd w:id="31"/>
      <w:bookmarkEnd w:id="32"/>
      <w:bookmarkEnd w:id="33"/>
    </w:p>
    <w:p w:rsidR="00160FC9" w:rsidRDefault="00160FC9">
      <w:pPr>
        <w:rPr>
          <w:lang w:val="da-DK"/>
        </w:rPr>
      </w:pPr>
    </w:p>
    <w:p w:rsidR="00CE4938" w:rsidRDefault="00E0131E" w:rsidP="00140553">
      <w:pPr>
        <w:pStyle w:val="Heading2"/>
        <w:numPr>
          <w:ilvl w:val="1"/>
          <w:numId w:val="16"/>
        </w:numPr>
        <w:rPr>
          <w:lang w:val="da-DK"/>
        </w:rPr>
      </w:pPr>
      <w:bookmarkStart w:id="34" w:name="_Toc263066631"/>
      <w:r>
        <w:rPr>
          <w:lang w:val="da-DK"/>
        </w:rPr>
        <w:t>Kode</w:t>
      </w:r>
      <w:bookmarkEnd w:id="34"/>
    </w:p>
    <w:p w:rsidR="00AE63C3" w:rsidRDefault="000D13A8" w:rsidP="00AE63C3">
      <w:pPr>
        <w:pStyle w:val="BodyText"/>
        <w:rPr>
          <w:lang w:val="da-DK"/>
        </w:rPr>
      </w:pPr>
      <w:r>
        <w:rPr>
          <w:lang w:val="da-DK"/>
        </w:rPr>
        <w:t>Følgende er java</w:t>
      </w:r>
      <w:r w:rsidR="00AE63C3">
        <w:rPr>
          <w:lang w:val="da-DK"/>
        </w:rPr>
        <w:t>koden, som er udviklet i forbindelse med denne opgave. Starte</w:t>
      </w:r>
      <w:r>
        <w:rPr>
          <w:lang w:val="da-DK"/>
        </w:rPr>
        <w:t>nde med koden i java</w:t>
      </w:r>
      <w:r w:rsidR="00AE63C3">
        <w:rPr>
          <w:lang w:val="da-DK"/>
        </w:rPr>
        <w:t>pakken: dk.jsh.cleaningrobotsimulator.concurrent</w:t>
      </w:r>
      <w:r w:rsidR="00087AE8">
        <w:rPr>
          <w:lang w:val="da-DK"/>
        </w:rPr>
        <w:t xml:space="preserve">, </w:t>
      </w:r>
      <w:r w:rsidR="00AE63C3">
        <w:rPr>
          <w:lang w:val="da-DK"/>
        </w:rPr>
        <w:t>derefter kommer pakken dk.jsh.cleaningrobot.ui.swing.</w:t>
      </w:r>
    </w:p>
    <w:p w:rsidR="00AE63C3" w:rsidRDefault="00AE63C3" w:rsidP="00AE63C3">
      <w:pPr>
        <w:pStyle w:val="Heading4"/>
        <w:rPr>
          <w:lang w:val="da-DK"/>
        </w:rPr>
      </w:pPr>
      <w:r>
        <w:rPr>
          <w:lang w:val="da-DK"/>
        </w:rPr>
        <w:t>dk.jsh.cleaningrobotsimulator.concurent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127494473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\dk\jsh\cleaningrobotsimulator\concurrent\Constants.java</w:t>
            </w:r>
          </w:p>
        </w:tc>
      </w:tr>
    </w:tbl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dk.jsh.cleaningrobotsimulator.concurrent;</w:t>
      </w: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java.text.SimpleDateFormat;</w:t>
      </w: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Cleaning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simulator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constants.</w:t>
      </w: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Constants {</w:t>
      </w: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MAX_ROWS = 10;</w:t>
      </w: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MAX_COLUMNS = 10;</w:t>
      </w: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MAX_DIRTY_FIELDS = 10;</w:t>
      </w: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MAX_CLEANED_FIELDS = 5;</w:t>
      </w: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SimpleDateFormat timeFormat =</w:t>
      </w: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SimpleDateFormat(</w:t>
      </w:r>
      <w:r w:rsidRPr="002E1B7B">
        <w:rPr>
          <w:rStyle w:val="character1"/>
          <w:sz w:val="16"/>
          <w:lang w:val="en-US"/>
        </w:rPr>
        <w:t>"HH:mm:ss"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//Empty private constructor to prevent that this class can be instantiated.</w:t>
      </w:r>
    </w:p>
    <w:p w:rsidR="002E1B7B" w:rsidRPr="002E1B7B" w:rsidRDefault="002E1B7B">
      <w:pPr>
        <w:pStyle w:val="HTMLPreformatted"/>
        <w:divId w:val="1274944733"/>
        <w:rPr>
          <w:sz w:val="16"/>
        </w:rPr>
      </w:pPr>
      <w:r w:rsidRPr="002E1B7B">
        <w:rPr>
          <w:rStyle w:val="line-number1"/>
          <w:sz w:val="16"/>
        </w:rPr>
        <w:t>19</w:t>
      </w:r>
      <w:r w:rsidRPr="002E1B7B">
        <w:rPr>
          <w:sz w:val="16"/>
        </w:rPr>
        <w:t xml:space="preserve">     </w:t>
      </w:r>
      <w:r w:rsidRPr="002E1B7B">
        <w:rPr>
          <w:rStyle w:val="keyword-directive1"/>
          <w:sz w:val="16"/>
        </w:rPr>
        <w:t>private</w:t>
      </w:r>
      <w:r w:rsidRPr="002E1B7B">
        <w:rPr>
          <w:sz w:val="16"/>
        </w:rPr>
        <w:t xml:space="preserve"> Constants() {</w:t>
      </w:r>
    </w:p>
    <w:p w:rsidR="002E1B7B" w:rsidRPr="002E1B7B" w:rsidRDefault="002E1B7B">
      <w:pPr>
        <w:pStyle w:val="HTMLPreformatted"/>
        <w:divId w:val="1274944733"/>
        <w:rPr>
          <w:sz w:val="16"/>
        </w:rPr>
      </w:pPr>
      <w:r w:rsidRPr="002E1B7B">
        <w:rPr>
          <w:rStyle w:val="line-number1"/>
          <w:sz w:val="16"/>
        </w:rPr>
        <w:t>20</w:t>
      </w:r>
      <w:r w:rsidRPr="002E1B7B">
        <w:rPr>
          <w:sz w:val="16"/>
        </w:rPr>
        <w:t xml:space="preserve">     }</w:t>
      </w:r>
    </w:p>
    <w:p w:rsidR="002E1B7B" w:rsidRPr="002E1B7B" w:rsidRDefault="002E1B7B">
      <w:pPr>
        <w:pStyle w:val="HTMLPreformatted"/>
        <w:divId w:val="1274944733"/>
        <w:rPr>
          <w:sz w:val="16"/>
        </w:rPr>
      </w:pPr>
      <w:r w:rsidRPr="002E1B7B">
        <w:rPr>
          <w:rStyle w:val="line-number1"/>
          <w:sz w:val="16"/>
        </w:rPr>
        <w:t>21</w:t>
      </w:r>
      <w:r w:rsidRPr="002E1B7B">
        <w:rPr>
          <w:sz w:val="16"/>
        </w:rPr>
        <w:t xml:space="preserve"> }</w:t>
      </w:r>
    </w:p>
    <w:p w:rsidR="002E1B7B" w:rsidRPr="002E1B7B" w:rsidRDefault="002E1B7B">
      <w:pPr>
        <w:pStyle w:val="HTMLPreformatted"/>
        <w:divId w:val="1274944733"/>
        <w:rPr>
          <w:sz w:val="16"/>
        </w:rPr>
      </w:pPr>
      <w:r w:rsidRPr="002E1B7B">
        <w:rPr>
          <w:rStyle w:val="line-number1"/>
          <w:sz w:val="16"/>
        </w:rPr>
        <w:t>22</w:t>
      </w:r>
      <w:r w:rsidRPr="002E1B7B">
        <w:rPr>
          <w:sz w:val="16"/>
        </w:rPr>
        <w:t xml:space="preserve"> </w:t>
      </w:r>
    </w:p>
    <w:p w:rsidR="006A4883" w:rsidRPr="002E1B7B" w:rsidRDefault="008928F8" w:rsidP="00AE63C3">
      <w:pPr>
        <w:pStyle w:val="BodyTex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  <w:lang w:val="da-DK"/>
        </w:rPr>
        <w:fldChar w:fldCharType="begin"/>
      </w:r>
      <w:r w:rsidR="006A4883" w:rsidRPr="002E1B7B">
        <w:rPr>
          <w:sz w:val="16"/>
          <w:lang w:val="da-DK"/>
        </w:rPr>
        <w:instrText xml:space="preserve"> INCLUDETEXT "C:\\GoogleCode\\cleaning-robot-simulator\\doc\\Code in html format\\Board.html" \c HTML </w:instrText>
      </w:r>
      <w:r w:rsidR="002E1B7B">
        <w:rPr>
          <w:sz w:val="16"/>
          <w:lang w:val="da-DK"/>
        </w:rPr>
        <w:instrText xml:space="preserve"> \* MERGEFORMAT </w:instrText>
      </w:r>
      <w:r w:rsidRPr="002E1B7B">
        <w:rPr>
          <w:sz w:val="16"/>
          <w:lang w:val="da-DK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6A4883" w:rsidRPr="002E1B7B">
        <w:trPr>
          <w:divId w:val="205615163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A4883" w:rsidRPr="002E1B7B" w:rsidRDefault="006A4883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\dk\jsh\cleaningrobotsimulator\concurrent\Board.java</w:t>
            </w:r>
          </w:p>
        </w:tc>
      </w:tr>
    </w:tbl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dk.jsh.cleaningrobotsimulator.concurrent;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2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java.util.Date;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javax.swing.Icon;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javax.swing.ImageIcon;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javax.swing.JTextArea;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org.jdesktop.application.ResourceMap;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8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class.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consist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 10x10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(see {</w:t>
      </w:r>
      <w:r w:rsidRPr="002E1B7B">
        <w:rPr>
          <w:rStyle w:val="st01"/>
          <w:sz w:val="16"/>
          <w:lang w:val="en-US"/>
        </w:rPr>
        <w:t>@link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dk.jsh.cleaningrobotsimulator.concurrent.Field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Field}).</w:t>
      </w:r>
      <w:r w:rsidRPr="002E1B7B">
        <w:rPr>
          <w:rStyle w:val="st01"/>
          <w:sz w:val="16"/>
          <w:lang w:val="en-US"/>
        </w:rPr>
        <w:t>&lt;br&gt;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Each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either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clean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dirty (one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dustbin).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only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hold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one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robot.</w:t>
      </w:r>
      <w:r w:rsidRPr="002E1B7B">
        <w:rPr>
          <w:rStyle w:val="st01"/>
          <w:sz w:val="16"/>
          <w:lang w:val="en-US"/>
        </w:rPr>
        <w:t>&lt;br&gt;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safe.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@see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dk.jsh.cleaningrobotsimulator.cuncurrent.Field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17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Board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19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//Thread safety - following fields is guarded by "this".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Field[][] board;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dirtyFieldsCounter;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long</w:t>
      </w:r>
      <w:r w:rsidRPr="002E1B7B">
        <w:rPr>
          <w:sz w:val="16"/>
          <w:lang w:val="en-US"/>
        </w:rPr>
        <w:t xml:space="preserve"> fieldsCleaned;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JTextArea jTextAreaDustbin;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25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//Read-only fields.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ResourceMap resourceMap;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28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 xml:space="preserve"> 30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31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Board(ResourceMap resourceMap, JTextArea jTextAreaDustbin)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.resourceMap = resourceMap;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.jTextAreaDustbin = jTextAreaDustbin;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35</w:t>
      </w:r>
      <w:r w:rsidRPr="002E1B7B">
        <w:rPr>
          <w:sz w:val="16"/>
          <w:lang w:val="en-US"/>
        </w:rPr>
        <w:t xml:space="preserve">         board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Field[Constants.MAX_ROWS][Constants.MAX_COLUMNS];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//Clean board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 = 0; row &lt; Constants.MAX_ROWS; row++)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38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 = 0; column &lt; Constants.MAX_COLUMNS; column++)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39</w:t>
      </w:r>
      <w:r w:rsidRPr="002E1B7B">
        <w:rPr>
          <w:sz w:val="16"/>
          <w:lang w:val="en-US"/>
        </w:rPr>
        <w:t xml:space="preserve">                 Field field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Field(column, row,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40</w:t>
      </w:r>
      <w:r w:rsidRPr="002E1B7B">
        <w:rPr>
          <w:sz w:val="16"/>
          <w:lang w:val="en-US"/>
        </w:rPr>
        <w:t xml:space="preserve">                         Field.Status.CLEAN, Field.UsedBy.EMPTY);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41</w:t>
      </w:r>
      <w:r w:rsidRPr="002E1B7B">
        <w:rPr>
          <w:sz w:val="16"/>
          <w:lang w:val="en-US"/>
        </w:rPr>
        <w:t xml:space="preserve">                 Icon icon = resourceMap.getIcon(</w:t>
      </w:r>
      <w:r w:rsidRPr="002E1B7B">
        <w:rPr>
          <w:rStyle w:val="character1"/>
          <w:sz w:val="16"/>
          <w:lang w:val="en-US"/>
        </w:rPr>
        <w:t>"RobotSimulator.clean"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42</w:t>
      </w:r>
      <w:r w:rsidRPr="002E1B7B">
        <w:rPr>
          <w:sz w:val="16"/>
          <w:lang w:val="en-US"/>
        </w:rPr>
        <w:t xml:space="preserve">                 field.jLabel.setIcon(icon);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43</w:t>
      </w:r>
      <w:r w:rsidRPr="002E1B7B">
        <w:rPr>
          <w:sz w:val="16"/>
          <w:lang w:val="en-US"/>
        </w:rPr>
        <w:t xml:space="preserve">                 board[row][column] = field;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44</w:t>
      </w:r>
      <w:r w:rsidRPr="002E1B7B">
        <w:rPr>
          <w:sz w:val="16"/>
          <w:lang w:val="en-US"/>
        </w:rPr>
        <w:t xml:space="preserve">        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45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46</w:t>
      </w:r>
      <w:r w:rsidRPr="002E1B7B">
        <w:rPr>
          <w:sz w:val="16"/>
          <w:lang w:val="en-US"/>
        </w:rPr>
        <w:t xml:space="preserve">         setField(9, 0, Field.Status.CLEAN, Field.UsedBy.BENDER,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47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"RobotSimulator.bender"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48</w:t>
      </w:r>
      <w:r w:rsidRPr="002E1B7B">
        <w:rPr>
          <w:sz w:val="16"/>
          <w:lang w:val="en-US"/>
        </w:rPr>
        <w:t xml:space="preserve">         setField(9, 9, Field.Status.CLEAN, Field.UsedBy.WALL_E,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49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"RobotSimulator.wall-e"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50</w:t>
      </w:r>
      <w:r w:rsidRPr="002E1B7B">
        <w:rPr>
          <w:sz w:val="16"/>
          <w:lang w:val="en-US"/>
        </w:rPr>
        <w:t xml:space="preserve">         setField(0, 9, Field.Status.CLEAN, Field.UsedBy.ANDROID,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51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"RobotSimulator.android"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52</w:t>
      </w:r>
      <w:r w:rsidRPr="002E1B7B">
        <w:rPr>
          <w:sz w:val="16"/>
          <w:lang w:val="en-US"/>
        </w:rPr>
        <w:t xml:space="preserve">         setField(0, 0, Field.Status.DUSTBIN, Field.UsedBy.EMPTY,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53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"RobotSimulator.dustbin"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54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55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Try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move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one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another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robotIconResource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icon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move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success.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64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tryMove(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fromColumn,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fromRow,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66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toColumn,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toRow, String robotIconResource)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67</w:t>
      </w:r>
      <w:r w:rsidRPr="002E1B7B">
        <w:rPr>
          <w:sz w:val="16"/>
          <w:lang w:val="en-US"/>
        </w:rPr>
        <w:t xml:space="preserve">         testFieldArguments(fromColumn, fromRow);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68</w:t>
      </w:r>
      <w:r w:rsidRPr="002E1B7B">
        <w:rPr>
          <w:sz w:val="16"/>
          <w:lang w:val="en-US"/>
        </w:rPr>
        <w:t xml:space="preserve">         testFieldArguments(toColumn, toRow);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moveOk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70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71</w:t>
      </w:r>
      <w:r w:rsidRPr="002E1B7B">
        <w:rPr>
          <w:sz w:val="16"/>
          <w:lang w:val="en-US"/>
        </w:rPr>
        <w:t xml:space="preserve">             Field fromField = getField(fromColumn, fromRow);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72</w:t>
      </w:r>
      <w:r w:rsidRPr="002E1B7B">
        <w:rPr>
          <w:sz w:val="16"/>
          <w:lang w:val="en-US"/>
        </w:rPr>
        <w:t xml:space="preserve">             Field toField = getField(toColumn, toRow);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73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(toField.isEmpty() &amp;&amp; !fromField.isEmpty())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74</w:t>
      </w:r>
      <w:r w:rsidRPr="002E1B7B">
        <w:rPr>
          <w:sz w:val="16"/>
          <w:lang w:val="en-US"/>
        </w:rPr>
        <w:t xml:space="preserve">                 toField.setUsedBy(fromField.getUsedBy());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75</w:t>
      </w:r>
      <w:r w:rsidRPr="002E1B7B">
        <w:rPr>
          <w:sz w:val="16"/>
          <w:lang w:val="en-US"/>
        </w:rPr>
        <w:t xml:space="preserve">                 fromField.setUsedBy(Field.UsedBy.EMPTY);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76</w:t>
      </w:r>
      <w:r w:rsidRPr="002E1B7B">
        <w:rPr>
          <w:sz w:val="16"/>
          <w:lang w:val="en-US"/>
        </w:rPr>
        <w:t xml:space="preserve">                 moveOk =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77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omment1"/>
          <w:sz w:val="16"/>
          <w:lang w:val="en-US"/>
        </w:rPr>
        <w:t>//Set icons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78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(fromColumn == 0 &amp;&amp; fromRow == 0)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79</w:t>
      </w:r>
      <w:r w:rsidRPr="002E1B7B">
        <w:rPr>
          <w:sz w:val="16"/>
          <w:lang w:val="en-US"/>
        </w:rPr>
        <w:t xml:space="preserve">                     fromField.jLabel.setIcon(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80</w:t>
      </w:r>
      <w:r w:rsidRPr="002E1B7B">
        <w:rPr>
          <w:sz w:val="16"/>
          <w:lang w:val="en-US"/>
        </w:rPr>
        <w:t xml:space="preserve">                             resourceMap.getIcon(</w:t>
      </w:r>
      <w:r w:rsidRPr="002E1B7B">
        <w:rPr>
          <w:rStyle w:val="character1"/>
          <w:sz w:val="16"/>
          <w:lang w:val="en-US"/>
        </w:rPr>
        <w:t>"RobotSimulator.dustbin"</w:t>
      </w:r>
      <w:r w:rsidRPr="002E1B7B">
        <w:rPr>
          <w:sz w:val="16"/>
          <w:lang w:val="en-US"/>
        </w:rPr>
        <w:t>));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81</w:t>
      </w:r>
      <w:r w:rsidRPr="002E1B7B">
        <w:rPr>
          <w:sz w:val="16"/>
          <w:lang w:val="en-US"/>
        </w:rPr>
        <w:t xml:space="preserve">    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82</w:t>
      </w:r>
      <w:r w:rsidRPr="002E1B7B">
        <w:rPr>
          <w:sz w:val="16"/>
          <w:lang w:val="en-US"/>
        </w:rPr>
        <w:t xml:space="preserve">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(fromField.isDirty())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83</w:t>
      </w:r>
      <w:r w:rsidRPr="002E1B7B">
        <w:rPr>
          <w:sz w:val="16"/>
          <w:lang w:val="en-US"/>
        </w:rPr>
        <w:t xml:space="preserve">                         fromField.jLabel.setIcon(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84</w:t>
      </w:r>
      <w:r w:rsidRPr="002E1B7B">
        <w:rPr>
          <w:sz w:val="16"/>
          <w:lang w:val="en-US"/>
        </w:rPr>
        <w:t xml:space="preserve">                                 resourceMap.getIcon(</w:t>
      </w:r>
      <w:r w:rsidRPr="002E1B7B">
        <w:rPr>
          <w:rStyle w:val="character1"/>
          <w:sz w:val="16"/>
          <w:lang w:val="en-US"/>
        </w:rPr>
        <w:t>"RobotSimulator.dirt"</w:t>
      </w:r>
      <w:r w:rsidRPr="002E1B7B">
        <w:rPr>
          <w:sz w:val="16"/>
          <w:lang w:val="en-US"/>
        </w:rPr>
        <w:t>));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85</w:t>
      </w:r>
      <w:r w:rsidRPr="002E1B7B">
        <w:rPr>
          <w:sz w:val="16"/>
          <w:lang w:val="en-US"/>
        </w:rPr>
        <w:t xml:space="preserve">        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86</w:t>
      </w:r>
      <w:r w:rsidRPr="002E1B7B">
        <w:rPr>
          <w:sz w:val="16"/>
          <w:lang w:val="en-US"/>
        </w:rPr>
        <w:t xml:space="preserve">                         fromField.jLabel.setIcon(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87</w:t>
      </w:r>
      <w:r w:rsidRPr="002E1B7B">
        <w:rPr>
          <w:sz w:val="16"/>
          <w:lang w:val="en-US"/>
        </w:rPr>
        <w:t xml:space="preserve">                                 resourceMap.getIcon(</w:t>
      </w:r>
      <w:r w:rsidRPr="002E1B7B">
        <w:rPr>
          <w:rStyle w:val="character1"/>
          <w:sz w:val="16"/>
          <w:lang w:val="en-US"/>
        </w:rPr>
        <w:t>"RobotSimulator.clean"</w:t>
      </w:r>
      <w:r w:rsidRPr="002E1B7B">
        <w:rPr>
          <w:sz w:val="16"/>
          <w:lang w:val="en-US"/>
        </w:rPr>
        <w:t>));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88</w:t>
      </w:r>
      <w:r w:rsidRPr="002E1B7B">
        <w:rPr>
          <w:sz w:val="16"/>
          <w:lang w:val="en-US"/>
        </w:rPr>
        <w:t xml:space="preserve">                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89</w:t>
      </w:r>
      <w:r w:rsidRPr="002E1B7B">
        <w:rPr>
          <w:sz w:val="16"/>
          <w:lang w:val="en-US"/>
        </w:rPr>
        <w:t xml:space="preserve">            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90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(toRow == 0 &amp;&amp; toColumn == 0)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91</w:t>
      </w:r>
      <w:r w:rsidRPr="002E1B7B">
        <w:rPr>
          <w:sz w:val="16"/>
          <w:lang w:val="en-US"/>
        </w:rPr>
        <w:t xml:space="preserve">                     toField.jLabel.setIcon(resourceMap.getIcon(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92</w:t>
      </w:r>
      <w:r w:rsidRPr="002E1B7B">
        <w:rPr>
          <w:sz w:val="16"/>
          <w:lang w:val="en-US"/>
        </w:rPr>
        <w:t xml:space="preserve">                             </w:t>
      </w:r>
      <w:r w:rsidRPr="002E1B7B">
        <w:rPr>
          <w:rStyle w:val="character1"/>
          <w:sz w:val="16"/>
          <w:lang w:val="en-US"/>
        </w:rPr>
        <w:t>"RobotSimulator.recycle"</w:t>
      </w:r>
      <w:r w:rsidRPr="002E1B7B">
        <w:rPr>
          <w:sz w:val="16"/>
          <w:lang w:val="en-US"/>
        </w:rPr>
        <w:t>));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93</w:t>
      </w:r>
      <w:r w:rsidRPr="002E1B7B">
        <w:rPr>
          <w:sz w:val="16"/>
          <w:lang w:val="en-US"/>
        </w:rPr>
        <w:t xml:space="preserve">    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94</w:t>
      </w:r>
      <w:r w:rsidRPr="002E1B7B">
        <w:rPr>
          <w:sz w:val="16"/>
          <w:lang w:val="en-US"/>
        </w:rPr>
        <w:t xml:space="preserve">                     toField.jLabel.setIcon(resourceMap.getIcon(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95</w:t>
      </w:r>
      <w:r w:rsidRPr="002E1B7B">
        <w:rPr>
          <w:sz w:val="16"/>
          <w:lang w:val="en-US"/>
        </w:rPr>
        <w:t xml:space="preserve">                             robotIconResource));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96</w:t>
      </w:r>
      <w:r w:rsidRPr="002E1B7B">
        <w:rPr>
          <w:sz w:val="16"/>
          <w:lang w:val="en-US"/>
        </w:rPr>
        <w:t xml:space="preserve">            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97</w:t>
      </w:r>
      <w:r w:rsidRPr="002E1B7B">
        <w:rPr>
          <w:sz w:val="16"/>
          <w:lang w:val="en-US"/>
        </w:rPr>
        <w:t xml:space="preserve">        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98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moveOk;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99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100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101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Try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make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dirty.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105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success.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107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tryMakeFieldDirty(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109</w:t>
      </w:r>
      <w:r w:rsidRPr="002E1B7B">
        <w:rPr>
          <w:sz w:val="16"/>
          <w:lang w:val="en-US"/>
        </w:rPr>
        <w:t xml:space="preserve">         testFieldArguments(column, row);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110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ok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112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(dirtyFieldsCounter + 1 &lt;= Constants.MAX_DIRTY_FIELDS)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113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(column == 0 &amp;&amp; row == 0) { </w:t>
      </w:r>
      <w:r w:rsidRPr="002E1B7B">
        <w:rPr>
          <w:rStyle w:val="comment1"/>
          <w:sz w:val="16"/>
          <w:lang w:val="en-US"/>
        </w:rPr>
        <w:t>//Dustbin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114</w:t>
      </w:r>
      <w:r w:rsidRPr="002E1B7B">
        <w:rPr>
          <w:sz w:val="16"/>
          <w:lang w:val="en-US"/>
        </w:rPr>
        <w:t xml:space="preserve">                    </w:t>
      </w:r>
      <w:r w:rsidRPr="002E1B7B">
        <w:rPr>
          <w:rStyle w:val="keyword-directive1"/>
          <w:sz w:val="16"/>
          <w:lang w:val="en-US"/>
        </w:rPr>
        <w:t>throw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IllegalArgumentException(</w:t>
      </w:r>
      <w:r w:rsidRPr="002E1B7B">
        <w:rPr>
          <w:rStyle w:val="character1"/>
          <w:sz w:val="16"/>
          <w:lang w:val="en-US"/>
        </w:rPr>
        <w:t>"Dustbin can't be dirty"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115</w:t>
      </w:r>
      <w:r w:rsidRPr="002E1B7B">
        <w:rPr>
          <w:sz w:val="16"/>
          <w:lang w:val="en-US"/>
        </w:rPr>
        <w:t xml:space="preserve">            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116</w:t>
      </w:r>
      <w:r w:rsidRPr="002E1B7B">
        <w:rPr>
          <w:sz w:val="16"/>
          <w:lang w:val="en-US"/>
        </w:rPr>
        <w:t xml:space="preserve">                 Field field = getField(column, row);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117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(field.isEmpty() &amp;&amp; !field.isDirty())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118</w:t>
      </w:r>
      <w:r w:rsidRPr="002E1B7B">
        <w:rPr>
          <w:sz w:val="16"/>
          <w:lang w:val="en-US"/>
        </w:rPr>
        <w:t xml:space="preserve">                     field.setStatus(Field.Status.DIRTY);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119</w:t>
      </w:r>
      <w:r w:rsidRPr="002E1B7B">
        <w:rPr>
          <w:sz w:val="16"/>
          <w:lang w:val="en-US"/>
        </w:rPr>
        <w:t xml:space="preserve">                     dirtyFieldsCounter++;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120</w:t>
      </w:r>
      <w:r w:rsidRPr="002E1B7B">
        <w:rPr>
          <w:sz w:val="16"/>
          <w:lang w:val="en-US"/>
        </w:rPr>
        <w:t xml:space="preserve">                     ok =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121</w:t>
      </w:r>
      <w:r w:rsidRPr="002E1B7B">
        <w:rPr>
          <w:sz w:val="16"/>
          <w:lang w:val="en-US"/>
        </w:rPr>
        <w:t xml:space="preserve">                     field.jLabel.setIcon(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122</w:t>
      </w:r>
      <w:r w:rsidRPr="002E1B7B">
        <w:rPr>
          <w:sz w:val="16"/>
          <w:lang w:val="en-US"/>
        </w:rPr>
        <w:t xml:space="preserve">                             resourceMap.getIcon(</w:t>
      </w:r>
      <w:r w:rsidRPr="002E1B7B">
        <w:rPr>
          <w:rStyle w:val="character1"/>
          <w:sz w:val="16"/>
          <w:lang w:val="en-US"/>
        </w:rPr>
        <w:t>"RobotSimulator.dirt"</w:t>
      </w:r>
      <w:r w:rsidRPr="002E1B7B">
        <w:rPr>
          <w:sz w:val="16"/>
          <w:lang w:val="en-US"/>
        </w:rPr>
        <w:t>));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123</w:t>
      </w:r>
      <w:r w:rsidRPr="002E1B7B">
        <w:rPr>
          <w:sz w:val="16"/>
          <w:lang w:val="en-US"/>
        </w:rPr>
        <w:t xml:space="preserve">            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124</w:t>
      </w:r>
      <w:r w:rsidRPr="002E1B7B">
        <w:rPr>
          <w:sz w:val="16"/>
          <w:lang w:val="en-US"/>
        </w:rPr>
        <w:t xml:space="preserve">        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125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ok;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126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127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128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Changes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clean.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success.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134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tryCleanField(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ok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137</w:t>
      </w:r>
      <w:r w:rsidRPr="002E1B7B">
        <w:rPr>
          <w:sz w:val="16"/>
          <w:lang w:val="en-US"/>
        </w:rPr>
        <w:t xml:space="preserve">         testFieldArguments(column, row);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139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(column == 0 &amp;&amp; row == 0) { </w:t>
      </w:r>
      <w:r w:rsidRPr="002E1B7B">
        <w:rPr>
          <w:rStyle w:val="comment1"/>
          <w:sz w:val="16"/>
          <w:lang w:val="en-US"/>
        </w:rPr>
        <w:t>//Dustbin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140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throw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IllegalArgumentException(</w:t>
      </w:r>
      <w:r w:rsidRPr="002E1B7B">
        <w:rPr>
          <w:rStyle w:val="character1"/>
          <w:sz w:val="16"/>
          <w:lang w:val="en-US"/>
        </w:rPr>
        <w:t>"Dustbin can't be cleaned"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141</w:t>
      </w:r>
      <w:r w:rsidRPr="002E1B7B">
        <w:rPr>
          <w:sz w:val="16"/>
          <w:lang w:val="en-US"/>
        </w:rPr>
        <w:t xml:space="preserve">        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142</w:t>
      </w:r>
      <w:r w:rsidRPr="002E1B7B">
        <w:rPr>
          <w:sz w:val="16"/>
          <w:lang w:val="en-US"/>
        </w:rPr>
        <w:t xml:space="preserve">             Field field = getField(column, row);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143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(field.isDirty())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144</w:t>
      </w:r>
      <w:r w:rsidRPr="002E1B7B">
        <w:rPr>
          <w:sz w:val="16"/>
          <w:lang w:val="en-US"/>
        </w:rPr>
        <w:t xml:space="preserve">                 field.setStatus(Field.Status.CLEAN);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145</w:t>
      </w:r>
      <w:r w:rsidRPr="002E1B7B">
        <w:rPr>
          <w:sz w:val="16"/>
          <w:lang w:val="en-US"/>
        </w:rPr>
        <w:t xml:space="preserve">                 dirtyFieldsCounter--;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146</w:t>
      </w:r>
      <w:r w:rsidRPr="002E1B7B">
        <w:rPr>
          <w:sz w:val="16"/>
          <w:lang w:val="en-US"/>
        </w:rPr>
        <w:t xml:space="preserve">                 ok =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147</w:t>
      </w:r>
      <w:r w:rsidRPr="002E1B7B">
        <w:rPr>
          <w:sz w:val="16"/>
          <w:lang w:val="en-US"/>
        </w:rPr>
        <w:t xml:space="preserve">        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148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ok;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149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150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151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Empties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dust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Dustbin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robotName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name, used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155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emptyRobot(String robotName)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157</w:t>
      </w:r>
      <w:r w:rsidRPr="002E1B7B">
        <w:rPr>
          <w:sz w:val="16"/>
          <w:lang w:val="en-US"/>
        </w:rPr>
        <w:t xml:space="preserve">         fieldsCleaned+=Constants.MAX_CLEANED_FIELDS;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//Clear textArea after 2000 lines. TODO: Create a FIFO JTextArea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(jTextAreaDustbin.getLineCount() &gt; 2000)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160</w:t>
      </w:r>
      <w:r w:rsidRPr="002E1B7B">
        <w:rPr>
          <w:sz w:val="16"/>
          <w:lang w:val="en-US"/>
        </w:rPr>
        <w:t xml:space="preserve">             jTextAreaDustbin.setText(</w:t>
      </w:r>
      <w:r w:rsidRPr="002E1B7B">
        <w:rPr>
          <w:rStyle w:val="character1"/>
          <w:sz w:val="16"/>
          <w:lang w:val="en-US"/>
        </w:rPr>
        <w:t>""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161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162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163</w:t>
      </w:r>
      <w:r w:rsidRPr="002E1B7B">
        <w:rPr>
          <w:sz w:val="16"/>
          <w:lang w:val="en-US"/>
        </w:rPr>
        <w:t xml:space="preserve">         StringBuilder timeAndMessage =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164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StringBuilder(Constants.timeFormat.format(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Date()));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165</w:t>
      </w:r>
      <w:r w:rsidRPr="002E1B7B">
        <w:rPr>
          <w:sz w:val="16"/>
          <w:lang w:val="en-US"/>
        </w:rPr>
        <w:t xml:space="preserve">         timeAndMessage.append(</w:t>
      </w:r>
      <w:r w:rsidRPr="002E1B7B">
        <w:rPr>
          <w:rStyle w:val="character1"/>
          <w:sz w:val="16"/>
          <w:lang w:val="en-US"/>
        </w:rPr>
        <w:t>" Dust from "</w:t>
      </w:r>
      <w:r w:rsidRPr="002E1B7B">
        <w:rPr>
          <w:sz w:val="16"/>
          <w:lang w:val="en-US"/>
        </w:rPr>
        <w:t>).append(robotName);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166</w:t>
      </w:r>
      <w:r w:rsidRPr="002E1B7B">
        <w:rPr>
          <w:sz w:val="16"/>
          <w:lang w:val="en-US"/>
        </w:rPr>
        <w:t xml:space="preserve">         timeAndMessage.append(</w:t>
      </w:r>
      <w:r w:rsidRPr="002E1B7B">
        <w:rPr>
          <w:rStyle w:val="character1"/>
          <w:sz w:val="16"/>
          <w:lang w:val="en-US"/>
        </w:rPr>
        <w:t>" recieved - Total recieved: 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167</w:t>
      </w:r>
      <w:r w:rsidRPr="002E1B7B">
        <w:rPr>
          <w:sz w:val="16"/>
          <w:lang w:val="en-US"/>
        </w:rPr>
        <w:t xml:space="preserve">         timeAndMessage.append(fieldsCleaned).append(</w:t>
      </w:r>
      <w:r w:rsidRPr="002E1B7B">
        <w:rPr>
          <w:rStyle w:val="character1"/>
          <w:sz w:val="16"/>
          <w:lang w:val="en-US"/>
        </w:rPr>
        <w:t>".</w:t>
      </w:r>
      <w:r w:rsidRPr="002E1B7B">
        <w:rPr>
          <w:rStyle w:val="st11"/>
          <w:sz w:val="16"/>
          <w:lang w:val="en-US"/>
        </w:rPr>
        <w:t>\n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168</w:t>
      </w:r>
      <w:r w:rsidRPr="002E1B7B">
        <w:rPr>
          <w:sz w:val="16"/>
          <w:lang w:val="en-US"/>
        </w:rPr>
        <w:t xml:space="preserve">         jTextAreaDustbin.append(timeAndMessage.toString());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169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170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counter.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counter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174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getDirtyFieldsCounter()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dirtyFieldsCounter;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177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178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180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only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prevent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that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updated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outside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181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 xml:space="preserve">    * 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instance.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ReadOnlyField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185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ReadOnlyField getReadOnlyField(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187</w:t>
      </w:r>
      <w:r w:rsidRPr="002E1B7B">
        <w:rPr>
          <w:sz w:val="16"/>
          <w:lang w:val="en-US"/>
        </w:rPr>
        <w:t xml:space="preserve">         testFieldArguments(column, row);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189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board[row][column];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190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191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192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198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Field getField(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200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board[row][column];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201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202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Set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iconResource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Icon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setField(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row, Field.Status status,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212</w:t>
      </w:r>
      <w:r w:rsidRPr="002E1B7B">
        <w:rPr>
          <w:sz w:val="16"/>
          <w:lang w:val="en-US"/>
        </w:rPr>
        <w:t xml:space="preserve">             Field.UsedBy usedBy, String iconResource)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213</w:t>
      </w:r>
      <w:r w:rsidRPr="002E1B7B">
        <w:rPr>
          <w:sz w:val="16"/>
          <w:lang w:val="en-US"/>
        </w:rPr>
        <w:t xml:space="preserve">         testFieldArguments(column, row);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214</w:t>
      </w:r>
      <w:r w:rsidRPr="002E1B7B">
        <w:rPr>
          <w:sz w:val="16"/>
          <w:lang w:val="en-US"/>
        </w:rPr>
        <w:t xml:space="preserve">         Field field = board[row][column];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215</w:t>
      </w:r>
      <w:r w:rsidRPr="002E1B7B">
        <w:rPr>
          <w:sz w:val="16"/>
          <w:lang w:val="en-US"/>
        </w:rPr>
        <w:t xml:space="preserve">         field.setStatus(status);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216</w:t>
      </w:r>
      <w:r w:rsidRPr="002E1B7B">
        <w:rPr>
          <w:sz w:val="16"/>
          <w:lang w:val="en-US"/>
        </w:rPr>
        <w:t xml:space="preserve">         field.setUsedBy(usedBy);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217</w:t>
      </w:r>
      <w:r w:rsidRPr="002E1B7B">
        <w:rPr>
          <w:sz w:val="16"/>
          <w:lang w:val="en-US"/>
        </w:rPr>
        <w:t xml:space="preserve">         ImageIcon imageIcon = resourceMap.getImageIcon(iconResource);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218</w:t>
      </w:r>
      <w:r w:rsidRPr="002E1B7B">
        <w:rPr>
          <w:sz w:val="16"/>
          <w:lang w:val="en-US"/>
        </w:rPr>
        <w:t xml:space="preserve">         field.jLabel.setIcon(imageIcon);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219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220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Test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valid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arguments.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@throws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IllegalArgumentException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Illegal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column.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226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testFieldArguments(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row)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228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throws</w:t>
      </w:r>
      <w:r w:rsidRPr="002E1B7B">
        <w:rPr>
          <w:sz w:val="16"/>
          <w:lang w:val="en-US"/>
        </w:rPr>
        <w:t xml:space="preserve"> IllegalArgumentException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(column &lt; 0 || column &gt;= Constants.MAX_COLUMNS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230</w:t>
      </w:r>
      <w:r w:rsidRPr="002E1B7B">
        <w:rPr>
          <w:sz w:val="16"/>
          <w:lang w:val="en-US"/>
        </w:rPr>
        <w:t xml:space="preserve">                 || row &lt; 0 || row &gt;= Constants.MAX_ROWS) {</w:t>
      </w:r>
    </w:p>
    <w:p w:rsidR="006A4883" w:rsidRPr="002E1B7B" w:rsidRDefault="006A4883">
      <w:pPr>
        <w:pStyle w:val="HTMLPreformatted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231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throw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IllegalArgumentException(</w:t>
      </w:r>
      <w:r w:rsidRPr="002E1B7B">
        <w:rPr>
          <w:rStyle w:val="character1"/>
          <w:sz w:val="16"/>
          <w:lang w:val="en-US"/>
        </w:rPr>
        <w:t>"Error in column or row: ("</w:t>
      </w:r>
    </w:p>
    <w:p w:rsidR="006A4883" w:rsidRPr="002E1B7B" w:rsidRDefault="006A4883">
      <w:pPr>
        <w:pStyle w:val="HTMLPreformatted"/>
        <w:divId w:val="2056151634"/>
        <w:rPr>
          <w:sz w:val="16"/>
        </w:rPr>
      </w:pPr>
      <w:r w:rsidRPr="002E1B7B">
        <w:rPr>
          <w:rStyle w:val="line-number1"/>
          <w:sz w:val="16"/>
        </w:rPr>
        <w:t>232</w:t>
      </w:r>
      <w:r w:rsidRPr="002E1B7B">
        <w:rPr>
          <w:sz w:val="16"/>
        </w:rPr>
        <w:t xml:space="preserve">                     + column + </w:t>
      </w:r>
      <w:r w:rsidRPr="002E1B7B">
        <w:rPr>
          <w:rStyle w:val="character1"/>
          <w:sz w:val="16"/>
        </w:rPr>
        <w:t>", "</w:t>
      </w:r>
      <w:r w:rsidRPr="002E1B7B">
        <w:rPr>
          <w:sz w:val="16"/>
        </w:rPr>
        <w:t xml:space="preserve"> + row + </w:t>
      </w:r>
      <w:r w:rsidRPr="002E1B7B">
        <w:rPr>
          <w:rStyle w:val="character1"/>
          <w:sz w:val="16"/>
        </w:rPr>
        <w:t>")"</w:t>
      </w:r>
      <w:r w:rsidRPr="002E1B7B">
        <w:rPr>
          <w:sz w:val="16"/>
        </w:rPr>
        <w:t>);</w:t>
      </w:r>
    </w:p>
    <w:p w:rsidR="006A4883" w:rsidRPr="002E1B7B" w:rsidRDefault="006A4883">
      <w:pPr>
        <w:pStyle w:val="HTMLPreformatted"/>
        <w:divId w:val="2056151634"/>
        <w:rPr>
          <w:sz w:val="16"/>
        </w:rPr>
      </w:pPr>
      <w:r w:rsidRPr="002E1B7B">
        <w:rPr>
          <w:rStyle w:val="line-number1"/>
          <w:sz w:val="16"/>
        </w:rPr>
        <w:t>233</w:t>
      </w:r>
      <w:r w:rsidRPr="002E1B7B">
        <w:rPr>
          <w:sz w:val="16"/>
        </w:rPr>
        <w:t xml:space="preserve">         }</w:t>
      </w:r>
    </w:p>
    <w:p w:rsidR="006A4883" w:rsidRPr="002E1B7B" w:rsidRDefault="006A4883">
      <w:pPr>
        <w:pStyle w:val="HTMLPreformatted"/>
        <w:divId w:val="2056151634"/>
        <w:rPr>
          <w:sz w:val="16"/>
        </w:rPr>
      </w:pPr>
      <w:r w:rsidRPr="002E1B7B">
        <w:rPr>
          <w:rStyle w:val="line-number1"/>
          <w:sz w:val="16"/>
        </w:rPr>
        <w:t>234</w:t>
      </w:r>
      <w:r w:rsidRPr="002E1B7B">
        <w:rPr>
          <w:sz w:val="16"/>
        </w:rPr>
        <w:t xml:space="preserve">     }</w:t>
      </w:r>
    </w:p>
    <w:p w:rsidR="006A4883" w:rsidRPr="002E1B7B" w:rsidRDefault="006A4883">
      <w:pPr>
        <w:pStyle w:val="HTMLPreformatted"/>
        <w:divId w:val="2056151634"/>
        <w:rPr>
          <w:sz w:val="16"/>
        </w:rPr>
      </w:pPr>
      <w:r w:rsidRPr="002E1B7B">
        <w:rPr>
          <w:rStyle w:val="line-number1"/>
          <w:sz w:val="16"/>
        </w:rPr>
        <w:t>235</w:t>
      </w:r>
      <w:r w:rsidRPr="002E1B7B">
        <w:rPr>
          <w:sz w:val="16"/>
        </w:rPr>
        <w:t xml:space="preserve"> }</w:t>
      </w:r>
    </w:p>
    <w:p w:rsidR="006A4883" w:rsidRPr="002E1B7B" w:rsidRDefault="006A4883">
      <w:pPr>
        <w:pStyle w:val="HTMLPreformatted"/>
        <w:divId w:val="2056151634"/>
        <w:rPr>
          <w:sz w:val="16"/>
        </w:rPr>
      </w:pPr>
      <w:r w:rsidRPr="002E1B7B">
        <w:rPr>
          <w:rStyle w:val="line-number1"/>
          <w:sz w:val="16"/>
        </w:rPr>
        <w:t>236</w:t>
      </w:r>
      <w:r w:rsidRPr="002E1B7B">
        <w:rPr>
          <w:sz w:val="16"/>
        </w:rPr>
        <w:t xml:space="preserve"> </w:t>
      </w:r>
    </w:p>
    <w:p w:rsidR="006A4883" w:rsidRPr="002E1B7B" w:rsidRDefault="008928F8" w:rsidP="00AE63C3">
      <w:pPr>
        <w:pStyle w:val="BodyTex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  <w:lang w:val="da-DK"/>
        </w:rPr>
        <w:fldChar w:fldCharType="end"/>
      </w:r>
      <w:r w:rsidRPr="002E1B7B">
        <w:rPr>
          <w:sz w:val="16"/>
          <w:lang w:val="da-DK"/>
        </w:rPr>
        <w:fldChar w:fldCharType="begin"/>
      </w:r>
      <w:r w:rsidR="006A4883" w:rsidRPr="002E1B7B">
        <w:rPr>
          <w:sz w:val="16"/>
          <w:lang w:val="da-DK"/>
        </w:rPr>
        <w:instrText xml:space="preserve"> INCLUDETEXT "C:\\GoogleCode\\cleaning-robot-simulator\\doc\\Code in html format\\ReadOnlyField.html" \c HTML </w:instrText>
      </w:r>
      <w:r w:rsidR="002E1B7B">
        <w:rPr>
          <w:sz w:val="16"/>
          <w:lang w:val="da-DK"/>
        </w:rPr>
        <w:instrText xml:space="preserve"> \* MERGEFORMAT </w:instrText>
      </w:r>
      <w:r w:rsidRPr="002E1B7B">
        <w:rPr>
          <w:sz w:val="16"/>
          <w:lang w:val="da-DK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6A4883" w:rsidRPr="002E1B7B">
        <w:trPr>
          <w:divId w:val="285430852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A4883" w:rsidRPr="002E1B7B" w:rsidRDefault="006A4883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\dk\jsh\cleaningrobotsimulator\concurrent\ReadOnlyField.java</w:t>
            </w:r>
          </w:p>
        </w:tc>
      </w:tr>
    </w:tbl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To change this template, choose Tools | Templates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and open the template in the editor.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*/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dk.jsh.cleaningrobotsimulator.concurrent;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javax.swing.JLabel;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only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interface.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Board, so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only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field.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14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interface</w:t>
      </w:r>
      <w:r w:rsidRPr="002E1B7B">
        <w:rPr>
          <w:sz w:val="16"/>
          <w:lang w:val="en-US"/>
        </w:rPr>
        <w:t xml:space="preserve"> ReadOnlyField {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enum</w:t>
      </w:r>
      <w:r w:rsidRPr="002E1B7B">
        <w:rPr>
          <w:sz w:val="16"/>
          <w:lang w:val="en-US"/>
        </w:rPr>
        <w:t xml:space="preserve"> Status {CLEAN, DIRTY, DUSTBIN}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enum</w:t>
      </w:r>
      <w:r w:rsidRPr="002E1B7B">
        <w:rPr>
          <w:sz w:val="16"/>
          <w:lang w:val="en-US"/>
        </w:rPr>
        <w:t xml:space="preserve"> UsedBy {BENDER, WALL_E, ANDROID, EMPTY}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getColumn();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getRow();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Status getStatus();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UsedBy getUsedBy();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isEmpty();</w:t>
      </w:r>
    </w:p>
    <w:p w:rsidR="006A4883" w:rsidRPr="002E1B7B" w:rsidRDefault="006A4883">
      <w:pPr>
        <w:pStyle w:val="HTMLPreformatted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isDirty();</w:t>
      </w:r>
    </w:p>
    <w:p w:rsidR="006A4883" w:rsidRPr="002E1B7B" w:rsidRDefault="006A4883">
      <w:pPr>
        <w:pStyle w:val="HTMLPreformatted"/>
        <w:divId w:val="285430852"/>
        <w:rPr>
          <w:sz w:val="16"/>
        </w:rPr>
      </w:pPr>
      <w:r w:rsidRPr="002E1B7B">
        <w:rPr>
          <w:rStyle w:val="line-number1"/>
          <w:sz w:val="16"/>
        </w:rPr>
        <w:t>25</w:t>
      </w:r>
      <w:r w:rsidRPr="002E1B7B">
        <w:rPr>
          <w:sz w:val="16"/>
        </w:rPr>
        <w:t xml:space="preserve">     </w:t>
      </w:r>
      <w:r w:rsidRPr="002E1B7B">
        <w:rPr>
          <w:rStyle w:val="keyword-directive1"/>
          <w:sz w:val="16"/>
        </w:rPr>
        <w:t>public</w:t>
      </w:r>
      <w:r w:rsidRPr="002E1B7B">
        <w:rPr>
          <w:sz w:val="16"/>
        </w:rPr>
        <w:t xml:space="preserve"> JLabel getLabel();</w:t>
      </w:r>
    </w:p>
    <w:p w:rsidR="006A4883" w:rsidRPr="002E1B7B" w:rsidRDefault="006A4883">
      <w:pPr>
        <w:pStyle w:val="HTMLPreformatted"/>
        <w:divId w:val="285430852"/>
        <w:rPr>
          <w:sz w:val="16"/>
        </w:rPr>
      </w:pPr>
      <w:r w:rsidRPr="002E1B7B">
        <w:rPr>
          <w:rStyle w:val="line-number1"/>
          <w:sz w:val="16"/>
        </w:rPr>
        <w:t>26</w:t>
      </w:r>
      <w:r w:rsidRPr="002E1B7B">
        <w:rPr>
          <w:sz w:val="16"/>
        </w:rPr>
        <w:t xml:space="preserve"> }</w:t>
      </w:r>
    </w:p>
    <w:p w:rsidR="006A4883" w:rsidRPr="002E1B7B" w:rsidRDefault="006A4883">
      <w:pPr>
        <w:pStyle w:val="HTMLPreformatted"/>
        <w:divId w:val="285430852"/>
        <w:rPr>
          <w:sz w:val="16"/>
        </w:rPr>
      </w:pPr>
      <w:r w:rsidRPr="002E1B7B">
        <w:rPr>
          <w:rStyle w:val="line-number1"/>
          <w:sz w:val="16"/>
        </w:rPr>
        <w:t>27</w:t>
      </w:r>
      <w:r w:rsidRPr="002E1B7B">
        <w:rPr>
          <w:sz w:val="16"/>
        </w:rPr>
        <w:t xml:space="preserve"> </w:t>
      </w:r>
    </w:p>
    <w:p w:rsidR="006A4883" w:rsidRPr="002E1B7B" w:rsidRDefault="006A4883">
      <w:pPr>
        <w:pStyle w:val="HTMLPreformatted"/>
        <w:divId w:val="285430852"/>
        <w:rPr>
          <w:sz w:val="16"/>
        </w:rPr>
      </w:pPr>
      <w:r w:rsidRPr="002E1B7B">
        <w:rPr>
          <w:rStyle w:val="line-number1"/>
          <w:sz w:val="16"/>
        </w:rPr>
        <w:t>28</w:t>
      </w:r>
      <w:r w:rsidRPr="002E1B7B">
        <w:rPr>
          <w:sz w:val="16"/>
        </w:rPr>
        <w:t xml:space="preserve"> </w:t>
      </w:r>
    </w:p>
    <w:p w:rsidR="006A4883" w:rsidRPr="002E1B7B" w:rsidRDefault="008928F8" w:rsidP="00AE63C3">
      <w:pPr>
        <w:pStyle w:val="BodyText"/>
        <w:rPr>
          <w:sz w:val="16"/>
          <w:lang w:val="da-DK"/>
        </w:rPr>
      </w:pPr>
      <w:r w:rsidRPr="002E1B7B">
        <w:rPr>
          <w:sz w:val="16"/>
          <w:lang w:val="da-DK"/>
        </w:rPr>
        <w:fldChar w:fldCharType="end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6A4883" w:rsidRPr="002E1B7B">
        <w:trPr>
          <w:divId w:val="175774499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A4883" w:rsidRPr="002E1B7B" w:rsidRDefault="006A4883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\dk\jsh\cleaningrobotsimulator\concurrent\Field.java</w:t>
            </w:r>
          </w:p>
        </w:tc>
      </w:tr>
    </w:tbl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dk.jsh.cleaningrobotsimulator.concurrent;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2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javax.swing.JLabel;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4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value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object.</w:t>
      </w:r>
      <w:r w:rsidRPr="002E1B7B">
        <w:rPr>
          <w:rStyle w:val="st01"/>
          <w:sz w:val="16"/>
          <w:lang w:val="en-US"/>
        </w:rPr>
        <w:t>&lt;br&gt;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column, both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starting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 0.</w:t>
      </w:r>
      <w:r w:rsidRPr="002E1B7B">
        <w:rPr>
          <w:rStyle w:val="st01"/>
          <w:sz w:val="16"/>
          <w:lang w:val="en-US"/>
        </w:rPr>
        <w:t>&lt;br&gt;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that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CLEAR, DIRTY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DUSTBIN, 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st01"/>
          <w:sz w:val="16"/>
          <w:lang w:val="en-US"/>
        </w:rPr>
        <w:t>&lt;br&gt;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either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BENDER, WALL-E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ANDROID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EMPTY.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12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Field </w:t>
      </w:r>
      <w:r w:rsidRPr="002E1B7B">
        <w:rPr>
          <w:rStyle w:val="keyword-directive1"/>
          <w:sz w:val="16"/>
          <w:lang w:val="en-US"/>
        </w:rPr>
        <w:t>implements</w:t>
      </w:r>
      <w:r w:rsidRPr="002E1B7B">
        <w:rPr>
          <w:sz w:val="16"/>
          <w:lang w:val="en-US"/>
        </w:rPr>
        <w:t xml:space="preserve"> ReadOnlyField {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14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Status status;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UsedBy usedBy;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JLabel jLabel;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20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27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Field(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row, Status status, UsedBy usedBy) {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.column = column;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30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.row = row;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.status = status;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.usedBy = usedBy;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.jLabel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JLabel();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34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35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Gets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column.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number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40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getColumn() {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column;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43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44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Gets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row.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number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48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49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getRow() {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row;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52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53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Gets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Status.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 xml:space="preserve"> 56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57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58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Status getStatus() {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60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status;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61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62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Sets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66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setStatus(Status status) {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.status = status;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69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70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 xml:space="preserve"> * Gets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UsedBt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74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75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UsedBy getUsedBy() {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usedBy;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78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79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Sets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83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setUsedBy(UsedBy usedBy) {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85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.usedBy = usedBy;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86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87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 xml:space="preserve">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empty.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empty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91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92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isEmpty() {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usedBy == UsedBy.EMPTY;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95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96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dirty.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dirty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101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isDirty() {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status == Status.DIRTY;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104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105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JLabel.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JLabel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110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JLabel getLabel() {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jLabel;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113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114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Test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equal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given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object.</w:t>
      </w:r>
      <w:r w:rsidRPr="002E1B7B">
        <w:rPr>
          <w:rStyle w:val="st01"/>
          <w:sz w:val="16"/>
          <w:lang w:val="en-US"/>
        </w:rPr>
        <w:t>&lt;/br&gt;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tested.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obj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object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Test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equal.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121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equals(Object obj) {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(obj ==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) {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124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6A4883" w:rsidRPr="00801077" w:rsidRDefault="006A4883">
      <w:pPr>
        <w:pStyle w:val="HTMLPreformatted"/>
        <w:divId w:val="1757744993"/>
        <w:rPr>
          <w:sz w:val="16"/>
          <w:lang w:val="en-US"/>
        </w:rPr>
      </w:pPr>
      <w:r w:rsidRPr="00801077">
        <w:rPr>
          <w:rStyle w:val="line-number1"/>
          <w:sz w:val="16"/>
          <w:lang w:val="en-US"/>
        </w:rPr>
        <w:t>125</w:t>
      </w:r>
      <w:r w:rsidRPr="00801077">
        <w:rPr>
          <w:sz w:val="16"/>
          <w:lang w:val="en-US"/>
        </w:rPr>
        <w:t xml:space="preserve">         }</w:t>
      </w:r>
    </w:p>
    <w:p w:rsidR="006A4883" w:rsidRPr="00801077" w:rsidRDefault="006A4883">
      <w:pPr>
        <w:pStyle w:val="HTMLPreformatted"/>
        <w:divId w:val="1757744993"/>
        <w:rPr>
          <w:sz w:val="16"/>
          <w:lang w:val="en-US"/>
        </w:rPr>
      </w:pPr>
      <w:r w:rsidRPr="00801077">
        <w:rPr>
          <w:rStyle w:val="line-number1"/>
          <w:sz w:val="16"/>
          <w:lang w:val="en-US"/>
        </w:rPr>
        <w:t>126</w:t>
      </w:r>
      <w:r w:rsidRPr="00801077">
        <w:rPr>
          <w:sz w:val="16"/>
          <w:lang w:val="en-US"/>
        </w:rPr>
        <w:t xml:space="preserve">         </w:t>
      </w:r>
      <w:r w:rsidRPr="00801077">
        <w:rPr>
          <w:rStyle w:val="keyword-directive1"/>
          <w:sz w:val="16"/>
          <w:lang w:val="en-US"/>
        </w:rPr>
        <w:t>if</w:t>
      </w:r>
      <w:r w:rsidRPr="00801077">
        <w:rPr>
          <w:sz w:val="16"/>
          <w:lang w:val="en-US"/>
        </w:rPr>
        <w:t xml:space="preserve"> (getClass() != obj.getClass()) {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127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128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Field other = (Field) obj;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130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.column != other.column) {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131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132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.row != other.row) {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134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135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137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138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139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hashCode() {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hash = 5;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142</w:t>
      </w:r>
      <w:r w:rsidRPr="002E1B7B">
        <w:rPr>
          <w:sz w:val="16"/>
          <w:lang w:val="en-US"/>
        </w:rPr>
        <w:t xml:space="preserve">         hash = 61 * hash +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.column;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143</w:t>
      </w:r>
      <w:r w:rsidRPr="002E1B7B">
        <w:rPr>
          <w:sz w:val="16"/>
          <w:lang w:val="en-US"/>
        </w:rPr>
        <w:t xml:space="preserve">         hash = 61 * hash +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.row;</w:t>
      </w:r>
    </w:p>
    <w:p w:rsidR="006A4883" w:rsidRPr="002E1B7B" w:rsidRDefault="006A4883">
      <w:pPr>
        <w:pStyle w:val="HTMLPreformatted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hash;</w:t>
      </w:r>
    </w:p>
    <w:p w:rsidR="006A4883" w:rsidRPr="002E1B7B" w:rsidRDefault="006A4883">
      <w:pPr>
        <w:pStyle w:val="HTMLPreformatted"/>
        <w:divId w:val="1757744993"/>
        <w:rPr>
          <w:sz w:val="16"/>
        </w:rPr>
      </w:pPr>
      <w:r w:rsidRPr="002E1B7B">
        <w:rPr>
          <w:rStyle w:val="line-number1"/>
          <w:sz w:val="16"/>
        </w:rPr>
        <w:t>145</w:t>
      </w:r>
      <w:r w:rsidRPr="002E1B7B">
        <w:rPr>
          <w:sz w:val="16"/>
        </w:rPr>
        <w:t xml:space="preserve">     }</w:t>
      </w:r>
    </w:p>
    <w:p w:rsidR="006A4883" w:rsidRPr="002E1B7B" w:rsidRDefault="006A4883">
      <w:pPr>
        <w:pStyle w:val="HTMLPreformatted"/>
        <w:divId w:val="1757744993"/>
        <w:rPr>
          <w:sz w:val="16"/>
        </w:rPr>
      </w:pPr>
      <w:r w:rsidRPr="002E1B7B">
        <w:rPr>
          <w:rStyle w:val="line-number1"/>
          <w:sz w:val="16"/>
        </w:rPr>
        <w:t>146</w:t>
      </w:r>
      <w:r w:rsidRPr="002E1B7B">
        <w:rPr>
          <w:sz w:val="16"/>
        </w:rPr>
        <w:t xml:space="preserve"> }</w:t>
      </w:r>
    </w:p>
    <w:p w:rsidR="006A4883" w:rsidRPr="002E1B7B" w:rsidRDefault="006A4883">
      <w:pPr>
        <w:pStyle w:val="HTMLPreformatted"/>
        <w:divId w:val="1757744993"/>
        <w:rPr>
          <w:sz w:val="16"/>
        </w:rPr>
      </w:pPr>
      <w:r w:rsidRPr="002E1B7B">
        <w:rPr>
          <w:rStyle w:val="line-number1"/>
          <w:sz w:val="16"/>
        </w:rPr>
        <w:t>147</w:t>
      </w:r>
      <w:r w:rsidRPr="002E1B7B">
        <w:rPr>
          <w:sz w:val="16"/>
        </w:rPr>
        <w:t xml:space="preserve"> </w:t>
      </w:r>
    </w:p>
    <w:p w:rsidR="002E1B7B" w:rsidRPr="002E1B7B" w:rsidRDefault="008928F8" w:rsidP="00AE63C3">
      <w:pPr>
        <w:pStyle w:val="BodyTex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  <w:lang w:val="da-DK"/>
        </w:rPr>
        <w:fldChar w:fldCharType="begin"/>
      </w:r>
      <w:r w:rsidR="002E1B7B" w:rsidRPr="002E1B7B">
        <w:rPr>
          <w:sz w:val="16"/>
          <w:lang w:val="da-DK"/>
        </w:rPr>
        <w:instrText xml:space="preserve"> INCLUDETEXT "C:\\GoogleCode\\cleaning-robot-simulator\\doc\\Code in html format\\BaseThread.html" \c HTML </w:instrText>
      </w:r>
      <w:r w:rsidR="002E1B7B">
        <w:rPr>
          <w:sz w:val="16"/>
          <w:lang w:val="da-DK"/>
        </w:rPr>
        <w:instrText xml:space="preserve"> \* MERGEFORMAT </w:instrText>
      </w:r>
      <w:r w:rsidRPr="002E1B7B">
        <w:rPr>
          <w:sz w:val="16"/>
          <w:lang w:val="da-DK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1750735709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\dk\jsh\cleaningrobotsimulator\concurrent\BaseThread.java</w:t>
            </w:r>
          </w:p>
        </w:tc>
      </w:tr>
    </w:tbl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dk.jsh.cleaningrobotsimulator.concurrent;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java.util.Date;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java.util.logging.Logger;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javax.swing.JTextArea;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org.jdesktop.application.ResourceMap;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Abstract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with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common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functions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abstract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BaseThread </w:t>
      </w:r>
      <w:r w:rsidRPr="002E1B7B">
        <w:rPr>
          <w:rStyle w:val="keyword-directive1"/>
          <w:sz w:val="16"/>
          <w:lang w:val="en-US"/>
        </w:rPr>
        <w:t>extends</w:t>
      </w:r>
      <w:r w:rsidRPr="002E1B7B">
        <w:rPr>
          <w:sz w:val="16"/>
          <w:lang w:val="en-US"/>
        </w:rPr>
        <w:t xml:space="preserve"> Thread {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protected</w:t>
      </w:r>
      <w:r w:rsidRPr="002E1B7B">
        <w:rPr>
          <w:sz w:val="16"/>
          <w:lang w:val="en-US"/>
        </w:rPr>
        <w:t xml:space="preserve"> JTextArea jTextArea;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protected</w:t>
      </w:r>
      <w:r w:rsidRPr="002E1B7B">
        <w:rPr>
          <w:sz w:val="16"/>
          <w:lang w:val="en-US"/>
        </w:rPr>
        <w:t xml:space="preserve"> Board board;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protected</w:t>
      </w:r>
      <w:r w:rsidRPr="002E1B7B">
        <w:rPr>
          <w:sz w:val="16"/>
          <w:lang w:val="en-US"/>
        </w:rPr>
        <w:t xml:space="preserve"> ResourceMap resourceMap;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protected</w:t>
      </w:r>
      <w:r w:rsidRPr="002E1B7B">
        <w:rPr>
          <w:sz w:val="16"/>
          <w:lang w:val="en-US"/>
        </w:rPr>
        <w:t xml:space="preserve"> Logger exceptionLogger; </w:t>
      </w:r>
      <w:r w:rsidRPr="002E1B7B">
        <w:rPr>
          <w:rStyle w:val="comment1"/>
          <w:sz w:val="16"/>
          <w:lang w:val="en-US"/>
        </w:rPr>
        <w:t>//Logging of exceptions in a log file.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threadName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name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object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jTextArea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JTextArea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resourceMap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ResourceMap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BaseThread(String threadName, Board board, JTextArea jTextArea,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</w:t>
      </w:r>
      <w:r w:rsidRPr="002E1B7B">
        <w:rPr>
          <w:sz w:val="16"/>
          <w:lang w:val="en-US"/>
        </w:rPr>
        <w:t xml:space="preserve">             ResourceMap resourceMap) {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.board = board;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.jTextArea = jTextArea;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.resourceMap = resourceMap;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//If an exceptions occurs, the this name will be part of the exception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//stacktrace.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.setName(threadName);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</w:t>
      </w:r>
      <w:r w:rsidRPr="002E1B7B">
        <w:rPr>
          <w:sz w:val="16"/>
          <w:lang w:val="en-US"/>
        </w:rPr>
        <w:t xml:space="preserve">         exceptionLogger = Logger.getLogger(Robot.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.getName());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</w:t>
      </w:r>
      <w:r w:rsidRPr="002E1B7B">
        <w:rPr>
          <w:sz w:val="16"/>
          <w:lang w:val="en-US"/>
        </w:rPr>
        <w:t xml:space="preserve">         setUncaughtExceptionHandler(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SimpleThreadExceptionHandler());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JTestArea.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See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constructor.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log.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protected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log(String message) {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//Clear textArea after 2000 lines. TODO: Create a FIFO JTextArea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(jTextArea.getLineCount() &gt; 2000) {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</w:t>
      </w:r>
      <w:r w:rsidRPr="002E1B7B">
        <w:rPr>
          <w:sz w:val="16"/>
          <w:lang w:val="en-US"/>
        </w:rPr>
        <w:t xml:space="preserve">             jTextArea.setText(</w:t>
      </w:r>
      <w:r w:rsidRPr="002E1B7B">
        <w:rPr>
          <w:rStyle w:val="character1"/>
          <w:sz w:val="16"/>
          <w:lang w:val="en-US"/>
        </w:rPr>
        <w:t>""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</w:t>
      </w:r>
      <w:r w:rsidRPr="002E1B7B">
        <w:rPr>
          <w:sz w:val="16"/>
          <w:lang w:val="en-US"/>
        </w:rPr>
        <w:t xml:space="preserve">         StringBuilder timeAndMessage =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StringBuilder(Constants.timeFormat.format(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Date()));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</w:t>
      </w:r>
      <w:r w:rsidRPr="002E1B7B">
        <w:rPr>
          <w:sz w:val="16"/>
          <w:lang w:val="en-US"/>
        </w:rPr>
        <w:t xml:space="preserve">         timeAndMessage.append(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).append(message).append(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rStyle w:val="st11"/>
          <w:sz w:val="16"/>
          <w:lang w:val="en-US"/>
        </w:rPr>
        <w:t>\n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</w:t>
      </w:r>
      <w:r w:rsidRPr="002E1B7B">
        <w:rPr>
          <w:sz w:val="16"/>
          <w:lang w:val="en-US"/>
        </w:rPr>
        <w:t xml:space="preserve">         jTextArea.append(timeAndMessage.toString());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54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that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occured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thread.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55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protected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logException() {</w:t>
      </w:r>
    </w:p>
    <w:p w:rsidR="002E1B7B" w:rsidRPr="002E1B7B" w:rsidRDefault="002E1B7B">
      <w:pPr>
        <w:pStyle w:val="HTMLPreformatted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57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"The thread is stopped, due to an exception, see log file."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750735709"/>
        <w:rPr>
          <w:sz w:val="16"/>
        </w:rPr>
      </w:pPr>
      <w:r w:rsidRPr="002E1B7B">
        <w:rPr>
          <w:rStyle w:val="line-number1"/>
          <w:sz w:val="16"/>
        </w:rPr>
        <w:t>58</w:t>
      </w:r>
      <w:r w:rsidRPr="002E1B7B">
        <w:rPr>
          <w:sz w:val="16"/>
        </w:rPr>
        <w:t xml:space="preserve">     }</w:t>
      </w:r>
    </w:p>
    <w:p w:rsidR="002E1B7B" w:rsidRPr="002E1B7B" w:rsidRDefault="002E1B7B">
      <w:pPr>
        <w:pStyle w:val="HTMLPreformatted"/>
        <w:divId w:val="1750735709"/>
        <w:rPr>
          <w:sz w:val="16"/>
        </w:rPr>
      </w:pPr>
      <w:r w:rsidRPr="002E1B7B">
        <w:rPr>
          <w:rStyle w:val="line-number1"/>
          <w:sz w:val="16"/>
        </w:rPr>
        <w:t>59</w:t>
      </w:r>
      <w:r w:rsidRPr="002E1B7B">
        <w:rPr>
          <w:sz w:val="16"/>
        </w:rPr>
        <w:t xml:space="preserve"> }</w:t>
      </w:r>
    </w:p>
    <w:p w:rsidR="002E1B7B" w:rsidRPr="002E1B7B" w:rsidRDefault="002E1B7B">
      <w:pPr>
        <w:pStyle w:val="HTMLPreformatted"/>
        <w:divId w:val="1750735709"/>
        <w:rPr>
          <w:sz w:val="16"/>
        </w:rPr>
      </w:pPr>
      <w:r w:rsidRPr="002E1B7B">
        <w:rPr>
          <w:rStyle w:val="line-number1"/>
          <w:sz w:val="16"/>
        </w:rPr>
        <w:t>60</w:t>
      </w:r>
      <w:r w:rsidRPr="002E1B7B">
        <w:rPr>
          <w:sz w:val="16"/>
        </w:rPr>
        <w:t xml:space="preserve"> </w:t>
      </w:r>
    </w:p>
    <w:p w:rsidR="002E1B7B" w:rsidRPr="002E1B7B" w:rsidRDefault="008928F8" w:rsidP="00AE63C3">
      <w:pPr>
        <w:pStyle w:val="BodyTex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  <w:lang w:val="da-DK"/>
        </w:rPr>
        <w:fldChar w:fldCharType="end"/>
      </w:r>
      <w:r w:rsidRPr="002E1B7B">
        <w:rPr>
          <w:sz w:val="16"/>
          <w:lang w:val="da-DK"/>
        </w:rPr>
        <w:fldChar w:fldCharType="begin"/>
      </w:r>
      <w:r w:rsidR="002E1B7B" w:rsidRPr="002E1B7B">
        <w:rPr>
          <w:sz w:val="16"/>
          <w:lang w:val="da-DK"/>
        </w:rPr>
        <w:instrText xml:space="preserve"> INCLUDETEXT "C:\\GoogleCode\\cleaning-robot-simulator\\doc\\Code in html format\\Robot.html" \c HTML </w:instrText>
      </w:r>
      <w:r w:rsidR="002E1B7B">
        <w:rPr>
          <w:sz w:val="16"/>
          <w:lang w:val="da-DK"/>
        </w:rPr>
        <w:instrText xml:space="preserve"> \* MERGEFORMAT </w:instrText>
      </w:r>
      <w:r w:rsidRPr="002E1B7B">
        <w:rPr>
          <w:sz w:val="16"/>
          <w:lang w:val="da-DK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152412791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\dk\jsh\cleaningrobotsimulator\concurrent\Robot.java</w:t>
            </w:r>
          </w:p>
        </w:tc>
      </w:tr>
    </w:tbl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dk.jsh.cleaningrobotsimulator.concurrent;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java.util.ArrayList;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java.util.Date;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java.util.List;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java.util.Random;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java.util.logging.Level;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javax.swing.JTextArea;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org.jdesktop.application.ResourceMap;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14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Robot </w:t>
      </w:r>
      <w:r w:rsidRPr="002E1B7B">
        <w:rPr>
          <w:rStyle w:val="keyword-directive1"/>
          <w:sz w:val="16"/>
          <w:lang w:val="en-US"/>
        </w:rPr>
        <w:t>extends</w:t>
      </w:r>
      <w:r w:rsidRPr="002E1B7B">
        <w:rPr>
          <w:sz w:val="16"/>
          <w:lang w:val="en-US"/>
        </w:rPr>
        <w:t xml:space="preserve"> BaseThread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stopRequested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pauseRequested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String resource;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String fullResource;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ReadOnlyField[] prevFields =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24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ReadOnlyField[]{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};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nextPrevField;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fieldsCleaned;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27</w:t>
      </w:r>
      <w:r w:rsidRPr="002E1B7B">
        <w:rPr>
          <w:sz w:val="16"/>
          <w:lang w:val="en-US"/>
        </w:rPr>
        <w:t xml:space="preserve">     Random randomGenerator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Random();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threadName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name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object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jTextArea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JTextArea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resourceMap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ResourceMap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normal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icon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fullResource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full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icon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start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position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start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position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Robot(String threadName, Board board, JTextArea jTextArea,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41</w:t>
      </w:r>
      <w:r w:rsidRPr="002E1B7B">
        <w:rPr>
          <w:sz w:val="16"/>
          <w:lang w:val="en-US"/>
        </w:rPr>
        <w:t xml:space="preserve">             ResourceMap resourceMap,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42</w:t>
      </w:r>
      <w:r w:rsidRPr="002E1B7B">
        <w:rPr>
          <w:sz w:val="16"/>
          <w:lang w:val="en-US"/>
        </w:rPr>
        <w:t xml:space="preserve">             String resource, String fullResource,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43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super</w:t>
      </w:r>
      <w:r w:rsidRPr="002E1B7B">
        <w:rPr>
          <w:sz w:val="16"/>
          <w:lang w:val="en-US"/>
        </w:rPr>
        <w:t>(threadName, board, jTextArea, resourceMap);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45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.resource = resource;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.fullResource = fullResource;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.column = column;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.row = row;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.resourceMap = resourceMap;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50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run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method.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54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55</w:t>
      </w:r>
      <w:r w:rsidRPr="002E1B7B">
        <w:rPr>
          <w:sz w:val="16"/>
          <w:lang w:val="en-US"/>
        </w:rPr>
        <w:t xml:space="preserve">     @Override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run()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57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"Thread for robot is now running."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while</w:t>
      </w:r>
      <w:r w:rsidRPr="002E1B7B">
        <w:rPr>
          <w:sz w:val="16"/>
          <w:lang w:val="en-US"/>
        </w:rPr>
        <w:t xml:space="preserve"> (!isStopRequested())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59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(isPauseRequested())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60</w:t>
      </w:r>
      <w:r w:rsidRPr="002E1B7B">
        <w:rPr>
          <w:sz w:val="16"/>
          <w:lang w:val="en-US"/>
        </w:rPr>
        <w:t xml:space="preserve">                 paused();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61</w:t>
      </w:r>
      <w:r w:rsidRPr="002E1B7B">
        <w:rPr>
          <w:sz w:val="16"/>
          <w:lang w:val="en-US"/>
        </w:rPr>
        <w:t xml:space="preserve">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62</w:t>
      </w:r>
      <w:r w:rsidRPr="002E1B7B">
        <w:rPr>
          <w:sz w:val="16"/>
          <w:lang w:val="en-US"/>
        </w:rPr>
        <w:t xml:space="preserve">                 cleaning();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63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 xml:space="preserve"> 64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65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"Thread for robot is now stopped"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66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cleaning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mode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cleaning()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72</w:t>
      </w:r>
      <w:r w:rsidRPr="002E1B7B">
        <w:rPr>
          <w:sz w:val="16"/>
          <w:lang w:val="en-US"/>
        </w:rPr>
        <w:t xml:space="preserve">         logPrevFields();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73</w:t>
      </w:r>
      <w:r w:rsidRPr="002E1B7B">
        <w:rPr>
          <w:sz w:val="16"/>
          <w:lang w:val="en-US"/>
        </w:rPr>
        <w:t xml:space="preserve">         addToPrevFields(board.getReadOnlyField(column, row));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(fieldsCleaned &gt;= Constants.MAX_CLEANED_FIELDS) { </w:t>
      </w:r>
      <w:r w:rsidRPr="002E1B7B">
        <w:rPr>
          <w:rStyle w:val="comment1"/>
          <w:sz w:val="16"/>
          <w:lang w:val="en-US"/>
        </w:rPr>
        <w:t>//Goto bin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75</w:t>
      </w:r>
      <w:r w:rsidRPr="002E1B7B">
        <w:rPr>
          <w:sz w:val="16"/>
          <w:lang w:val="en-US"/>
        </w:rPr>
        <w:t xml:space="preserve">             gotoDustbinMode();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76</w:t>
      </w:r>
      <w:r w:rsidRPr="002E1B7B">
        <w:rPr>
          <w:sz w:val="16"/>
          <w:lang w:val="en-US"/>
        </w:rPr>
        <w:t xml:space="preserve">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 </w:t>
      </w:r>
      <w:r w:rsidRPr="002E1B7B">
        <w:rPr>
          <w:rStyle w:val="comment1"/>
          <w:sz w:val="16"/>
          <w:lang w:val="en-US"/>
        </w:rPr>
        <w:t>//Search and clean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77</w:t>
      </w:r>
      <w:r w:rsidRPr="002E1B7B">
        <w:rPr>
          <w:sz w:val="16"/>
          <w:lang w:val="en-US"/>
        </w:rPr>
        <w:t xml:space="preserve">             cleaningMode();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78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79</w:t>
      </w:r>
      <w:r w:rsidRPr="002E1B7B">
        <w:rPr>
          <w:sz w:val="16"/>
          <w:lang w:val="en-US"/>
        </w:rPr>
        <w:t xml:space="preserve">         sleepForSecs(1);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80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Search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nearby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found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clean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random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dirty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field, else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goto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randon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nearby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empty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clean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85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cleaningMode()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//Search and clean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88</w:t>
      </w:r>
      <w:r w:rsidRPr="002E1B7B">
        <w:rPr>
          <w:sz w:val="16"/>
          <w:lang w:val="en-US"/>
        </w:rPr>
        <w:t xml:space="preserve">         ReadOnlyField moveToField = getNextField();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(moveToField ==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90</w:t>
      </w:r>
      <w:r w:rsidRPr="002E1B7B">
        <w:rPr>
          <w:sz w:val="16"/>
          <w:lang w:val="en-US"/>
        </w:rPr>
        <w:t xml:space="preserve">             clearPrevFields();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91</w:t>
      </w:r>
      <w:r w:rsidRPr="002E1B7B">
        <w:rPr>
          <w:sz w:val="16"/>
          <w:lang w:val="en-US"/>
        </w:rPr>
        <w:t xml:space="preserve">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92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toColumn = moveToField.getColumn();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93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toRow = moveToField.getRow();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94</w:t>
      </w:r>
      <w:r w:rsidRPr="002E1B7B">
        <w:rPr>
          <w:sz w:val="16"/>
          <w:lang w:val="en-US"/>
        </w:rPr>
        <w:t xml:space="preserve">             logMove(</w:t>
      </w:r>
      <w:r w:rsidRPr="002E1B7B">
        <w:rPr>
          <w:rStyle w:val="character1"/>
          <w:sz w:val="16"/>
          <w:lang w:val="en-US"/>
        </w:rPr>
        <w:t>"Try move"</w:t>
      </w:r>
      <w:r w:rsidRPr="002E1B7B">
        <w:rPr>
          <w:sz w:val="16"/>
          <w:lang w:val="en-US"/>
        </w:rPr>
        <w:t>, row, column, toRow, toColumn);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95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(board.tryMove(column, row, toColumn, toRow, resource))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96</w:t>
      </w:r>
      <w:r w:rsidRPr="002E1B7B">
        <w:rPr>
          <w:sz w:val="16"/>
          <w:lang w:val="en-US"/>
        </w:rPr>
        <w:t xml:space="preserve">                 logMove(</w:t>
      </w:r>
      <w:r w:rsidRPr="002E1B7B">
        <w:rPr>
          <w:rStyle w:val="character1"/>
          <w:sz w:val="16"/>
          <w:lang w:val="en-US"/>
        </w:rPr>
        <w:t>"Moved from"</w:t>
      </w:r>
      <w:r w:rsidRPr="002E1B7B">
        <w:rPr>
          <w:sz w:val="16"/>
          <w:lang w:val="en-US"/>
        </w:rPr>
        <w:t>, row, column, toRow, toColumn);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97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(moveToField.isDirty())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98</w:t>
      </w:r>
      <w:r w:rsidRPr="002E1B7B">
        <w:rPr>
          <w:sz w:val="16"/>
          <w:lang w:val="en-US"/>
        </w:rPr>
        <w:t xml:space="preserve">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(board.tryCleanField(toColumn, toRow))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99</w:t>
      </w:r>
      <w:r w:rsidRPr="002E1B7B">
        <w:rPr>
          <w:sz w:val="16"/>
          <w:lang w:val="en-US"/>
        </w:rPr>
        <w:t xml:space="preserve">                         fieldsCleaned++;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100</w:t>
      </w:r>
      <w:r w:rsidRPr="002E1B7B">
        <w:rPr>
          <w:sz w:val="16"/>
          <w:lang w:val="en-US"/>
        </w:rPr>
        <w:t xml:space="preserve">                         log(</w:t>
      </w:r>
      <w:r w:rsidRPr="002E1B7B">
        <w:rPr>
          <w:rStyle w:val="character1"/>
          <w:sz w:val="16"/>
          <w:lang w:val="en-US"/>
        </w:rPr>
        <w:t>"Number of fields cleaned: "</w:t>
      </w:r>
      <w:r w:rsidRPr="002E1B7B">
        <w:rPr>
          <w:sz w:val="16"/>
          <w:lang w:val="en-US"/>
        </w:rPr>
        <w:t xml:space="preserve"> + fieldsCleaned + </w:t>
      </w:r>
      <w:r w:rsidRPr="002E1B7B">
        <w:rPr>
          <w:rStyle w:val="character1"/>
          <w:sz w:val="16"/>
          <w:lang w:val="en-US"/>
        </w:rPr>
        <w:t>"."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101</w:t>
      </w:r>
      <w:r w:rsidRPr="002E1B7B">
        <w:rPr>
          <w:sz w:val="16"/>
          <w:lang w:val="en-US"/>
        </w:rPr>
        <w:t xml:space="preserve">    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(fieldsCleaned &gt;= Constants.MAX_CLEANED_FIELDS)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102</w:t>
      </w:r>
      <w:r w:rsidRPr="002E1B7B">
        <w:rPr>
          <w:sz w:val="16"/>
          <w:lang w:val="en-US"/>
        </w:rPr>
        <w:t xml:space="preserve">                             log(</w:t>
      </w:r>
      <w:r w:rsidRPr="002E1B7B">
        <w:rPr>
          <w:rStyle w:val="character1"/>
          <w:sz w:val="16"/>
          <w:lang w:val="en-US"/>
        </w:rPr>
        <w:t>"Robot is full."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103</w:t>
      </w:r>
      <w:r w:rsidRPr="002E1B7B">
        <w:rPr>
          <w:sz w:val="16"/>
          <w:lang w:val="en-US"/>
        </w:rPr>
        <w:t xml:space="preserve">            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104</w:t>
      </w:r>
      <w:r w:rsidRPr="002E1B7B">
        <w:rPr>
          <w:sz w:val="16"/>
          <w:lang w:val="en-US"/>
        </w:rPr>
        <w:t xml:space="preserve">        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105</w:t>
      </w:r>
      <w:r w:rsidRPr="002E1B7B">
        <w:rPr>
          <w:sz w:val="16"/>
          <w:lang w:val="en-US"/>
        </w:rPr>
        <w:t xml:space="preserve">                         log(</w:t>
      </w:r>
      <w:r w:rsidRPr="002E1B7B">
        <w:rPr>
          <w:rStyle w:val="character1"/>
          <w:sz w:val="16"/>
          <w:lang w:val="en-US"/>
        </w:rPr>
        <w:t>"*** The field is no longer dirty, after moving "</w:t>
      </w:r>
      <w:r w:rsidRPr="002E1B7B">
        <w:rPr>
          <w:sz w:val="16"/>
          <w:lang w:val="en-US"/>
        </w:rPr>
        <w:t xml:space="preserve"> + </w:t>
      </w:r>
      <w:r w:rsidRPr="002E1B7B">
        <w:rPr>
          <w:rStyle w:val="character1"/>
          <w:sz w:val="16"/>
          <w:lang w:val="en-US"/>
        </w:rPr>
        <w:t>"robot."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106</w:t>
      </w:r>
      <w:r w:rsidRPr="002E1B7B">
        <w:rPr>
          <w:sz w:val="16"/>
          <w:lang w:val="en-US"/>
        </w:rPr>
        <w:t xml:space="preserve">        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107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108</w:t>
      </w:r>
      <w:r w:rsidRPr="002E1B7B">
        <w:rPr>
          <w:sz w:val="16"/>
          <w:lang w:val="en-US"/>
        </w:rPr>
        <w:t xml:space="preserve">                 row = toRow;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109</w:t>
      </w:r>
      <w:r w:rsidRPr="002E1B7B">
        <w:rPr>
          <w:sz w:val="16"/>
          <w:lang w:val="en-US"/>
        </w:rPr>
        <w:t xml:space="preserve">                 column = toColumn;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110</w:t>
      </w:r>
      <w:r w:rsidRPr="002E1B7B">
        <w:rPr>
          <w:sz w:val="16"/>
          <w:lang w:val="en-US"/>
        </w:rPr>
        <w:t xml:space="preserve">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111</w:t>
      </w:r>
      <w:r w:rsidRPr="002E1B7B">
        <w:rPr>
          <w:sz w:val="16"/>
          <w:lang w:val="en-US"/>
        </w:rPr>
        <w:t xml:space="preserve">                 log(</w:t>
      </w:r>
      <w:r w:rsidRPr="002E1B7B">
        <w:rPr>
          <w:rStyle w:val="character1"/>
          <w:sz w:val="16"/>
          <w:lang w:val="en-US"/>
        </w:rPr>
        <w:t>"*** Move failed."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112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113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114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Move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closer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dustbin.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dustbin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field, the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emptied.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gotoDustbinMode()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//Goto bin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toRow = row &gt; 0 ? row - 1 : 0;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toColumn = column &gt; 0 ? column - 1 : 0;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(board.tryMove(column, row, toColumn, toRow, fullResource))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125</w:t>
      </w:r>
      <w:r w:rsidRPr="002E1B7B">
        <w:rPr>
          <w:sz w:val="16"/>
          <w:lang w:val="en-US"/>
        </w:rPr>
        <w:t xml:space="preserve">             logMove(</w:t>
      </w:r>
      <w:r w:rsidRPr="002E1B7B">
        <w:rPr>
          <w:rStyle w:val="character1"/>
          <w:sz w:val="16"/>
          <w:lang w:val="en-US"/>
        </w:rPr>
        <w:t>"Move to dustbin"</w:t>
      </w:r>
      <w:r w:rsidRPr="002E1B7B">
        <w:rPr>
          <w:sz w:val="16"/>
          <w:lang w:val="en-US"/>
        </w:rPr>
        <w:t>, row, column, toRow, toColumn);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126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(toRow == 0 &amp;&amp; toColumn == 0)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127</w:t>
      </w:r>
      <w:r w:rsidRPr="002E1B7B">
        <w:rPr>
          <w:sz w:val="16"/>
          <w:lang w:val="en-US"/>
        </w:rPr>
        <w:t xml:space="preserve">                 fieldsCleaned = 0;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128</w:t>
      </w:r>
      <w:r w:rsidRPr="002E1B7B">
        <w:rPr>
          <w:sz w:val="16"/>
          <w:lang w:val="en-US"/>
        </w:rPr>
        <w:t xml:space="preserve">                 board.emptyRobot(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.getName());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129</w:t>
      </w:r>
      <w:r w:rsidRPr="002E1B7B">
        <w:rPr>
          <w:sz w:val="16"/>
          <w:lang w:val="en-US"/>
        </w:rPr>
        <w:t xml:space="preserve">                 clearPrevFields();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130</w:t>
      </w:r>
      <w:r w:rsidRPr="002E1B7B">
        <w:rPr>
          <w:sz w:val="16"/>
          <w:lang w:val="en-US"/>
        </w:rPr>
        <w:t xml:space="preserve">                 log(</w:t>
      </w:r>
      <w:r w:rsidRPr="002E1B7B">
        <w:rPr>
          <w:rStyle w:val="character1"/>
          <w:sz w:val="16"/>
          <w:lang w:val="en-US"/>
        </w:rPr>
        <w:t>"Robot is emptied."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131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132</w:t>
      </w:r>
      <w:r w:rsidRPr="002E1B7B">
        <w:rPr>
          <w:sz w:val="16"/>
          <w:lang w:val="en-US"/>
        </w:rPr>
        <w:t xml:space="preserve">             row = toRow;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133</w:t>
      </w:r>
      <w:r w:rsidRPr="002E1B7B">
        <w:rPr>
          <w:sz w:val="16"/>
          <w:lang w:val="en-US"/>
        </w:rPr>
        <w:t xml:space="preserve">             column = toColumn;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134</w:t>
      </w:r>
      <w:r w:rsidRPr="002E1B7B">
        <w:rPr>
          <w:sz w:val="16"/>
          <w:lang w:val="en-US"/>
        </w:rPr>
        <w:t xml:space="preserve">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135</w:t>
      </w:r>
      <w:r w:rsidRPr="002E1B7B">
        <w:rPr>
          <w:sz w:val="16"/>
          <w:lang w:val="en-US"/>
        </w:rPr>
        <w:t xml:space="preserve">             log(</w:t>
      </w:r>
      <w:r w:rsidRPr="002E1B7B">
        <w:rPr>
          <w:rStyle w:val="character1"/>
          <w:sz w:val="16"/>
          <w:lang w:val="en-US"/>
        </w:rPr>
        <w:t>"*** Move to dustbin failed."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136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137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139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Paused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 1 second.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141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paused()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143</w:t>
      </w:r>
      <w:r w:rsidRPr="002E1B7B">
        <w:rPr>
          <w:sz w:val="16"/>
          <w:lang w:val="en-US"/>
        </w:rPr>
        <w:t xml:space="preserve">         sleepForSecs(1);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144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Makes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goto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sleep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given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number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seconds.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secs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seconds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sleepForSecs(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secs)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try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152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msecs = secs * 1000;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153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i = 0;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154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while</w:t>
      </w:r>
      <w:r w:rsidRPr="002E1B7B">
        <w:rPr>
          <w:sz w:val="16"/>
          <w:lang w:val="en-US"/>
        </w:rPr>
        <w:t xml:space="preserve"> (i &lt; (msecs / 100) &amp;&amp; !isStopRequested())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155</w:t>
      </w:r>
      <w:r w:rsidRPr="002E1B7B">
        <w:rPr>
          <w:sz w:val="16"/>
          <w:lang w:val="en-US"/>
        </w:rPr>
        <w:t xml:space="preserve">                 sleep(100);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156</w:t>
      </w:r>
      <w:r w:rsidRPr="002E1B7B">
        <w:rPr>
          <w:sz w:val="16"/>
          <w:lang w:val="en-US"/>
        </w:rPr>
        <w:t xml:space="preserve">                 i++;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157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158</w:t>
      </w:r>
      <w:r w:rsidRPr="002E1B7B">
        <w:rPr>
          <w:sz w:val="16"/>
          <w:lang w:val="en-US"/>
        </w:rPr>
        <w:t xml:space="preserve">         } </w:t>
      </w:r>
      <w:r w:rsidRPr="002E1B7B">
        <w:rPr>
          <w:rStyle w:val="keyword-directive1"/>
          <w:sz w:val="16"/>
          <w:lang w:val="en-US"/>
        </w:rPr>
        <w:t>catch</w:t>
      </w:r>
      <w:r w:rsidRPr="002E1B7B">
        <w:rPr>
          <w:sz w:val="16"/>
          <w:lang w:val="en-US"/>
        </w:rPr>
        <w:t xml:space="preserve"> (InterruptedException ex)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159</w:t>
      </w:r>
      <w:r w:rsidRPr="002E1B7B">
        <w:rPr>
          <w:sz w:val="16"/>
          <w:lang w:val="en-US"/>
        </w:rPr>
        <w:t xml:space="preserve">             exceptionLogger.log(Level.SEVERE,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, ex);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160</w:t>
      </w:r>
      <w:r w:rsidRPr="002E1B7B">
        <w:rPr>
          <w:sz w:val="16"/>
          <w:lang w:val="en-US"/>
        </w:rPr>
        <w:t xml:space="preserve">             logException();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161</w:t>
      </w:r>
      <w:r w:rsidRPr="002E1B7B">
        <w:rPr>
          <w:sz w:val="16"/>
          <w:lang w:val="en-US"/>
        </w:rPr>
        <w:t xml:space="preserve">             requestStop();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162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163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Request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stop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167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requestStop()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169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"Stop requested for robot."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170</w:t>
      </w:r>
      <w:r w:rsidRPr="002E1B7B">
        <w:rPr>
          <w:sz w:val="16"/>
          <w:lang w:val="en-US"/>
        </w:rPr>
        <w:t xml:space="preserve">         stopRequested =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171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/**'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requested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stop.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requested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stop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176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isStopRequested()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stopRequested;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179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Request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pause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mode.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183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requestPause()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185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"Pause requested for robot."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186</w:t>
      </w:r>
      <w:r w:rsidRPr="002E1B7B">
        <w:rPr>
          <w:sz w:val="16"/>
          <w:lang w:val="en-US"/>
        </w:rPr>
        <w:t xml:space="preserve">         pauseRequested =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187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Request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running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mode.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191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continueAfterPause()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193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"Continue requested for robot."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194</w:t>
      </w:r>
      <w:r w:rsidRPr="002E1B7B">
        <w:rPr>
          <w:sz w:val="16"/>
          <w:lang w:val="en-US"/>
        </w:rPr>
        <w:t xml:space="preserve">         pauseRequested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195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requested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pause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mode.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requested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pause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mode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isPauseRequested()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pauseRequested;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203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next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should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has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priority.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null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move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possible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ReadOnlyField getNextField()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211</w:t>
      </w:r>
      <w:r w:rsidRPr="002E1B7B">
        <w:rPr>
          <w:sz w:val="16"/>
          <w:lang w:val="en-US"/>
        </w:rPr>
        <w:t xml:space="preserve">         List&lt;ReadOnlyField&gt; moveToCleanFieldOptions =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212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ArrayList&lt;ReadOnlyField&gt;();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213</w:t>
      </w:r>
      <w:r w:rsidRPr="002E1B7B">
        <w:rPr>
          <w:sz w:val="16"/>
          <w:lang w:val="en-US"/>
        </w:rPr>
        <w:t xml:space="preserve">         List&lt;ReadOnlyField&gt; moveToDirtyFieldOptions =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214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ArrayList&lt;ReadOnlyField&gt;();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215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//Test fields above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testColumn = column - 1;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testRow = row - 1;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(testColumn = column - 1; testColumn &lt;= column + 1; testColumn++)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219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(validRowColumn(testColumn, testRow))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220</w:t>
      </w:r>
      <w:r w:rsidRPr="002E1B7B">
        <w:rPr>
          <w:sz w:val="16"/>
          <w:lang w:val="en-US"/>
        </w:rPr>
        <w:t xml:space="preserve">                 ReadOnlyField field = board.getReadOnlyField(testColumn, testRow);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221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(field.isEmpty())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222</w:t>
      </w:r>
      <w:r w:rsidRPr="002E1B7B">
        <w:rPr>
          <w:sz w:val="16"/>
          <w:lang w:val="en-US"/>
        </w:rPr>
        <w:t xml:space="preserve">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(field.isDirty())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223</w:t>
      </w:r>
      <w:r w:rsidRPr="002E1B7B">
        <w:rPr>
          <w:sz w:val="16"/>
          <w:lang w:val="en-US"/>
        </w:rPr>
        <w:t xml:space="preserve">                         moveToDirtyFieldOptions.add(field);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224</w:t>
      </w:r>
      <w:r w:rsidRPr="002E1B7B">
        <w:rPr>
          <w:sz w:val="16"/>
          <w:lang w:val="en-US"/>
        </w:rPr>
        <w:t xml:space="preserve">        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225</w:t>
      </w:r>
      <w:r w:rsidRPr="002E1B7B">
        <w:rPr>
          <w:sz w:val="16"/>
          <w:lang w:val="en-US"/>
        </w:rPr>
        <w:t xml:space="preserve">     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>(!isFieldInPrevFields(field))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226</w:t>
      </w:r>
      <w:r w:rsidRPr="002E1B7B">
        <w:rPr>
          <w:sz w:val="16"/>
          <w:lang w:val="en-US"/>
        </w:rPr>
        <w:t xml:space="preserve">                             moveToCleanFieldOptions.add(field);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227</w:t>
      </w:r>
      <w:r w:rsidRPr="002E1B7B">
        <w:rPr>
          <w:sz w:val="16"/>
          <w:lang w:val="en-US"/>
        </w:rPr>
        <w:t xml:space="preserve">             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228</w:t>
      </w:r>
      <w:r w:rsidRPr="002E1B7B">
        <w:rPr>
          <w:sz w:val="16"/>
          <w:lang w:val="en-US"/>
        </w:rPr>
        <w:t xml:space="preserve">        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229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230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231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//Test field to the left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233</w:t>
      </w:r>
      <w:r w:rsidRPr="002E1B7B">
        <w:rPr>
          <w:sz w:val="16"/>
          <w:lang w:val="en-US"/>
        </w:rPr>
        <w:t xml:space="preserve">         testRow = row;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234</w:t>
      </w:r>
      <w:r w:rsidRPr="002E1B7B">
        <w:rPr>
          <w:sz w:val="16"/>
          <w:lang w:val="en-US"/>
        </w:rPr>
        <w:t xml:space="preserve">         testColumn = column - 1;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235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(validRowColumn(testColumn, testRow))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236</w:t>
      </w:r>
      <w:r w:rsidRPr="002E1B7B">
        <w:rPr>
          <w:sz w:val="16"/>
          <w:lang w:val="en-US"/>
        </w:rPr>
        <w:t xml:space="preserve">             ReadOnlyField field = board.getReadOnlyField(testColumn, testRow);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237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(field.isEmpty())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238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(field.isDirty())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239</w:t>
      </w:r>
      <w:r w:rsidRPr="002E1B7B">
        <w:rPr>
          <w:sz w:val="16"/>
          <w:lang w:val="en-US"/>
        </w:rPr>
        <w:t xml:space="preserve">                     moveToDirtyFieldOptions.add(field);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240</w:t>
      </w:r>
      <w:r w:rsidRPr="002E1B7B">
        <w:rPr>
          <w:sz w:val="16"/>
          <w:lang w:val="en-US"/>
        </w:rPr>
        <w:t xml:space="preserve">    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241</w:t>
      </w:r>
      <w:r w:rsidRPr="002E1B7B">
        <w:rPr>
          <w:sz w:val="16"/>
          <w:lang w:val="en-US"/>
        </w:rPr>
        <w:t xml:space="preserve"> 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>(!isFieldInPrevFields(field))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242</w:t>
      </w:r>
      <w:r w:rsidRPr="002E1B7B">
        <w:rPr>
          <w:sz w:val="16"/>
          <w:lang w:val="en-US"/>
        </w:rPr>
        <w:t xml:space="preserve">                         moveToCleanFieldOptions.add(field);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243</w:t>
      </w:r>
      <w:r w:rsidRPr="002E1B7B">
        <w:rPr>
          <w:sz w:val="16"/>
          <w:lang w:val="en-US"/>
        </w:rPr>
        <w:t xml:space="preserve">         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244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245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246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//Test field to the right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248</w:t>
      </w:r>
      <w:r w:rsidRPr="002E1B7B">
        <w:rPr>
          <w:sz w:val="16"/>
          <w:lang w:val="en-US"/>
        </w:rPr>
        <w:t xml:space="preserve">         testColumn = column + 1;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(validRowColumn(testColumn, testRow))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250</w:t>
      </w:r>
      <w:r w:rsidRPr="002E1B7B">
        <w:rPr>
          <w:sz w:val="16"/>
          <w:lang w:val="en-US"/>
        </w:rPr>
        <w:t xml:space="preserve">             ReadOnlyField field = board.getReadOnlyField(testColumn, testRow);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251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(field.isEmpty())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252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(field.isDirty())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253</w:t>
      </w:r>
      <w:r w:rsidRPr="002E1B7B">
        <w:rPr>
          <w:sz w:val="16"/>
          <w:lang w:val="en-US"/>
        </w:rPr>
        <w:t xml:space="preserve">                     moveToDirtyFieldOptions.add(field);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254</w:t>
      </w:r>
      <w:r w:rsidRPr="002E1B7B">
        <w:rPr>
          <w:sz w:val="16"/>
          <w:lang w:val="en-US"/>
        </w:rPr>
        <w:t xml:space="preserve">    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255</w:t>
      </w:r>
      <w:r w:rsidRPr="002E1B7B">
        <w:rPr>
          <w:sz w:val="16"/>
          <w:lang w:val="en-US"/>
        </w:rPr>
        <w:t xml:space="preserve"> 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>(!isFieldInPrevFields(field))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256</w:t>
      </w:r>
      <w:r w:rsidRPr="002E1B7B">
        <w:rPr>
          <w:sz w:val="16"/>
          <w:lang w:val="en-US"/>
        </w:rPr>
        <w:t xml:space="preserve">                         moveToCleanFieldOptions.add(field);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257</w:t>
      </w:r>
      <w:r w:rsidRPr="002E1B7B">
        <w:rPr>
          <w:sz w:val="16"/>
          <w:lang w:val="en-US"/>
        </w:rPr>
        <w:t xml:space="preserve">         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258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259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260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//Test fields below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262</w:t>
      </w:r>
      <w:r w:rsidRPr="002E1B7B">
        <w:rPr>
          <w:sz w:val="16"/>
          <w:lang w:val="en-US"/>
        </w:rPr>
        <w:t xml:space="preserve">         testColumn = column - 1;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263</w:t>
      </w:r>
      <w:r w:rsidRPr="002E1B7B">
        <w:rPr>
          <w:sz w:val="16"/>
          <w:lang w:val="en-US"/>
        </w:rPr>
        <w:t xml:space="preserve">         testRow = row + 1;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(testColumn = column - 1; testColumn &lt;= column + 1; testColumn++)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265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(validRowColumn(testColumn, testRow))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266</w:t>
      </w:r>
      <w:r w:rsidRPr="002E1B7B">
        <w:rPr>
          <w:sz w:val="16"/>
          <w:lang w:val="en-US"/>
        </w:rPr>
        <w:t xml:space="preserve">                 ReadOnlyField field =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267</w:t>
      </w:r>
      <w:r w:rsidRPr="002E1B7B">
        <w:rPr>
          <w:sz w:val="16"/>
          <w:lang w:val="en-US"/>
        </w:rPr>
        <w:t xml:space="preserve">                         board.getReadOnlyField(testColumn, testRow);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268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(field.isEmpty())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269</w:t>
      </w:r>
      <w:r w:rsidRPr="002E1B7B">
        <w:rPr>
          <w:sz w:val="16"/>
          <w:lang w:val="en-US"/>
        </w:rPr>
        <w:t xml:space="preserve">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(field.isDirty())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270</w:t>
      </w:r>
      <w:r w:rsidRPr="002E1B7B">
        <w:rPr>
          <w:sz w:val="16"/>
          <w:lang w:val="en-US"/>
        </w:rPr>
        <w:t xml:space="preserve">                         moveToDirtyFieldOptions.add(field);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271</w:t>
      </w:r>
      <w:r w:rsidRPr="002E1B7B">
        <w:rPr>
          <w:sz w:val="16"/>
          <w:lang w:val="en-US"/>
        </w:rPr>
        <w:t xml:space="preserve">        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272</w:t>
      </w:r>
      <w:r w:rsidRPr="002E1B7B">
        <w:rPr>
          <w:sz w:val="16"/>
          <w:lang w:val="en-US"/>
        </w:rPr>
        <w:t xml:space="preserve">     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>(!isFieldInPrevFields(field))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273</w:t>
      </w:r>
      <w:r w:rsidRPr="002E1B7B">
        <w:rPr>
          <w:sz w:val="16"/>
          <w:lang w:val="en-US"/>
        </w:rPr>
        <w:t xml:space="preserve">                             moveToCleanFieldOptions.add(field);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274</w:t>
      </w:r>
      <w:r w:rsidRPr="002E1B7B">
        <w:rPr>
          <w:sz w:val="16"/>
          <w:lang w:val="en-US"/>
        </w:rPr>
        <w:t xml:space="preserve">             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275</w:t>
      </w:r>
      <w:r w:rsidRPr="002E1B7B">
        <w:rPr>
          <w:sz w:val="16"/>
          <w:lang w:val="en-US"/>
        </w:rPr>
        <w:t xml:space="preserve">        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276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277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278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279</w:t>
      </w:r>
      <w:r w:rsidRPr="002E1B7B">
        <w:rPr>
          <w:sz w:val="16"/>
          <w:lang w:val="en-US"/>
        </w:rPr>
        <w:t xml:space="preserve">         ReadOnlyField field =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280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(!moveToDirtyFieldOptions.isEmpty())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281</w:t>
      </w:r>
      <w:r w:rsidRPr="002E1B7B">
        <w:rPr>
          <w:sz w:val="16"/>
          <w:lang w:val="en-US"/>
        </w:rPr>
        <w:t xml:space="preserve">             logMoveToOptions(</w:t>
      </w:r>
      <w:r w:rsidRPr="002E1B7B">
        <w:rPr>
          <w:rStyle w:val="character1"/>
          <w:sz w:val="16"/>
          <w:lang w:val="en-US"/>
        </w:rPr>
        <w:t>"Move to dirty field options"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282</w:t>
      </w:r>
      <w:r w:rsidRPr="002E1B7B">
        <w:rPr>
          <w:sz w:val="16"/>
          <w:lang w:val="en-US"/>
        </w:rPr>
        <w:t xml:space="preserve">                     moveToDirtyFieldOptions);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283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comment1"/>
          <w:sz w:val="16"/>
          <w:lang w:val="en-US"/>
        </w:rPr>
        <w:t>//Return random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284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index = randomGenerator.nextInt(moveToDirtyFieldOptions.size());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285</w:t>
      </w:r>
      <w:r w:rsidRPr="002E1B7B">
        <w:rPr>
          <w:sz w:val="16"/>
          <w:lang w:val="en-US"/>
        </w:rPr>
        <w:t xml:space="preserve">             field = moveToDirtyFieldOptions.get(index);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286</w:t>
      </w:r>
      <w:r w:rsidRPr="002E1B7B">
        <w:rPr>
          <w:sz w:val="16"/>
          <w:lang w:val="en-US"/>
        </w:rPr>
        <w:t xml:space="preserve">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 </w:t>
      </w:r>
      <w:r w:rsidRPr="002E1B7B">
        <w:rPr>
          <w:rStyle w:val="comment1"/>
          <w:sz w:val="16"/>
          <w:lang w:val="en-US"/>
        </w:rPr>
        <w:t>//No dirty fields to move to, try clean fields.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287</w:t>
      </w:r>
      <w:r w:rsidRPr="002E1B7B">
        <w:rPr>
          <w:sz w:val="16"/>
          <w:lang w:val="en-US"/>
        </w:rPr>
        <w:t xml:space="preserve">             log(</w:t>
      </w:r>
      <w:r w:rsidRPr="002E1B7B">
        <w:rPr>
          <w:rStyle w:val="character1"/>
          <w:sz w:val="16"/>
          <w:lang w:val="en-US"/>
        </w:rPr>
        <w:t>"No dirty fields nearby."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288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(!moveToCleanFieldOptions.isEmpty())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289</w:t>
      </w:r>
      <w:r w:rsidRPr="002E1B7B">
        <w:rPr>
          <w:sz w:val="16"/>
          <w:lang w:val="en-US"/>
        </w:rPr>
        <w:t xml:space="preserve">                 logMoveToOptions(</w:t>
      </w:r>
      <w:r w:rsidRPr="002E1B7B">
        <w:rPr>
          <w:rStyle w:val="character1"/>
          <w:sz w:val="16"/>
          <w:lang w:val="en-US"/>
        </w:rPr>
        <w:t>"Move to clean field options"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290</w:t>
      </w:r>
      <w:r w:rsidRPr="002E1B7B">
        <w:rPr>
          <w:sz w:val="16"/>
          <w:lang w:val="en-US"/>
        </w:rPr>
        <w:t xml:space="preserve">                         moveToCleanFieldOptions);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291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index = randomGenerator.nextInt(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292</w:t>
      </w:r>
      <w:r w:rsidRPr="002E1B7B">
        <w:rPr>
          <w:sz w:val="16"/>
          <w:lang w:val="en-US"/>
        </w:rPr>
        <w:t xml:space="preserve">                         moveToCleanFieldOptions.size());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293</w:t>
      </w:r>
      <w:r w:rsidRPr="002E1B7B">
        <w:rPr>
          <w:sz w:val="16"/>
          <w:lang w:val="en-US"/>
        </w:rPr>
        <w:t xml:space="preserve">                 field = moveToCleanFieldOptions.get(index);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294</w:t>
      </w:r>
      <w:r w:rsidRPr="002E1B7B">
        <w:rPr>
          <w:sz w:val="16"/>
          <w:lang w:val="en-US"/>
        </w:rPr>
        <w:t xml:space="preserve">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295</w:t>
      </w:r>
      <w:r w:rsidRPr="002E1B7B">
        <w:rPr>
          <w:sz w:val="16"/>
          <w:lang w:val="en-US"/>
        </w:rPr>
        <w:t xml:space="preserve">                 log(</w:t>
      </w:r>
      <w:r w:rsidRPr="002E1B7B">
        <w:rPr>
          <w:rStyle w:val="character1"/>
          <w:sz w:val="16"/>
          <w:lang w:val="en-US"/>
        </w:rPr>
        <w:t>"*** Robot is locked, no move is possible!"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296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297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field;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299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302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 xml:space="preserve">    * Test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given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valid.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valid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pair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306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validRowColumn(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ok =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(row &lt; 0 || row &gt;= Constants.MAX_ROWS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310</w:t>
      </w:r>
      <w:r w:rsidRPr="002E1B7B">
        <w:rPr>
          <w:sz w:val="16"/>
          <w:lang w:val="en-US"/>
        </w:rPr>
        <w:t xml:space="preserve">                 || column &lt; 0 || column &gt;= Constants.MAX_COLUMNS)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311</w:t>
      </w:r>
      <w:r w:rsidRPr="002E1B7B">
        <w:rPr>
          <w:sz w:val="16"/>
          <w:lang w:val="en-US"/>
        </w:rPr>
        <w:t xml:space="preserve">             ok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312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(column == 0 &amp;&amp; row == 0) { </w:t>
      </w:r>
      <w:r w:rsidRPr="002E1B7B">
        <w:rPr>
          <w:rStyle w:val="comment1"/>
          <w:sz w:val="16"/>
          <w:lang w:val="en-US"/>
        </w:rPr>
        <w:t>//Dustbin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314</w:t>
      </w:r>
      <w:r w:rsidRPr="002E1B7B">
        <w:rPr>
          <w:sz w:val="16"/>
          <w:lang w:val="en-US"/>
        </w:rPr>
        <w:t xml:space="preserve">             ok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315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ok;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317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Add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circular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buffer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with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previous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has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visited.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ReadOnlyField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add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buffer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323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addToPrevFields(ReadOnlyField field)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325</w:t>
      </w:r>
      <w:r w:rsidRPr="002E1B7B">
        <w:rPr>
          <w:sz w:val="16"/>
          <w:lang w:val="en-US"/>
        </w:rPr>
        <w:t xml:space="preserve">         prevFields[nextPrevField] = field;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326</w:t>
      </w:r>
      <w:r w:rsidRPr="002E1B7B">
        <w:rPr>
          <w:sz w:val="16"/>
          <w:lang w:val="en-US"/>
        </w:rPr>
        <w:t xml:space="preserve">         nextPrevField++;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(nextPrevField &gt; prevFields.length - 1)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328</w:t>
      </w:r>
      <w:r w:rsidRPr="002E1B7B">
        <w:rPr>
          <w:sz w:val="16"/>
          <w:lang w:val="en-US"/>
        </w:rPr>
        <w:t xml:space="preserve">             nextPrevField = 0;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329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330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Clear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circular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buffer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with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previous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has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visited.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335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clearPrevFields()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337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"Clear prev. fields."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i = 0; i &lt; prevFields.length; i++)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339</w:t>
      </w:r>
      <w:r w:rsidRPr="002E1B7B">
        <w:rPr>
          <w:sz w:val="16"/>
          <w:lang w:val="en-US"/>
        </w:rPr>
        <w:t xml:space="preserve">             prevFields[i] =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340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341</w:t>
      </w:r>
      <w:r w:rsidRPr="002E1B7B">
        <w:rPr>
          <w:sz w:val="16"/>
          <w:lang w:val="en-US"/>
        </w:rPr>
        <w:t xml:space="preserve">         nextPrevField = 0;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342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circular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buffer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with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previous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fields.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ReadOnlyField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test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circular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buffer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with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previous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fields.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isFieldInPrevFields(ReadOnlyField field)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i = 0;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fieldFound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while</w:t>
      </w:r>
      <w:r w:rsidRPr="002E1B7B">
        <w:rPr>
          <w:sz w:val="16"/>
          <w:lang w:val="en-US"/>
        </w:rPr>
        <w:t xml:space="preserve"> (!fieldFound &amp;&amp; i &lt; prevFields.length)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355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(field.equals(prevFields[i]))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356</w:t>
      </w:r>
      <w:r w:rsidRPr="002E1B7B">
        <w:rPr>
          <w:sz w:val="16"/>
          <w:lang w:val="en-US"/>
        </w:rPr>
        <w:t xml:space="preserve">                 fieldFound =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357</w:t>
      </w:r>
      <w:r w:rsidRPr="002E1B7B">
        <w:rPr>
          <w:sz w:val="16"/>
          <w:lang w:val="en-US"/>
        </w:rPr>
        <w:t xml:space="preserve">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358</w:t>
      </w:r>
      <w:r w:rsidRPr="002E1B7B">
        <w:rPr>
          <w:sz w:val="16"/>
          <w:lang w:val="en-US"/>
        </w:rPr>
        <w:t xml:space="preserve">                 i++;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359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360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fieldFound;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362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364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move.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366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 xml:space="preserve">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before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text.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371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logMove(String message,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373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fromRow,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fromColumn,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374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toRow,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toColumn)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375</w:t>
      </w:r>
      <w:r w:rsidRPr="002E1B7B">
        <w:rPr>
          <w:sz w:val="16"/>
          <w:lang w:val="en-US"/>
        </w:rPr>
        <w:t xml:space="preserve">         StringBuilder timeAndMessage =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376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StringBuilder(Constants.timeFormat.format(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Date()));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377</w:t>
      </w:r>
      <w:r w:rsidRPr="002E1B7B">
        <w:rPr>
          <w:sz w:val="16"/>
          <w:lang w:val="en-US"/>
        </w:rPr>
        <w:t xml:space="preserve">         timeAndMessage.append(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).append(message).append(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378</w:t>
      </w:r>
      <w:r w:rsidRPr="002E1B7B">
        <w:rPr>
          <w:sz w:val="16"/>
          <w:lang w:val="en-US"/>
        </w:rPr>
        <w:t xml:space="preserve">         timeAndMessage.append((</w:t>
      </w:r>
      <w:r w:rsidRPr="002E1B7B">
        <w:rPr>
          <w:rStyle w:val="keyword-directive1"/>
          <w:sz w:val="16"/>
          <w:lang w:val="en-US"/>
        </w:rPr>
        <w:t>char</w:t>
      </w:r>
      <w:r w:rsidRPr="002E1B7B">
        <w:rPr>
          <w:sz w:val="16"/>
          <w:lang w:val="en-US"/>
        </w:rPr>
        <w:t>) (fromColumn + 65));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379</w:t>
      </w:r>
      <w:r w:rsidRPr="002E1B7B">
        <w:rPr>
          <w:sz w:val="16"/>
          <w:lang w:val="en-US"/>
        </w:rPr>
        <w:t xml:space="preserve">         timeAndMessage.append(++fromRow).append(</w:t>
      </w:r>
      <w:r w:rsidRPr="002E1B7B">
        <w:rPr>
          <w:rStyle w:val="character1"/>
          <w:sz w:val="16"/>
          <w:lang w:val="en-US"/>
        </w:rPr>
        <w:t>" to 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380</w:t>
      </w:r>
      <w:r w:rsidRPr="002E1B7B">
        <w:rPr>
          <w:sz w:val="16"/>
          <w:lang w:val="en-US"/>
        </w:rPr>
        <w:t xml:space="preserve">         timeAndMessage.append((</w:t>
      </w:r>
      <w:r w:rsidRPr="002E1B7B">
        <w:rPr>
          <w:rStyle w:val="keyword-directive1"/>
          <w:sz w:val="16"/>
          <w:lang w:val="en-US"/>
        </w:rPr>
        <w:t>char</w:t>
      </w:r>
      <w:r w:rsidRPr="002E1B7B">
        <w:rPr>
          <w:sz w:val="16"/>
          <w:lang w:val="en-US"/>
        </w:rPr>
        <w:t>) (toColumn + 65));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381</w:t>
      </w:r>
      <w:r w:rsidRPr="002E1B7B">
        <w:rPr>
          <w:sz w:val="16"/>
          <w:lang w:val="en-US"/>
        </w:rPr>
        <w:t xml:space="preserve">         timeAndMessage.append(++toRow).append(</w:t>
      </w:r>
      <w:r w:rsidRPr="002E1B7B">
        <w:rPr>
          <w:rStyle w:val="character1"/>
          <w:sz w:val="16"/>
          <w:lang w:val="en-US"/>
        </w:rPr>
        <w:t>".</w:t>
      </w:r>
      <w:r w:rsidRPr="002E1B7B">
        <w:rPr>
          <w:rStyle w:val="st11"/>
          <w:sz w:val="16"/>
          <w:lang w:val="en-US"/>
        </w:rPr>
        <w:t>\n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382</w:t>
      </w:r>
      <w:r w:rsidRPr="002E1B7B">
        <w:rPr>
          <w:sz w:val="16"/>
          <w:lang w:val="en-US"/>
        </w:rPr>
        <w:t xml:space="preserve">         jTextArea.append(timeAndMessage.toString());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383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all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move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options.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before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options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List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logMoveToOptions(String message, List&lt;ReadOnlyField&gt; fields)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391</w:t>
      </w:r>
      <w:r w:rsidRPr="002E1B7B">
        <w:rPr>
          <w:sz w:val="16"/>
          <w:lang w:val="en-US"/>
        </w:rPr>
        <w:t xml:space="preserve">         StringBuilder timeAndMessage =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392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StringBuilder(Constants.timeFormat.format(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Date()));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393</w:t>
      </w:r>
      <w:r w:rsidRPr="002E1B7B">
        <w:rPr>
          <w:sz w:val="16"/>
          <w:lang w:val="en-US"/>
        </w:rPr>
        <w:t xml:space="preserve">         timeAndMessage.append(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).append(message);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394</w:t>
      </w:r>
      <w:r w:rsidRPr="002E1B7B">
        <w:rPr>
          <w:sz w:val="16"/>
          <w:lang w:val="en-US"/>
        </w:rPr>
        <w:t xml:space="preserve">         String before = </w:t>
      </w:r>
      <w:r w:rsidRPr="002E1B7B">
        <w:rPr>
          <w:rStyle w:val="character1"/>
          <w:sz w:val="16"/>
          <w:lang w:val="en-US"/>
        </w:rPr>
        <w:t>": "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395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(ReadOnlyField field : fields)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396</w:t>
      </w:r>
      <w:r w:rsidRPr="002E1B7B">
        <w:rPr>
          <w:sz w:val="16"/>
          <w:lang w:val="en-US"/>
        </w:rPr>
        <w:t xml:space="preserve">             timeAndMessage.append(before);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397</w:t>
      </w:r>
      <w:r w:rsidRPr="002E1B7B">
        <w:rPr>
          <w:sz w:val="16"/>
          <w:lang w:val="en-US"/>
        </w:rPr>
        <w:t xml:space="preserve">             timeAndMessage.append((</w:t>
      </w:r>
      <w:r w:rsidRPr="002E1B7B">
        <w:rPr>
          <w:rStyle w:val="keyword-directive1"/>
          <w:sz w:val="16"/>
          <w:lang w:val="en-US"/>
        </w:rPr>
        <w:t>char</w:t>
      </w:r>
      <w:r w:rsidRPr="002E1B7B">
        <w:rPr>
          <w:sz w:val="16"/>
          <w:lang w:val="en-US"/>
        </w:rPr>
        <w:t>) (field.getColumn() + 65));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398</w:t>
      </w:r>
      <w:r w:rsidRPr="002E1B7B">
        <w:rPr>
          <w:sz w:val="16"/>
          <w:lang w:val="en-US"/>
        </w:rPr>
        <w:t xml:space="preserve">             timeAndMessage.append(field.getRow() + 1);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399</w:t>
      </w:r>
      <w:r w:rsidRPr="002E1B7B">
        <w:rPr>
          <w:sz w:val="16"/>
          <w:lang w:val="en-US"/>
        </w:rPr>
        <w:t xml:space="preserve">             before = </w:t>
      </w:r>
      <w:r w:rsidRPr="002E1B7B">
        <w:rPr>
          <w:rStyle w:val="character1"/>
          <w:sz w:val="16"/>
          <w:lang w:val="en-US"/>
        </w:rPr>
        <w:t>", "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400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401</w:t>
      </w:r>
      <w:r w:rsidRPr="002E1B7B">
        <w:rPr>
          <w:sz w:val="16"/>
          <w:lang w:val="en-US"/>
        </w:rPr>
        <w:t xml:space="preserve">         timeAndMessage.append(</w:t>
      </w:r>
      <w:r w:rsidRPr="002E1B7B">
        <w:rPr>
          <w:rStyle w:val="character1"/>
          <w:sz w:val="16"/>
          <w:lang w:val="en-US"/>
        </w:rPr>
        <w:t>".</w:t>
      </w:r>
      <w:r w:rsidRPr="002E1B7B">
        <w:rPr>
          <w:rStyle w:val="st11"/>
          <w:sz w:val="16"/>
          <w:lang w:val="en-US"/>
        </w:rPr>
        <w:t>\n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402</w:t>
      </w:r>
      <w:r w:rsidRPr="002E1B7B">
        <w:rPr>
          <w:sz w:val="16"/>
          <w:lang w:val="en-US"/>
        </w:rPr>
        <w:t xml:space="preserve">         jTextArea.append(timeAndMessage.toString());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403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prev.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fields.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407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logPrevFields()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409</w:t>
      </w:r>
      <w:r w:rsidRPr="002E1B7B">
        <w:rPr>
          <w:sz w:val="16"/>
          <w:lang w:val="en-US"/>
        </w:rPr>
        <w:t xml:space="preserve">         StringBuilder timeAndMessage =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410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StringBuilder(Constants.timeFormat.format(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Date()));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411</w:t>
      </w:r>
      <w:r w:rsidRPr="002E1B7B">
        <w:rPr>
          <w:sz w:val="16"/>
          <w:lang w:val="en-US"/>
        </w:rPr>
        <w:t xml:space="preserve">         timeAndMessage.append(</w:t>
      </w:r>
      <w:r w:rsidRPr="002E1B7B">
        <w:rPr>
          <w:rStyle w:val="character1"/>
          <w:sz w:val="16"/>
          <w:lang w:val="en-US"/>
        </w:rPr>
        <w:t>" Previous fields: 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412</w:t>
      </w:r>
      <w:r w:rsidRPr="002E1B7B">
        <w:rPr>
          <w:sz w:val="16"/>
          <w:lang w:val="en-US"/>
        </w:rPr>
        <w:t xml:space="preserve">         String before =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i = nextPrevField;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noPrevFields =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415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 = 0; c &lt; prevFields.length; c++)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416</w:t>
      </w:r>
      <w:r w:rsidRPr="002E1B7B">
        <w:rPr>
          <w:sz w:val="16"/>
          <w:lang w:val="en-US"/>
        </w:rPr>
        <w:t xml:space="preserve">             ReadOnlyField field = prevFields[i];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417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 !=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418</w:t>
      </w:r>
      <w:r w:rsidRPr="002E1B7B">
        <w:rPr>
          <w:sz w:val="16"/>
          <w:lang w:val="en-US"/>
        </w:rPr>
        <w:t xml:space="preserve">                 noPrevFields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419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(before !=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420</w:t>
      </w:r>
      <w:r w:rsidRPr="002E1B7B">
        <w:rPr>
          <w:sz w:val="16"/>
          <w:lang w:val="en-US"/>
        </w:rPr>
        <w:t xml:space="preserve">                     timeAndMessage.append(before);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421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422</w:t>
      </w:r>
      <w:r w:rsidRPr="002E1B7B">
        <w:rPr>
          <w:sz w:val="16"/>
          <w:lang w:val="en-US"/>
        </w:rPr>
        <w:t xml:space="preserve">                 timeAndMessage.append((</w:t>
      </w:r>
      <w:r w:rsidRPr="002E1B7B">
        <w:rPr>
          <w:rStyle w:val="keyword-directive1"/>
          <w:sz w:val="16"/>
          <w:lang w:val="en-US"/>
        </w:rPr>
        <w:t>char</w:t>
      </w:r>
      <w:r w:rsidRPr="002E1B7B">
        <w:rPr>
          <w:sz w:val="16"/>
          <w:lang w:val="en-US"/>
        </w:rPr>
        <w:t>) (field.getColumn() + 65));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423</w:t>
      </w:r>
      <w:r w:rsidRPr="002E1B7B">
        <w:rPr>
          <w:sz w:val="16"/>
          <w:lang w:val="en-US"/>
        </w:rPr>
        <w:t xml:space="preserve">                 timeAndMessage.append(field.getRow() + 1);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424</w:t>
      </w:r>
      <w:r w:rsidRPr="002E1B7B">
        <w:rPr>
          <w:sz w:val="16"/>
          <w:lang w:val="en-US"/>
        </w:rPr>
        <w:t xml:space="preserve">                 before = </w:t>
      </w:r>
      <w:r w:rsidRPr="002E1B7B">
        <w:rPr>
          <w:rStyle w:val="character1"/>
          <w:sz w:val="16"/>
          <w:lang w:val="en-US"/>
        </w:rPr>
        <w:t>", "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425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426</w:t>
      </w:r>
      <w:r w:rsidRPr="002E1B7B">
        <w:rPr>
          <w:sz w:val="16"/>
          <w:lang w:val="en-US"/>
        </w:rPr>
        <w:t xml:space="preserve">             i++;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427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(i &gt; prevFields.length - 1)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428</w:t>
      </w:r>
      <w:r w:rsidRPr="002E1B7B">
        <w:rPr>
          <w:sz w:val="16"/>
          <w:lang w:val="en-US"/>
        </w:rPr>
        <w:t xml:space="preserve">                 i  = 0;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429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430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(noPrevFields) {</w:t>
      </w:r>
    </w:p>
    <w:p w:rsidR="002E1B7B" w:rsidRPr="002E1B7B" w:rsidRDefault="002E1B7B">
      <w:pPr>
        <w:pStyle w:val="HTMLPreformatted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432</w:t>
      </w:r>
      <w:r w:rsidRPr="002E1B7B">
        <w:rPr>
          <w:sz w:val="16"/>
          <w:lang w:val="en-US"/>
        </w:rPr>
        <w:t xml:space="preserve">             timeAndMessage.append(</w:t>
      </w:r>
      <w:r w:rsidRPr="002E1B7B">
        <w:rPr>
          <w:rStyle w:val="character1"/>
          <w:sz w:val="16"/>
          <w:lang w:val="en-US"/>
        </w:rPr>
        <w:t>"No previous fields"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</w:rPr>
      </w:pPr>
      <w:r w:rsidRPr="002E1B7B">
        <w:rPr>
          <w:rStyle w:val="line-number1"/>
          <w:sz w:val="16"/>
        </w:rPr>
        <w:t>433</w:t>
      </w:r>
      <w:r w:rsidRPr="002E1B7B">
        <w:rPr>
          <w:sz w:val="16"/>
        </w:rPr>
        <w:t xml:space="preserve">         }</w:t>
      </w:r>
    </w:p>
    <w:p w:rsidR="002E1B7B" w:rsidRPr="002E1B7B" w:rsidRDefault="002E1B7B">
      <w:pPr>
        <w:pStyle w:val="HTMLPreformatted"/>
        <w:divId w:val="1524127914"/>
        <w:rPr>
          <w:sz w:val="16"/>
        </w:rPr>
      </w:pPr>
      <w:r w:rsidRPr="002E1B7B">
        <w:rPr>
          <w:rStyle w:val="line-number1"/>
          <w:sz w:val="16"/>
        </w:rPr>
        <w:t>434</w:t>
      </w:r>
      <w:r w:rsidRPr="002E1B7B">
        <w:rPr>
          <w:sz w:val="16"/>
        </w:rPr>
        <w:t xml:space="preserve">         timeAndMessage.append(</w:t>
      </w:r>
      <w:r w:rsidRPr="002E1B7B">
        <w:rPr>
          <w:rStyle w:val="character1"/>
          <w:sz w:val="16"/>
        </w:rPr>
        <w:t>".</w:t>
      </w:r>
      <w:r w:rsidRPr="002E1B7B">
        <w:rPr>
          <w:rStyle w:val="st11"/>
          <w:sz w:val="16"/>
        </w:rPr>
        <w:t>\n</w:t>
      </w:r>
      <w:r w:rsidRPr="002E1B7B">
        <w:rPr>
          <w:rStyle w:val="character1"/>
          <w:sz w:val="16"/>
        </w:rPr>
        <w:t>"</w:t>
      </w:r>
      <w:r w:rsidRPr="002E1B7B">
        <w:rPr>
          <w:sz w:val="16"/>
        </w:rPr>
        <w:t>);</w:t>
      </w:r>
    </w:p>
    <w:p w:rsidR="002E1B7B" w:rsidRPr="002E1B7B" w:rsidRDefault="002E1B7B">
      <w:pPr>
        <w:pStyle w:val="HTMLPreformatted"/>
        <w:divId w:val="1524127914"/>
        <w:rPr>
          <w:sz w:val="16"/>
        </w:rPr>
      </w:pPr>
      <w:r w:rsidRPr="002E1B7B">
        <w:rPr>
          <w:rStyle w:val="line-number1"/>
          <w:sz w:val="16"/>
        </w:rPr>
        <w:t>435</w:t>
      </w:r>
      <w:r w:rsidRPr="002E1B7B">
        <w:rPr>
          <w:sz w:val="16"/>
        </w:rPr>
        <w:t xml:space="preserve">         jTextArea.append(timeAndMessage.toString());</w:t>
      </w:r>
    </w:p>
    <w:p w:rsidR="002E1B7B" w:rsidRPr="002E1B7B" w:rsidRDefault="002E1B7B">
      <w:pPr>
        <w:pStyle w:val="HTMLPreformatted"/>
        <w:divId w:val="1524127914"/>
        <w:rPr>
          <w:sz w:val="16"/>
        </w:rPr>
      </w:pPr>
      <w:r w:rsidRPr="002E1B7B">
        <w:rPr>
          <w:rStyle w:val="line-number1"/>
          <w:sz w:val="16"/>
        </w:rPr>
        <w:t>436</w:t>
      </w:r>
      <w:r w:rsidRPr="002E1B7B">
        <w:rPr>
          <w:sz w:val="16"/>
        </w:rPr>
        <w:t xml:space="preserve">     }</w:t>
      </w:r>
    </w:p>
    <w:p w:rsidR="002E1B7B" w:rsidRPr="002E1B7B" w:rsidRDefault="002E1B7B">
      <w:pPr>
        <w:pStyle w:val="HTMLPreformatted"/>
        <w:divId w:val="1524127914"/>
        <w:rPr>
          <w:sz w:val="16"/>
        </w:rPr>
      </w:pPr>
      <w:r w:rsidRPr="002E1B7B">
        <w:rPr>
          <w:rStyle w:val="line-number1"/>
          <w:sz w:val="16"/>
        </w:rPr>
        <w:t>437</w:t>
      </w:r>
      <w:r w:rsidRPr="002E1B7B">
        <w:rPr>
          <w:sz w:val="16"/>
        </w:rPr>
        <w:t xml:space="preserve"> }</w:t>
      </w:r>
    </w:p>
    <w:p w:rsidR="002E1B7B" w:rsidRPr="002E1B7B" w:rsidRDefault="002E1B7B">
      <w:pPr>
        <w:pStyle w:val="HTMLPreformatted"/>
        <w:divId w:val="1524127914"/>
        <w:rPr>
          <w:sz w:val="16"/>
        </w:rPr>
      </w:pPr>
      <w:r w:rsidRPr="002E1B7B">
        <w:rPr>
          <w:rStyle w:val="line-number1"/>
          <w:sz w:val="16"/>
        </w:rPr>
        <w:t>438</w:t>
      </w:r>
      <w:r w:rsidRPr="002E1B7B">
        <w:rPr>
          <w:sz w:val="16"/>
        </w:rPr>
        <w:t xml:space="preserve"> </w:t>
      </w:r>
    </w:p>
    <w:p w:rsidR="002E1B7B" w:rsidRPr="002E1B7B" w:rsidRDefault="008928F8" w:rsidP="00AE63C3">
      <w:pPr>
        <w:pStyle w:val="BodyTex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  <w:lang w:val="da-DK"/>
        </w:rPr>
        <w:lastRenderedPageBreak/>
        <w:fldChar w:fldCharType="end"/>
      </w:r>
      <w:r w:rsidRPr="002E1B7B">
        <w:rPr>
          <w:sz w:val="16"/>
          <w:lang w:val="da-DK"/>
        </w:rPr>
        <w:fldChar w:fldCharType="begin"/>
      </w:r>
      <w:r w:rsidR="002E1B7B" w:rsidRPr="002E1B7B">
        <w:rPr>
          <w:sz w:val="16"/>
          <w:lang w:val="da-DK"/>
        </w:rPr>
        <w:instrText xml:space="preserve"> INCLUDETEXT "C:\\GoogleCode\\cleaning-robot-simulator\\doc\\Code in html format\\DustCreator.html" \c HTML </w:instrText>
      </w:r>
      <w:r w:rsidR="002E1B7B">
        <w:rPr>
          <w:sz w:val="16"/>
          <w:lang w:val="da-DK"/>
        </w:rPr>
        <w:instrText xml:space="preserve"> \* MERGEFORMAT </w:instrText>
      </w:r>
      <w:r w:rsidRPr="002E1B7B">
        <w:rPr>
          <w:sz w:val="16"/>
          <w:lang w:val="da-DK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633174056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\dk\jsh\cleaningrobotsimulator\concurrent\DustCreator.java</w:t>
            </w:r>
          </w:p>
        </w:tc>
      </w:tr>
    </w:tbl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dk.jsh.cleaningrobotsimulator.concurrent;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java.util.Date;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java.util.Random;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java.util.logging.Level;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javax.swing.JTextArea;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org.jdesktop.application.ResourceMap;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Dust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creator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thread.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DustCreator </w:t>
      </w:r>
      <w:r w:rsidRPr="002E1B7B">
        <w:rPr>
          <w:rStyle w:val="keyword-directive1"/>
          <w:sz w:val="16"/>
          <w:lang w:val="en-US"/>
        </w:rPr>
        <w:t>extends</w:t>
      </w:r>
      <w:r w:rsidRPr="002E1B7B">
        <w:rPr>
          <w:sz w:val="16"/>
          <w:lang w:val="en-US"/>
        </w:rPr>
        <w:t xml:space="preserve"> BaseThread {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</w:t>
      </w:r>
      <w:r w:rsidRPr="002E1B7B">
        <w:rPr>
          <w:sz w:val="16"/>
          <w:lang w:val="en-US"/>
        </w:rPr>
        <w:t xml:space="preserve">     Random randomGenerator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Random();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threadName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name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object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jTextArea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JTextArea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thread.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resourceMap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ResourceMap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DustCreator(String threadName, Board board, JTextArea jTextArea,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</w:t>
      </w:r>
      <w:r w:rsidRPr="002E1B7B">
        <w:rPr>
          <w:sz w:val="16"/>
          <w:lang w:val="en-US"/>
        </w:rPr>
        <w:t xml:space="preserve">             ResourceMap resourceMap) {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super</w:t>
      </w:r>
      <w:r w:rsidRPr="002E1B7B">
        <w:rPr>
          <w:sz w:val="16"/>
          <w:lang w:val="en-US"/>
        </w:rPr>
        <w:t>(threadName, board, jTextArea, resourceMap);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run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method.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</w:t>
      </w:r>
      <w:r w:rsidRPr="002E1B7B">
        <w:rPr>
          <w:sz w:val="16"/>
          <w:lang w:val="en-US"/>
        </w:rPr>
        <w:t xml:space="preserve">     @Override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run() {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"Thread for dust creator is now running."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dirtyFields = board.getDirtyFieldsCounter();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"Dirty fields on board: "</w:t>
      </w:r>
      <w:r w:rsidRPr="002E1B7B">
        <w:rPr>
          <w:sz w:val="16"/>
          <w:lang w:val="en-US"/>
        </w:rPr>
        <w:t xml:space="preserve"> + dirtyFields);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while</w:t>
      </w:r>
      <w:r w:rsidRPr="002E1B7B">
        <w:rPr>
          <w:sz w:val="16"/>
          <w:lang w:val="en-US"/>
        </w:rPr>
        <w:t xml:space="preserve"> (dirtyFields &lt; Constants.MAX_DIRTY_FIELDS) {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 = randomGenerator.nextInt(Constants.MAX_ROWS);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 = randomGenerator.nextInt(Constants.MAX_COLUMNS);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(row != 0 || column != 0) { </w:t>
      </w:r>
      <w:r w:rsidRPr="002E1B7B">
        <w:rPr>
          <w:rStyle w:val="comment1"/>
          <w:sz w:val="16"/>
          <w:lang w:val="en-US"/>
        </w:rPr>
        <w:t>//Dustbin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</w:t>
      </w:r>
      <w:r w:rsidRPr="002E1B7B">
        <w:rPr>
          <w:sz w:val="16"/>
          <w:lang w:val="en-US"/>
        </w:rPr>
        <w:t xml:space="preserve">                 logTrySetFieldDirty(row, column);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(board.tryMakeFieldDirty(column, row)) {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</w:t>
      </w:r>
      <w:r w:rsidRPr="002E1B7B">
        <w:rPr>
          <w:sz w:val="16"/>
          <w:lang w:val="en-US"/>
        </w:rPr>
        <w:t xml:space="preserve">                     dirtyFields++;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</w:t>
      </w:r>
      <w:r w:rsidRPr="002E1B7B">
        <w:rPr>
          <w:sz w:val="16"/>
          <w:lang w:val="en-US"/>
        </w:rPr>
        <w:t xml:space="preserve">                     log(</w:t>
      </w:r>
      <w:r w:rsidRPr="002E1B7B">
        <w:rPr>
          <w:rStyle w:val="character1"/>
          <w:sz w:val="16"/>
          <w:lang w:val="en-US"/>
        </w:rPr>
        <w:t>"Dirt added."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</w:t>
      </w:r>
      <w:r w:rsidRPr="002E1B7B">
        <w:rPr>
          <w:sz w:val="16"/>
          <w:lang w:val="en-US"/>
        </w:rPr>
        <w:t xml:space="preserve">                     log(</w:t>
      </w:r>
      <w:r w:rsidRPr="002E1B7B">
        <w:rPr>
          <w:rStyle w:val="character1"/>
          <w:sz w:val="16"/>
          <w:lang w:val="en-US"/>
        </w:rPr>
        <w:t>"Failed."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</w:t>
      </w:r>
      <w:r w:rsidRPr="002E1B7B">
        <w:rPr>
          <w:sz w:val="16"/>
          <w:lang w:val="en-US"/>
        </w:rPr>
        <w:t xml:space="preserve">             sleepForSecs(1);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</w:t>
      </w:r>
      <w:r w:rsidRPr="002E1B7B">
        <w:rPr>
          <w:sz w:val="16"/>
          <w:lang w:val="en-US"/>
        </w:rPr>
        <w:t xml:space="preserve">        log(</w:t>
      </w:r>
      <w:r w:rsidRPr="002E1B7B">
        <w:rPr>
          <w:rStyle w:val="character1"/>
          <w:sz w:val="16"/>
          <w:lang w:val="en-US"/>
        </w:rPr>
        <w:t>"Thread for dust creator is now finished."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52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 "Try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put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field" message.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row, used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message, converted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 + 1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57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 xml:space="preserve">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column, used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message, converted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A, B, C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etc.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logTrySetFieldDirty(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column) {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61</w:t>
      </w:r>
      <w:r w:rsidRPr="002E1B7B">
        <w:rPr>
          <w:sz w:val="16"/>
          <w:lang w:val="en-US"/>
        </w:rPr>
        <w:t xml:space="preserve">         StringBuilder timeAndMessage =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62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StringBuilder(Constants.timeFormat.format(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Date()));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63</w:t>
      </w:r>
      <w:r w:rsidRPr="002E1B7B">
        <w:rPr>
          <w:sz w:val="16"/>
          <w:lang w:val="en-US"/>
        </w:rPr>
        <w:t xml:space="preserve">         timeAndMessage.append(</w:t>
      </w:r>
      <w:r w:rsidRPr="002E1B7B">
        <w:rPr>
          <w:rStyle w:val="character1"/>
          <w:sz w:val="16"/>
          <w:lang w:val="en-US"/>
        </w:rPr>
        <w:t>" Try put dirt on field 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64</w:t>
      </w:r>
      <w:r w:rsidRPr="002E1B7B">
        <w:rPr>
          <w:sz w:val="16"/>
          <w:lang w:val="en-US"/>
        </w:rPr>
        <w:t xml:space="preserve">         timeAndMessage.append((</w:t>
      </w:r>
      <w:r w:rsidRPr="002E1B7B">
        <w:rPr>
          <w:rStyle w:val="keyword-directive1"/>
          <w:sz w:val="16"/>
          <w:lang w:val="en-US"/>
        </w:rPr>
        <w:t>char</w:t>
      </w:r>
      <w:r w:rsidRPr="002E1B7B">
        <w:rPr>
          <w:sz w:val="16"/>
          <w:lang w:val="en-US"/>
        </w:rPr>
        <w:t>)(column + 65));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65</w:t>
      </w:r>
      <w:r w:rsidRPr="002E1B7B">
        <w:rPr>
          <w:sz w:val="16"/>
          <w:lang w:val="en-US"/>
        </w:rPr>
        <w:t xml:space="preserve">         timeAndMessage.append(++row).append(</w:t>
      </w:r>
      <w:r w:rsidRPr="002E1B7B">
        <w:rPr>
          <w:rStyle w:val="character1"/>
          <w:sz w:val="16"/>
          <w:lang w:val="en-US"/>
        </w:rPr>
        <w:t>".</w:t>
      </w:r>
      <w:r w:rsidRPr="002E1B7B">
        <w:rPr>
          <w:rStyle w:val="st11"/>
          <w:sz w:val="16"/>
          <w:lang w:val="en-US"/>
        </w:rPr>
        <w:t>\n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);;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66</w:t>
      </w:r>
      <w:r w:rsidRPr="002E1B7B">
        <w:rPr>
          <w:sz w:val="16"/>
          <w:lang w:val="en-US"/>
        </w:rPr>
        <w:t xml:space="preserve">         jTextArea.append(timeAndMessage.toString());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67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70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Makes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goto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sleep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given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number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seconds.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71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secs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seconds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72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73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sleepForSecs(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secs) {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74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try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75</w:t>
      </w:r>
      <w:r w:rsidRPr="002E1B7B">
        <w:rPr>
          <w:sz w:val="16"/>
          <w:lang w:val="en-US"/>
        </w:rPr>
        <w:t xml:space="preserve">             sleep(secs * 1000);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76</w:t>
      </w:r>
      <w:r w:rsidRPr="002E1B7B">
        <w:rPr>
          <w:sz w:val="16"/>
          <w:lang w:val="en-US"/>
        </w:rPr>
        <w:t xml:space="preserve">         } </w:t>
      </w:r>
      <w:r w:rsidRPr="002E1B7B">
        <w:rPr>
          <w:rStyle w:val="keyword-directive1"/>
          <w:sz w:val="16"/>
          <w:lang w:val="en-US"/>
        </w:rPr>
        <w:t>catch</w:t>
      </w:r>
      <w:r w:rsidRPr="002E1B7B">
        <w:rPr>
          <w:sz w:val="16"/>
          <w:lang w:val="en-US"/>
        </w:rPr>
        <w:t xml:space="preserve"> (InterruptedException ex) {</w:t>
      </w:r>
    </w:p>
    <w:p w:rsidR="002E1B7B" w:rsidRPr="002E1B7B" w:rsidRDefault="002E1B7B">
      <w:pPr>
        <w:pStyle w:val="HTMLPreformatted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77</w:t>
      </w:r>
      <w:r w:rsidRPr="002E1B7B">
        <w:rPr>
          <w:sz w:val="16"/>
          <w:lang w:val="en-US"/>
        </w:rPr>
        <w:t xml:space="preserve">             exceptionLogger.log(Level.SEVERE,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, ex);</w:t>
      </w:r>
    </w:p>
    <w:p w:rsidR="002E1B7B" w:rsidRPr="002E1B7B" w:rsidRDefault="002E1B7B">
      <w:pPr>
        <w:pStyle w:val="HTMLPreformatted"/>
        <w:divId w:val="633174056"/>
        <w:rPr>
          <w:sz w:val="16"/>
        </w:rPr>
      </w:pPr>
      <w:r w:rsidRPr="002E1B7B">
        <w:rPr>
          <w:rStyle w:val="line-number1"/>
          <w:sz w:val="16"/>
        </w:rPr>
        <w:t>78</w:t>
      </w:r>
      <w:r w:rsidRPr="002E1B7B">
        <w:rPr>
          <w:sz w:val="16"/>
        </w:rPr>
        <w:t xml:space="preserve">             logException();</w:t>
      </w:r>
    </w:p>
    <w:p w:rsidR="002E1B7B" w:rsidRPr="002E1B7B" w:rsidRDefault="002E1B7B">
      <w:pPr>
        <w:pStyle w:val="HTMLPreformatted"/>
        <w:divId w:val="633174056"/>
        <w:rPr>
          <w:sz w:val="16"/>
        </w:rPr>
      </w:pPr>
      <w:r w:rsidRPr="002E1B7B">
        <w:rPr>
          <w:rStyle w:val="line-number1"/>
          <w:sz w:val="16"/>
        </w:rPr>
        <w:t>79</w:t>
      </w:r>
      <w:r w:rsidRPr="002E1B7B">
        <w:rPr>
          <w:sz w:val="16"/>
        </w:rPr>
        <w:t xml:space="preserve">         }</w:t>
      </w:r>
    </w:p>
    <w:p w:rsidR="002E1B7B" w:rsidRPr="002E1B7B" w:rsidRDefault="002E1B7B">
      <w:pPr>
        <w:pStyle w:val="HTMLPreformatted"/>
        <w:divId w:val="633174056"/>
        <w:rPr>
          <w:sz w:val="16"/>
        </w:rPr>
      </w:pPr>
      <w:r w:rsidRPr="002E1B7B">
        <w:rPr>
          <w:rStyle w:val="line-number1"/>
          <w:sz w:val="16"/>
        </w:rPr>
        <w:t>80</w:t>
      </w:r>
      <w:r w:rsidRPr="002E1B7B">
        <w:rPr>
          <w:sz w:val="16"/>
        </w:rPr>
        <w:t xml:space="preserve">     }</w:t>
      </w:r>
    </w:p>
    <w:p w:rsidR="002E1B7B" w:rsidRPr="002E1B7B" w:rsidRDefault="002E1B7B">
      <w:pPr>
        <w:pStyle w:val="HTMLPreformatted"/>
        <w:divId w:val="633174056"/>
        <w:rPr>
          <w:sz w:val="16"/>
        </w:rPr>
      </w:pPr>
      <w:r w:rsidRPr="002E1B7B">
        <w:rPr>
          <w:rStyle w:val="line-number1"/>
          <w:sz w:val="16"/>
        </w:rPr>
        <w:t>81</w:t>
      </w:r>
      <w:r w:rsidRPr="002E1B7B">
        <w:rPr>
          <w:sz w:val="16"/>
        </w:rPr>
        <w:t xml:space="preserve"> }</w:t>
      </w:r>
    </w:p>
    <w:p w:rsidR="002E1B7B" w:rsidRPr="002E1B7B" w:rsidRDefault="002E1B7B">
      <w:pPr>
        <w:pStyle w:val="HTMLPreformatted"/>
        <w:divId w:val="633174056"/>
        <w:rPr>
          <w:sz w:val="16"/>
        </w:rPr>
      </w:pPr>
      <w:r w:rsidRPr="002E1B7B">
        <w:rPr>
          <w:rStyle w:val="line-number1"/>
          <w:sz w:val="16"/>
        </w:rPr>
        <w:t>82</w:t>
      </w:r>
      <w:r w:rsidRPr="002E1B7B">
        <w:rPr>
          <w:sz w:val="16"/>
        </w:rPr>
        <w:t xml:space="preserve"> </w:t>
      </w:r>
    </w:p>
    <w:p w:rsidR="00AE63C3" w:rsidRPr="002E1B7B" w:rsidRDefault="008928F8" w:rsidP="00AE63C3">
      <w:pPr>
        <w:pStyle w:val="BodyText"/>
        <w:rPr>
          <w:sz w:val="16"/>
          <w:lang w:val="da-DK"/>
        </w:rPr>
      </w:pPr>
      <w:r w:rsidRPr="002E1B7B">
        <w:rPr>
          <w:sz w:val="16"/>
          <w:lang w:val="da-DK"/>
        </w:rPr>
        <w:fldChar w:fldCharType="end"/>
      </w:r>
    </w:p>
    <w:p w:rsidR="002E1B7B" w:rsidRPr="002E1B7B" w:rsidRDefault="008928F8" w:rsidP="0020075E">
      <w:pPr>
        <w:pStyle w:val="BodyTex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  <w:lang w:val="da-DK"/>
        </w:rPr>
        <w:fldChar w:fldCharType="begin"/>
      </w:r>
      <w:r w:rsidR="002E1B7B" w:rsidRPr="002E1B7B">
        <w:rPr>
          <w:sz w:val="16"/>
          <w:lang w:val="da-DK"/>
        </w:rPr>
        <w:instrText xml:space="preserve"> INCLUDETEXT "C:\\GoogleCode\\cleaning-robot-simulator\\doc\\Code in html format\\SimpleThreadExceptionHandler.html" \c HTML </w:instrText>
      </w:r>
      <w:r w:rsidR="002E1B7B">
        <w:rPr>
          <w:sz w:val="16"/>
          <w:lang w:val="da-DK"/>
        </w:rPr>
        <w:instrText xml:space="preserve"> \* MERGEFORMAT </w:instrText>
      </w:r>
      <w:r w:rsidRPr="002E1B7B">
        <w:rPr>
          <w:sz w:val="16"/>
          <w:lang w:val="da-DK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1019046091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\dk\jsh\cleaningrobotsimulator\concurrent\SimpleThreadExceptionHandler.java</w:t>
            </w:r>
          </w:p>
        </w:tc>
      </w:tr>
    </w:tbl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dk.jsh.cleaningrobotsimulator.concurrent;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java.io.PrintWriter;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java.io.StringWriter;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java.util.logging.Level;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java.util.logging.Logger;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handle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uncaught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threads.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SimpleThreadExceptionHandler 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implements</w:t>
      </w:r>
      <w:r w:rsidRPr="002E1B7B">
        <w:rPr>
          <w:sz w:val="16"/>
          <w:lang w:val="en-US"/>
        </w:rPr>
        <w:t xml:space="preserve"> Thread.UncaughtExceptionHandler {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Logger logger;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SimpleThreadExceptionHandler() {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</w:t>
      </w:r>
      <w:r w:rsidRPr="002E1B7B">
        <w:rPr>
          <w:sz w:val="16"/>
          <w:lang w:val="en-US"/>
        </w:rPr>
        <w:t xml:space="preserve">         logger = Logger.getLogger(getClass().getName());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uncaugth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file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standard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error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stream.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that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Exception.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</w:t>
      </w:r>
      <w:r w:rsidRPr="002E1B7B">
        <w:rPr>
          <w:sz w:val="16"/>
          <w:lang w:val="en-US"/>
        </w:rPr>
        <w:t xml:space="preserve">     @Override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uncaughtException(Thread thread, Throwable exception) {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</w:t>
      </w:r>
      <w:r w:rsidRPr="002E1B7B">
        <w:rPr>
          <w:sz w:val="16"/>
          <w:lang w:val="en-US"/>
        </w:rPr>
        <w:t xml:space="preserve">         exception.printStackTrace();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</w:t>
      </w:r>
      <w:r w:rsidRPr="002E1B7B">
        <w:rPr>
          <w:sz w:val="16"/>
          <w:lang w:val="en-US"/>
        </w:rPr>
        <w:t xml:space="preserve">         StringWriter sw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StringWriter();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</w:t>
      </w:r>
      <w:r w:rsidRPr="002E1B7B">
        <w:rPr>
          <w:sz w:val="16"/>
          <w:lang w:val="en-US"/>
        </w:rPr>
        <w:t xml:space="preserve">         exception.printStackTrace(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PrintWriter(sw));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</w:t>
      </w:r>
      <w:r w:rsidRPr="002E1B7B">
        <w:rPr>
          <w:sz w:val="16"/>
          <w:lang w:val="en-US"/>
        </w:rPr>
        <w:t xml:space="preserve">         logger.log(Level.SEVERE, </w:t>
      </w:r>
      <w:r w:rsidRPr="002E1B7B">
        <w:rPr>
          <w:rStyle w:val="character1"/>
          <w:sz w:val="16"/>
          <w:lang w:val="en-US"/>
        </w:rPr>
        <w:t>"Uncaught exception in thread"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</w:t>
      </w:r>
      <w:r w:rsidRPr="002E1B7B">
        <w:rPr>
          <w:sz w:val="16"/>
          <w:lang w:val="en-US"/>
        </w:rPr>
        <w:t xml:space="preserve">                 thread.getName());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</w:t>
      </w:r>
      <w:r w:rsidRPr="002E1B7B">
        <w:rPr>
          <w:sz w:val="16"/>
          <w:lang w:val="en-US"/>
        </w:rPr>
        <w:t xml:space="preserve">         logger.log(Level.SEVERE, </w:t>
      </w:r>
      <w:r w:rsidRPr="002E1B7B">
        <w:rPr>
          <w:rStyle w:val="character1"/>
          <w:sz w:val="16"/>
          <w:lang w:val="en-US"/>
        </w:rPr>
        <w:t>"Uncaught exception in thread"</w:t>
      </w:r>
      <w:r w:rsidRPr="002E1B7B">
        <w:rPr>
          <w:sz w:val="16"/>
          <w:lang w:val="en-US"/>
        </w:rPr>
        <w:t>, sw.toString());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(thread </w:t>
      </w:r>
      <w:r w:rsidRPr="002E1B7B">
        <w:rPr>
          <w:rStyle w:val="keyword-directive1"/>
          <w:sz w:val="16"/>
          <w:lang w:val="en-US"/>
        </w:rPr>
        <w:t>instanceof</w:t>
      </w:r>
      <w:r w:rsidRPr="002E1B7B">
        <w:rPr>
          <w:sz w:val="16"/>
          <w:lang w:val="en-US"/>
        </w:rPr>
        <w:t xml:space="preserve"> Robot) {</w:t>
      </w:r>
    </w:p>
    <w:p w:rsidR="002E1B7B" w:rsidRPr="002E1B7B" w:rsidRDefault="002E1B7B">
      <w:pPr>
        <w:pStyle w:val="HTMLPreformatted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</w:t>
      </w:r>
      <w:r w:rsidRPr="002E1B7B">
        <w:rPr>
          <w:sz w:val="16"/>
          <w:lang w:val="en-US"/>
        </w:rPr>
        <w:t xml:space="preserve">             Robot robot = (Robot)thread;</w:t>
      </w:r>
    </w:p>
    <w:p w:rsidR="002E1B7B" w:rsidRPr="00801077" w:rsidRDefault="002E1B7B">
      <w:pPr>
        <w:pStyle w:val="HTMLPreformatted"/>
        <w:divId w:val="1019046091"/>
        <w:rPr>
          <w:sz w:val="16"/>
          <w:lang w:val="en-US"/>
        </w:rPr>
      </w:pPr>
      <w:r w:rsidRPr="00801077">
        <w:rPr>
          <w:rStyle w:val="line-number1"/>
          <w:sz w:val="16"/>
          <w:lang w:val="en-US"/>
        </w:rPr>
        <w:t>38</w:t>
      </w:r>
      <w:r w:rsidRPr="00801077">
        <w:rPr>
          <w:sz w:val="16"/>
          <w:lang w:val="en-US"/>
        </w:rPr>
        <w:t xml:space="preserve">             robot.logException();</w:t>
      </w:r>
    </w:p>
    <w:p w:rsidR="002E1B7B" w:rsidRPr="00801077" w:rsidRDefault="002E1B7B">
      <w:pPr>
        <w:pStyle w:val="HTMLPreformatted"/>
        <w:divId w:val="1019046091"/>
        <w:rPr>
          <w:sz w:val="16"/>
          <w:lang w:val="en-US"/>
        </w:rPr>
      </w:pPr>
      <w:r w:rsidRPr="00801077">
        <w:rPr>
          <w:rStyle w:val="line-number1"/>
          <w:sz w:val="16"/>
          <w:lang w:val="en-US"/>
        </w:rPr>
        <w:t>39</w:t>
      </w:r>
      <w:r w:rsidRPr="00801077">
        <w:rPr>
          <w:sz w:val="16"/>
          <w:lang w:val="en-US"/>
        </w:rPr>
        <w:t xml:space="preserve">         }</w:t>
      </w:r>
    </w:p>
    <w:p w:rsidR="002E1B7B" w:rsidRPr="00801077" w:rsidRDefault="002E1B7B">
      <w:pPr>
        <w:pStyle w:val="HTMLPreformatted"/>
        <w:divId w:val="1019046091"/>
        <w:rPr>
          <w:sz w:val="16"/>
          <w:lang w:val="en-US"/>
        </w:rPr>
      </w:pPr>
      <w:r w:rsidRPr="00801077">
        <w:rPr>
          <w:rStyle w:val="line-number1"/>
          <w:sz w:val="16"/>
          <w:lang w:val="en-US"/>
        </w:rPr>
        <w:t>40</w:t>
      </w:r>
      <w:r w:rsidRPr="00801077">
        <w:rPr>
          <w:sz w:val="16"/>
          <w:lang w:val="en-US"/>
        </w:rPr>
        <w:t xml:space="preserve">     }</w:t>
      </w:r>
    </w:p>
    <w:p w:rsidR="002E1B7B" w:rsidRPr="00801077" w:rsidRDefault="002E1B7B">
      <w:pPr>
        <w:pStyle w:val="HTMLPreformatted"/>
        <w:divId w:val="1019046091"/>
        <w:rPr>
          <w:sz w:val="16"/>
          <w:lang w:val="en-US"/>
        </w:rPr>
      </w:pPr>
      <w:r w:rsidRPr="00801077">
        <w:rPr>
          <w:rStyle w:val="line-number1"/>
          <w:sz w:val="16"/>
          <w:lang w:val="en-US"/>
        </w:rPr>
        <w:t>41</w:t>
      </w:r>
      <w:r w:rsidRPr="00801077">
        <w:rPr>
          <w:sz w:val="16"/>
          <w:lang w:val="en-US"/>
        </w:rPr>
        <w:t xml:space="preserve"> }</w:t>
      </w:r>
    </w:p>
    <w:p w:rsidR="002E1B7B" w:rsidRPr="00801077" w:rsidRDefault="002E1B7B">
      <w:pPr>
        <w:pStyle w:val="HTMLPreformatted"/>
        <w:divId w:val="1019046091"/>
        <w:rPr>
          <w:sz w:val="16"/>
          <w:lang w:val="en-US"/>
        </w:rPr>
      </w:pPr>
      <w:r w:rsidRPr="00801077">
        <w:rPr>
          <w:rStyle w:val="line-number1"/>
          <w:sz w:val="16"/>
          <w:lang w:val="en-US"/>
        </w:rPr>
        <w:t>42</w:t>
      </w:r>
      <w:r w:rsidRPr="00801077">
        <w:rPr>
          <w:sz w:val="16"/>
          <w:lang w:val="en-US"/>
        </w:rPr>
        <w:t xml:space="preserve"> </w:t>
      </w:r>
    </w:p>
    <w:p w:rsidR="00506D3D" w:rsidRPr="00D82DF8" w:rsidRDefault="008928F8" w:rsidP="0020075E">
      <w:pPr>
        <w:pStyle w:val="BodyText"/>
        <w:rPr>
          <w:sz w:val="16"/>
        </w:rPr>
      </w:pPr>
      <w:r w:rsidRPr="002E1B7B">
        <w:rPr>
          <w:sz w:val="16"/>
          <w:lang w:val="da-DK"/>
        </w:rPr>
        <w:fldChar w:fldCharType="end"/>
      </w:r>
    </w:p>
    <w:p w:rsidR="00506D3D" w:rsidRPr="00D82DF8" w:rsidRDefault="00506D3D">
      <w:pPr>
        <w:rPr>
          <w:sz w:val="16"/>
        </w:rPr>
      </w:pPr>
      <w:r w:rsidRPr="00D82DF8">
        <w:rPr>
          <w:sz w:val="16"/>
        </w:rPr>
        <w:br w:type="page"/>
      </w:r>
    </w:p>
    <w:p w:rsidR="002E1B7B" w:rsidRDefault="002E1B7B" w:rsidP="002E1B7B">
      <w:pPr>
        <w:pStyle w:val="Heading4"/>
      </w:pPr>
      <w:r w:rsidRPr="002E1B7B">
        <w:lastRenderedPageBreak/>
        <w:t>dk.jsh.cleaningrobotsimulator.ui.s</w:t>
      </w:r>
      <w:r>
        <w:t>wing</w:t>
      </w:r>
    </w:p>
    <w:p w:rsidR="002E1B7B" w:rsidRPr="00801077" w:rsidRDefault="008928F8" w:rsidP="002E1B7B">
      <w:pPr>
        <w:pStyle w:val="BodyText"/>
        <w:rPr>
          <w:rFonts w:ascii="Times New Roman" w:hAnsi="Times New Roman" w:cs="Times New Roman"/>
          <w:sz w:val="16"/>
          <w:szCs w:val="20"/>
          <w:lang w:eastAsia="da-DK" w:bidi="ar-SA"/>
        </w:rPr>
      </w:pPr>
      <w:r w:rsidRPr="002E1B7B">
        <w:rPr>
          <w:sz w:val="16"/>
        </w:rPr>
        <w:fldChar w:fldCharType="begin"/>
      </w:r>
      <w:r w:rsidR="002E1B7B" w:rsidRPr="002E1B7B">
        <w:rPr>
          <w:sz w:val="16"/>
        </w:rPr>
        <w:instrText xml:space="preserve"> INCLUDETEXT "C:\\GoogleCode\\cleaning-robot-simulator\\doc\\Code in html format\\CleaningRobotSimulator.html" \c HTML </w:instrText>
      </w:r>
      <w:r w:rsidR="002E1B7B">
        <w:rPr>
          <w:sz w:val="16"/>
        </w:rPr>
        <w:instrText xml:space="preserve"> \* MERGEFORMAT </w:instrText>
      </w:r>
      <w:r w:rsidRPr="002E1B7B">
        <w:rPr>
          <w:sz w:val="16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138498416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\dk\jsh\cleaningrobotsimulator\ui\swing\CleaningRobotSimulator.java</w:t>
            </w:r>
          </w:p>
        </w:tc>
      </w:tr>
    </w:tbl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dk.jsh.cleaningrobotsimulator.ui.swing;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java.util.logging.FileHandler;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java.util.logging.Handler;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java.util.logging.Level;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java.util.logging.Logger;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org.jdesktop.application.Application;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org.jdesktop.application.SingleFrameApplication;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main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application.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CleaningRobotSimulator </w:t>
      </w:r>
      <w:r w:rsidRPr="002E1B7B">
        <w:rPr>
          <w:rStyle w:val="keyword-directive1"/>
          <w:sz w:val="16"/>
          <w:lang w:val="en-US"/>
        </w:rPr>
        <w:t>extends</w:t>
      </w:r>
      <w:r w:rsidRPr="002E1B7B">
        <w:rPr>
          <w:sz w:val="16"/>
          <w:lang w:val="en-US"/>
        </w:rPr>
        <w:t xml:space="preserve"> SingleFrameApplication {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At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startup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create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show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main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frame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application.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</w:t>
      </w:r>
      <w:r w:rsidRPr="002E1B7B">
        <w:rPr>
          <w:sz w:val="16"/>
          <w:lang w:val="en-US"/>
        </w:rPr>
        <w:t xml:space="preserve">     @Override </w:t>
      </w:r>
      <w:r w:rsidRPr="002E1B7B">
        <w:rPr>
          <w:rStyle w:val="keyword-directive1"/>
          <w:sz w:val="16"/>
          <w:lang w:val="en-US"/>
        </w:rPr>
        <w:t>protected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startup() {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</w:t>
      </w:r>
      <w:r w:rsidRPr="002E1B7B">
        <w:rPr>
          <w:sz w:val="16"/>
          <w:lang w:val="en-US"/>
        </w:rPr>
        <w:t xml:space="preserve">         show(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View(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));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Setup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file.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setupLog() {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try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comment1"/>
          <w:sz w:val="16"/>
          <w:lang w:val="en-US"/>
        </w:rPr>
        <w:t>//%t - Means that the log is located in the Systems Temp directory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</w:t>
      </w:r>
      <w:r w:rsidRPr="002E1B7B">
        <w:rPr>
          <w:sz w:val="16"/>
          <w:lang w:val="en-US"/>
        </w:rPr>
        <w:t xml:space="preserve">             Handler fh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FileHandler(</w:t>
      </w:r>
      <w:r w:rsidRPr="002E1B7B">
        <w:rPr>
          <w:rStyle w:val="character1"/>
          <w:sz w:val="16"/>
          <w:lang w:val="en-US"/>
        </w:rPr>
        <w:t>"%t/cleaning-robot-simulator.log"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HTMLPreformatted"/>
        <w:divId w:val="138498416"/>
        <w:rPr>
          <w:sz w:val="16"/>
        </w:rPr>
      </w:pPr>
      <w:r w:rsidRPr="002E1B7B">
        <w:rPr>
          <w:rStyle w:val="line-number1"/>
          <w:sz w:val="16"/>
        </w:rPr>
        <w:t>30</w:t>
      </w:r>
      <w:r w:rsidRPr="002E1B7B">
        <w:rPr>
          <w:sz w:val="16"/>
        </w:rPr>
        <w:t xml:space="preserve">                     10000, 5);</w:t>
      </w:r>
    </w:p>
    <w:p w:rsidR="002E1B7B" w:rsidRPr="002E1B7B" w:rsidRDefault="002E1B7B">
      <w:pPr>
        <w:pStyle w:val="HTMLPreformatted"/>
        <w:divId w:val="138498416"/>
        <w:rPr>
          <w:sz w:val="16"/>
        </w:rPr>
      </w:pPr>
      <w:r w:rsidRPr="002E1B7B">
        <w:rPr>
          <w:rStyle w:val="line-number1"/>
          <w:sz w:val="16"/>
        </w:rPr>
        <w:t>31</w:t>
      </w:r>
      <w:r w:rsidRPr="002E1B7B">
        <w:rPr>
          <w:sz w:val="16"/>
        </w:rPr>
        <w:t xml:space="preserve">             Logger logger = Logger.getLogger(</w:t>
      </w:r>
      <w:r w:rsidRPr="002E1B7B">
        <w:rPr>
          <w:rStyle w:val="character1"/>
          <w:sz w:val="16"/>
        </w:rPr>
        <w:t>""</w:t>
      </w:r>
      <w:r w:rsidRPr="002E1B7B">
        <w:rPr>
          <w:sz w:val="16"/>
        </w:rPr>
        <w:t>);</w:t>
      </w:r>
    </w:p>
    <w:p w:rsidR="002E1B7B" w:rsidRPr="002E1B7B" w:rsidRDefault="002E1B7B">
      <w:pPr>
        <w:pStyle w:val="HTMLPreformatted"/>
        <w:divId w:val="138498416"/>
        <w:rPr>
          <w:sz w:val="16"/>
        </w:rPr>
      </w:pPr>
      <w:r w:rsidRPr="002E1B7B">
        <w:rPr>
          <w:rStyle w:val="line-number1"/>
          <w:sz w:val="16"/>
        </w:rPr>
        <w:t>32</w:t>
      </w:r>
      <w:r w:rsidRPr="002E1B7B">
        <w:rPr>
          <w:sz w:val="16"/>
        </w:rPr>
        <w:t xml:space="preserve">             logger.addHandler(fh);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</w:t>
      </w:r>
      <w:r w:rsidRPr="002E1B7B">
        <w:rPr>
          <w:sz w:val="16"/>
          <w:lang w:val="en-US"/>
        </w:rPr>
        <w:t xml:space="preserve">             logger.setLevel(Level.INFO);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</w:t>
      </w:r>
      <w:r w:rsidRPr="002E1B7B">
        <w:rPr>
          <w:sz w:val="16"/>
          <w:lang w:val="en-US"/>
        </w:rPr>
        <w:t xml:space="preserve">             logger.info(</w:t>
      </w:r>
      <w:r w:rsidRPr="002E1B7B">
        <w:rPr>
          <w:rStyle w:val="character1"/>
          <w:sz w:val="16"/>
          <w:lang w:val="en-US"/>
        </w:rPr>
        <w:t>"Application started."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</w:t>
      </w:r>
      <w:r w:rsidRPr="002E1B7B">
        <w:rPr>
          <w:sz w:val="16"/>
          <w:lang w:val="en-US"/>
        </w:rPr>
        <w:t xml:space="preserve">         } </w:t>
      </w:r>
      <w:r w:rsidRPr="002E1B7B">
        <w:rPr>
          <w:rStyle w:val="keyword-directive1"/>
          <w:sz w:val="16"/>
          <w:lang w:val="en-US"/>
        </w:rPr>
        <w:t>catch</w:t>
      </w:r>
      <w:r w:rsidRPr="002E1B7B">
        <w:rPr>
          <w:sz w:val="16"/>
          <w:lang w:val="en-US"/>
        </w:rPr>
        <w:t xml:space="preserve"> (Exception ex) {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</w:t>
      </w:r>
      <w:r w:rsidRPr="002E1B7B">
        <w:rPr>
          <w:sz w:val="16"/>
          <w:lang w:val="en-US"/>
        </w:rPr>
        <w:t xml:space="preserve">             ex.printStackTrace();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method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initialize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specified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window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injecting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resources.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Windows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shown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our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application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come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fully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initialized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GUI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builder, so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additional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configuration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needed.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</w:t>
      </w:r>
      <w:r w:rsidRPr="002E1B7B">
        <w:rPr>
          <w:sz w:val="16"/>
          <w:lang w:val="en-US"/>
        </w:rPr>
        <w:t xml:space="preserve">     @Override </w:t>
      </w:r>
      <w:r w:rsidRPr="002E1B7B">
        <w:rPr>
          <w:rStyle w:val="keyword-directive1"/>
          <w:sz w:val="16"/>
          <w:lang w:val="en-US"/>
        </w:rPr>
        <w:t>protected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configureWindow(java.awt.Window root) {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convenient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getter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application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instance.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instance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CleaningRobotSimulator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CleaningRobotSimulator getApplication() {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Application.getInstance(CleaningRobotSimulator.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54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Main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method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launching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application.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58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main(String[] args) {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60</w:t>
      </w:r>
      <w:r w:rsidRPr="002E1B7B">
        <w:rPr>
          <w:sz w:val="16"/>
          <w:lang w:val="en-US"/>
        </w:rPr>
        <w:t xml:space="preserve">         setupLog();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61</w:t>
      </w:r>
      <w:r w:rsidRPr="002E1B7B">
        <w:rPr>
          <w:sz w:val="16"/>
          <w:lang w:val="en-US"/>
        </w:rPr>
        <w:t xml:space="preserve">         Thread.setDefaultUncaughtExceptionHandler(</w:t>
      </w:r>
    </w:p>
    <w:p w:rsidR="002E1B7B" w:rsidRPr="002E1B7B" w:rsidRDefault="002E1B7B">
      <w:pPr>
        <w:pStyle w:val="HTMLPreformatted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62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SimpleMainThreadExceptionHandler());</w:t>
      </w:r>
    </w:p>
    <w:p w:rsidR="002E1B7B" w:rsidRPr="002E1B7B" w:rsidRDefault="002E1B7B">
      <w:pPr>
        <w:pStyle w:val="HTMLPreformatted"/>
        <w:divId w:val="138498416"/>
        <w:rPr>
          <w:sz w:val="16"/>
        </w:rPr>
      </w:pPr>
      <w:r w:rsidRPr="002E1B7B">
        <w:rPr>
          <w:rStyle w:val="line-number1"/>
          <w:sz w:val="16"/>
        </w:rPr>
        <w:t>63</w:t>
      </w:r>
      <w:r w:rsidRPr="002E1B7B">
        <w:rPr>
          <w:sz w:val="16"/>
        </w:rPr>
        <w:t xml:space="preserve">         launch(CleaningRobotSimulator.</w:t>
      </w:r>
      <w:r w:rsidRPr="002E1B7B">
        <w:rPr>
          <w:rStyle w:val="keyword-directive1"/>
          <w:sz w:val="16"/>
        </w:rPr>
        <w:t>class</w:t>
      </w:r>
      <w:r w:rsidRPr="002E1B7B">
        <w:rPr>
          <w:sz w:val="16"/>
        </w:rPr>
        <w:t>, args);</w:t>
      </w:r>
    </w:p>
    <w:p w:rsidR="002E1B7B" w:rsidRPr="002E1B7B" w:rsidRDefault="002E1B7B">
      <w:pPr>
        <w:pStyle w:val="HTMLPreformatted"/>
        <w:divId w:val="138498416"/>
        <w:rPr>
          <w:sz w:val="16"/>
        </w:rPr>
      </w:pPr>
      <w:r w:rsidRPr="002E1B7B">
        <w:rPr>
          <w:rStyle w:val="line-number1"/>
          <w:sz w:val="16"/>
        </w:rPr>
        <w:t>64</w:t>
      </w:r>
      <w:r w:rsidRPr="002E1B7B">
        <w:rPr>
          <w:sz w:val="16"/>
        </w:rPr>
        <w:t xml:space="preserve">     }</w:t>
      </w:r>
    </w:p>
    <w:p w:rsidR="002E1B7B" w:rsidRPr="002E1B7B" w:rsidRDefault="002E1B7B">
      <w:pPr>
        <w:pStyle w:val="HTMLPreformatted"/>
        <w:divId w:val="138498416"/>
        <w:rPr>
          <w:sz w:val="16"/>
        </w:rPr>
      </w:pPr>
      <w:r w:rsidRPr="002E1B7B">
        <w:rPr>
          <w:rStyle w:val="line-number1"/>
          <w:sz w:val="16"/>
        </w:rPr>
        <w:t>65</w:t>
      </w:r>
      <w:r w:rsidRPr="002E1B7B">
        <w:rPr>
          <w:sz w:val="16"/>
        </w:rPr>
        <w:t xml:space="preserve"> }</w:t>
      </w:r>
    </w:p>
    <w:p w:rsidR="002E1B7B" w:rsidRPr="002E1B7B" w:rsidRDefault="002E1B7B">
      <w:pPr>
        <w:pStyle w:val="HTMLPreformatted"/>
        <w:divId w:val="138498416"/>
        <w:rPr>
          <w:sz w:val="16"/>
        </w:rPr>
      </w:pPr>
      <w:r w:rsidRPr="002E1B7B">
        <w:rPr>
          <w:rStyle w:val="line-number1"/>
          <w:sz w:val="16"/>
        </w:rPr>
        <w:t>66</w:t>
      </w:r>
      <w:r w:rsidRPr="002E1B7B">
        <w:rPr>
          <w:sz w:val="16"/>
        </w:rPr>
        <w:t xml:space="preserve"> </w:t>
      </w:r>
    </w:p>
    <w:p w:rsidR="002E1B7B" w:rsidRPr="002E1B7B" w:rsidRDefault="008928F8" w:rsidP="002E1B7B">
      <w:pPr>
        <w:pStyle w:val="BodyTex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</w:rPr>
        <w:fldChar w:fldCharType="end"/>
      </w:r>
      <w:r w:rsidRPr="002E1B7B">
        <w:rPr>
          <w:sz w:val="16"/>
        </w:rPr>
        <w:fldChar w:fldCharType="begin"/>
      </w:r>
      <w:r w:rsidR="002E1B7B" w:rsidRPr="002E1B7B">
        <w:rPr>
          <w:sz w:val="16"/>
        </w:rPr>
        <w:instrText xml:space="preserve"> INCLUDETEXT "C:\\GoogleCode\\cleaning-robot-simulator\\doc\\Code in html format\\View.html" \c HTML </w:instrText>
      </w:r>
      <w:r w:rsidR="002E1B7B">
        <w:rPr>
          <w:sz w:val="16"/>
        </w:rPr>
        <w:instrText xml:space="preserve"> \* MERGEFORMAT </w:instrText>
      </w:r>
      <w:r w:rsidRPr="002E1B7B">
        <w:rPr>
          <w:sz w:val="16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1190147581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lastRenderedPageBreak/>
              <w:t>\dk\jsh\cleaningrobotsimulator\ui\swing\View.java</w:t>
            </w:r>
          </w:p>
        </w:tc>
      </w:tr>
    </w:tbl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dk.jsh.cleaningrobotsimulator.ui.swing;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dk.jsh.cleaningrobotsimulator.concurrent.Board;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dk.jsh.cleaningrobotsimulator.concurrent.Constants;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dk.jsh.cleaningrobotsimulator.concurrent.DustCreator;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dk.jsh.cleaningrobotsimulator.concurrent.ReadOnlyField;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dk.jsh.cleaningrobotsimulator.concurrent.Robot;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java.awt.GridBagConstraints;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java.awt.Insets;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java.awt.event.ComponentAdapter;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java.awt.event.ComponentEvent;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java.awt.event.WindowEvent;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java.util.concurrent.Executors;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java.util.concurrent.ScheduledExecutorService;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java.util.concurrent.TimeUnit;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java.util.logging.Level;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java.util.logging.Logger;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javax.swing.ImageIcon;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org.jdesktop.application.Action;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org.jdesktop.application.ResourceMap;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org.jdesktop.application.SingleFrameApplication;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org.jdesktop.application.FrameView;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javax.swing.JDialog;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javax.swing.JFrame;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javax.swing.JLabel;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application's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main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frame.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30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View </w:t>
      </w:r>
      <w:r w:rsidRPr="002E1B7B">
        <w:rPr>
          <w:rStyle w:val="keyword-directive1"/>
          <w:sz w:val="16"/>
          <w:lang w:val="en-US"/>
        </w:rPr>
        <w:t>extends</w:t>
      </w:r>
      <w:r w:rsidRPr="002E1B7B">
        <w:rPr>
          <w:sz w:val="16"/>
          <w:lang w:val="en-US"/>
        </w:rPr>
        <w:t xml:space="preserve"> FrameView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Board board;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ResourceMap resourceMap;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Robot bender;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Robot android;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Robot wallE;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Logger logger;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42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View(SingleFrameApplication app)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super</w:t>
      </w:r>
      <w:r w:rsidRPr="002E1B7B">
        <w:rPr>
          <w:sz w:val="16"/>
          <w:lang w:val="en-US"/>
        </w:rPr>
        <w:t>(app);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45</w:t>
      </w:r>
      <w:r w:rsidRPr="002E1B7B">
        <w:rPr>
          <w:sz w:val="16"/>
          <w:lang w:val="en-US"/>
        </w:rPr>
        <w:t xml:space="preserve">         logger = Logger.getLogger(View.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.getName());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47</w:t>
      </w:r>
      <w:r w:rsidRPr="002E1B7B">
        <w:rPr>
          <w:sz w:val="16"/>
          <w:lang w:val="en-US"/>
        </w:rPr>
        <w:t xml:space="preserve">         resourceMap = getResourceMap();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//Cacth windowClosing event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50</w:t>
      </w:r>
      <w:r w:rsidRPr="002E1B7B">
        <w:rPr>
          <w:sz w:val="16"/>
          <w:lang w:val="en-US"/>
        </w:rPr>
        <w:t xml:space="preserve">         JFrame jFrame =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.getFrame();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51</w:t>
      </w:r>
      <w:r w:rsidRPr="002E1B7B">
        <w:rPr>
          <w:sz w:val="16"/>
          <w:lang w:val="en-US"/>
        </w:rPr>
        <w:t xml:space="preserve">         jFrame.addWindowListener(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java.awt.event.WindowAdapter()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53</w:t>
      </w:r>
      <w:r w:rsidRPr="002E1B7B">
        <w:rPr>
          <w:sz w:val="16"/>
          <w:lang w:val="en-US"/>
        </w:rPr>
        <w:t xml:space="preserve">             @Override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54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windowClosing(WindowEvent winEvt)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55</w:t>
      </w:r>
      <w:r w:rsidRPr="002E1B7B">
        <w:rPr>
          <w:sz w:val="16"/>
          <w:lang w:val="en-US"/>
        </w:rPr>
        <w:t xml:space="preserve">                 quit();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56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57</w:t>
      </w:r>
      <w:r w:rsidRPr="002E1B7B">
        <w:rPr>
          <w:sz w:val="16"/>
          <w:lang w:val="en-US"/>
        </w:rPr>
        <w:t xml:space="preserve">         });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//Set icon in upper left corner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60</w:t>
      </w:r>
      <w:r w:rsidRPr="002E1B7B">
        <w:rPr>
          <w:sz w:val="16"/>
          <w:lang w:val="en-US"/>
        </w:rPr>
        <w:t xml:space="preserve">         ImageIcon image = resourceMap.getImageIcon(</w:t>
      </w:r>
      <w:r w:rsidRPr="002E1B7B">
        <w:rPr>
          <w:rStyle w:val="character1"/>
          <w:sz w:val="16"/>
          <w:lang w:val="en-US"/>
        </w:rPr>
        <w:t>"RobotSimulator.recycle"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61</w:t>
      </w:r>
      <w:r w:rsidRPr="002E1B7B">
        <w:rPr>
          <w:sz w:val="16"/>
          <w:lang w:val="en-US"/>
        </w:rPr>
        <w:t xml:space="preserve">         jFrame.setIconImage(image.getImage());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//Initialize UI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64</w:t>
      </w:r>
      <w:r w:rsidRPr="002E1B7B">
        <w:rPr>
          <w:sz w:val="16"/>
          <w:lang w:val="en-US"/>
        </w:rPr>
        <w:t xml:space="preserve">         initComponents();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//Create board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67</w:t>
      </w:r>
      <w:r w:rsidRPr="002E1B7B">
        <w:rPr>
          <w:sz w:val="16"/>
          <w:lang w:val="en-US"/>
        </w:rPr>
        <w:t xml:space="preserve">         board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Board(resourceMap, jTextAreaDustbin);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//Set tab icons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70</w:t>
      </w:r>
      <w:r w:rsidRPr="002E1B7B">
        <w:rPr>
          <w:sz w:val="16"/>
          <w:lang w:val="en-US"/>
        </w:rPr>
        <w:t xml:space="preserve">         jTabbedPane1.setIconAt(0, resourceMap.getIcon(</w:t>
      </w:r>
      <w:r w:rsidRPr="002E1B7B">
        <w:rPr>
          <w:rStyle w:val="character1"/>
          <w:sz w:val="16"/>
          <w:lang w:val="en-US"/>
        </w:rPr>
        <w:t>"RobotSimulator.bender"</w:t>
      </w:r>
      <w:r w:rsidRPr="002E1B7B">
        <w:rPr>
          <w:sz w:val="16"/>
          <w:lang w:val="en-US"/>
        </w:rPr>
        <w:t>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71</w:t>
      </w:r>
      <w:r w:rsidRPr="002E1B7B">
        <w:rPr>
          <w:sz w:val="16"/>
          <w:lang w:val="en-US"/>
        </w:rPr>
        <w:t xml:space="preserve">         jTabbedPane1.setIconAt(1, resourceMap.getIcon(</w:t>
      </w:r>
      <w:r w:rsidRPr="002E1B7B">
        <w:rPr>
          <w:rStyle w:val="character1"/>
          <w:sz w:val="16"/>
          <w:lang w:val="en-US"/>
        </w:rPr>
        <w:t>"RobotSimulator.wall-e"</w:t>
      </w:r>
      <w:r w:rsidRPr="002E1B7B">
        <w:rPr>
          <w:sz w:val="16"/>
          <w:lang w:val="en-US"/>
        </w:rPr>
        <w:t>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72</w:t>
      </w:r>
      <w:r w:rsidRPr="002E1B7B">
        <w:rPr>
          <w:sz w:val="16"/>
          <w:lang w:val="en-US"/>
        </w:rPr>
        <w:t xml:space="preserve">         jTabbedPane1.setIconAt(2, resourceMap.getIcon(</w:t>
      </w:r>
      <w:r w:rsidRPr="002E1B7B">
        <w:rPr>
          <w:rStyle w:val="character1"/>
          <w:sz w:val="16"/>
          <w:lang w:val="en-US"/>
        </w:rPr>
        <w:t>"RobotSimulator.android"</w:t>
      </w:r>
      <w:r w:rsidRPr="002E1B7B">
        <w:rPr>
          <w:sz w:val="16"/>
          <w:lang w:val="en-US"/>
        </w:rPr>
        <w:t>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73</w:t>
      </w:r>
      <w:r w:rsidRPr="002E1B7B">
        <w:rPr>
          <w:sz w:val="16"/>
          <w:lang w:val="en-US"/>
        </w:rPr>
        <w:t xml:space="preserve">         jTabbedPane1.setIconAt(3, resourceMap.getIcon(</w:t>
      </w:r>
      <w:r w:rsidRPr="002E1B7B">
        <w:rPr>
          <w:rStyle w:val="character1"/>
          <w:sz w:val="16"/>
          <w:lang w:val="en-US"/>
        </w:rPr>
        <w:t>"RobotSimulator.dirt"</w:t>
      </w:r>
      <w:r w:rsidRPr="002E1B7B">
        <w:rPr>
          <w:sz w:val="16"/>
          <w:lang w:val="en-US"/>
        </w:rPr>
        <w:t>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 xml:space="preserve"> 74</w:t>
      </w:r>
      <w:r w:rsidRPr="002E1B7B">
        <w:rPr>
          <w:sz w:val="16"/>
          <w:lang w:val="en-US"/>
        </w:rPr>
        <w:t xml:space="preserve">         jTabbedPane1.setIconAt(4, resourceMap.getIcon(</w:t>
      </w:r>
      <w:r w:rsidRPr="002E1B7B">
        <w:rPr>
          <w:rStyle w:val="character1"/>
          <w:sz w:val="16"/>
          <w:lang w:val="en-US"/>
        </w:rPr>
        <w:t>"RobotSimulator.dustbin"</w:t>
      </w:r>
      <w:r w:rsidRPr="002E1B7B">
        <w:rPr>
          <w:sz w:val="16"/>
          <w:lang w:val="en-US"/>
        </w:rPr>
        <w:t>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75</w:t>
      </w:r>
      <w:r w:rsidRPr="002E1B7B">
        <w:rPr>
          <w:sz w:val="16"/>
          <w:lang w:val="en-US"/>
        </w:rPr>
        <w:t xml:space="preserve">         jTabbedPane1.setSelectedIndex(0);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77</w:t>
      </w:r>
      <w:r w:rsidRPr="002E1B7B">
        <w:rPr>
          <w:sz w:val="16"/>
          <w:lang w:val="en-US"/>
        </w:rPr>
        <w:t xml:space="preserve">         jButtonContinue.setEnabled(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//Set JFrame's min. hight and width.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80</w:t>
      </w:r>
      <w:r w:rsidRPr="002E1B7B">
        <w:rPr>
          <w:sz w:val="16"/>
          <w:lang w:val="en-US"/>
        </w:rPr>
        <w:t xml:space="preserve">         jFrame.addComponentListener(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ComponentAdapter()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81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MIN_WIDTH = 855;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82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MIN_HIGHT = 450;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83</w:t>
      </w:r>
      <w:r w:rsidRPr="002E1B7B">
        <w:rPr>
          <w:sz w:val="16"/>
          <w:lang w:val="en-US"/>
        </w:rPr>
        <w:t xml:space="preserve">             @Override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84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componentResized(ComponentEvent e)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85</w:t>
      </w:r>
      <w:r w:rsidRPr="002E1B7B">
        <w:rPr>
          <w:sz w:val="16"/>
          <w:lang w:val="en-US"/>
        </w:rPr>
        <w:t xml:space="preserve">                 JFrame frame = (JFrame) e.getSource();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86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width = frame.getWidth() &lt; MIN_WIDTH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87</w:t>
      </w:r>
      <w:r w:rsidRPr="002E1B7B">
        <w:rPr>
          <w:sz w:val="16"/>
          <w:lang w:val="en-US"/>
        </w:rPr>
        <w:t xml:space="preserve">                         ? MIN_WIDTH : frame.getWidth();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88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hight = frame.getHeight() &lt; MIN_HIGHT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89</w:t>
      </w:r>
      <w:r w:rsidRPr="002E1B7B">
        <w:rPr>
          <w:sz w:val="16"/>
          <w:lang w:val="en-US"/>
        </w:rPr>
        <w:t xml:space="preserve">                         ? MIN_HIGHT : frame.getHeight();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90</w:t>
      </w:r>
      <w:r w:rsidRPr="002E1B7B">
        <w:rPr>
          <w:sz w:val="16"/>
          <w:lang w:val="en-US"/>
        </w:rPr>
        <w:t xml:space="preserve">                 frame.setSize(width, hight);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91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92</w:t>
      </w:r>
      <w:r w:rsidRPr="002E1B7B">
        <w:rPr>
          <w:sz w:val="16"/>
          <w:lang w:val="en-US"/>
        </w:rPr>
        <w:t xml:space="preserve">         });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94</w:t>
      </w:r>
      <w:r w:rsidRPr="002E1B7B">
        <w:rPr>
          <w:sz w:val="16"/>
          <w:lang w:val="en-US"/>
        </w:rPr>
        <w:t xml:space="preserve">         createUIBoard();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//Start robot threads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97</w:t>
      </w:r>
      <w:r w:rsidRPr="002E1B7B">
        <w:rPr>
          <w:sz w:val="16"/>
          <w:lang w:val="en-US"/>
        </w:rPr>
        <w:t xml:space="preserve">         bender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Robot(</w:t>
      </w:r>
      <w:r w:rsidRPr="002E1B7B">
        <w:rPr>
          <w:rStyle w:val="character1"/>
          <w:sz w:val="16"/>
          <w:lang w:val="en-US"/>
        </w:rPr>
        <w:t>"Bender"</w:t>
      </w:r>
      <w:r w:rsidRPr="002E1B7B">
        <w:rPr>
          <w:sz w:val="16"/>
          <w:lang w:val="en-US"/>
        </w:rPr>
        <w:t>, board, jTextAreaBender, resourceMap,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98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"RobotSimulator.bender"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character1"/>
          <w:sz w:val="16"/>
          <w:lang w:val="en-US"/>
        </w:rPr>
        <w:t>"RobotSimulator.bender-full"</w:t>
      </w:r>
      <w:r w:rsidRPr="002E1B7B">
        <w:rPr>
          <w:sz w:val="16"/>
          <w:lang w:val="en-US"/>
        </w:rPr>
        <w:t>, 0, 9);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99</w:t>
      </w:r>
      <w:r w:rsidRPr="002E1B7B">
        <w:rPr>
          <w:sz w:val="16"/>
          <w:lang w:val="en-US"/>
        </w:rPr>
        <w:t xml:space="preserve">         bender.start();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101</w:t>
      </w:r>
      <w:r w:rsidRPr="002E1B7B">
        <w:rPr>
          <w:sz w:val="16"/>
          <w:lang w:val="en-US"/>
        </w:rPr>
        <w:t xml:space="preserve">         android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Robot(</w:t>
      </w:r>
      <w:r w:rsidRPr="002E1B7B">
        <w:rPr>
          <w:rStyle w:val="character1"/>
          <w:sz w:val="16"/>
          <w:lang w:val="en-US"/>
        </w:rPr>
        <w:t>"Android"</w:t>
      </w:r>
      <w:r w:rsidRPr="002E1B7B">
        <w:rPr>
          <w:sz w:val="16"/>
          <w:lang w:val="en-US"/>
        </w:rPr>
        <w:t>, board, jTextAreaAndroid, resourceMap,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102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"RobotSimulator.android"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character1"/>
          <w:sz w:val="16"/>
          <w:lang w:val="en-US"/>
        </w:rPr>
        <w:t>"RobotSimulator.android-full"</w:t>
      </w:r>
      <w:r w:rsidRPr="002E1B7B">
        <w:rPr>
          <w:sz w:val="16"/>
          <w:lang w:val="en-US"/>
        </w:rPr>
        <w:t>, 9, 0);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103</w:t>
      </w:r>
      <w:r w:rsidRPr="002E1B7B">
        <w:rPr>
          <w:sz w:val="16"/>
          <w:lang w:val="en-US"/>
        </w:rPr>
        <w:t xml:space="preserve">         android.start();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105</w:t>
      </w:r>
      <w:r w:rsidRPr="002E1B7B">
        <w:rPr>
          <w:sz w:val="16"/>
          <w:lang w:val="en-US"/>
        </w:rPr>
        <w:t xml:space="preserve">         wallE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Robot(</w:t>
      </w:r>
      <w:r w:rsidRPr="002E1B7B">
        <w:rPr>
          <w:rStyle w:val="character1"/>
          <w:sz w:val="16"/>
          <w:lang w:val="en-US"/>
        </w:rPr>
        <w:t>"Wall-E"</w:t>
      </w:r>
      <w:r w:rsidRPr="002E1B7B">
        <w:rPr>
          <w:sz w:val="16"/>
          <w:lang w:val="en-US"/>
        </w:rPr>
        <w:t>, board, jTextAreaWallE, resourceMap,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106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"RobotSimulator.wall-e"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character1"/>
          <w:sz w:val="16"/>
          <w:lang w:val="en-US"/>
        </w:rPr>
        <w:t>"RobotSimulator.wall-e-full"</w:t>
      </w:r>
      <w:r w:rsidRPr="002E1B7B">
        <w:rPr>
          <w:sz w:val="16"/>
          <w:lang w:val="en-US"/>
        </w:rPr>
        <w:t>, 9, 9);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107</w:t>
      </w:r>
      <w:r w:rsidRPr="002E1B7B">
        <w:rPr>
          <w:sz w:val="16"/>
          <w:lang w:val="en-US"/>
        </w:rPr>
        <w:t xml:space="preserve">         wallE.start();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//Get a scheduler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110</w:t>
      </w:r>
      <w:r w:rsidRPr="002E1B7B">
        <w:rPr>
          <w:sz w:val="16"/>
          <w:lang w:val="en-US"/>
        </w:rPr>
        <w:t xml:space="preserve">         ScheduledExecutorService scheduler =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111</w:t>
      </w:r>
      <w:r w:rsidRPr="002E1B7B">
        <w:rPr>
          <w:sz w:val="16"/>
          <w:lang w:val="en-US"/>
        </w:rPr>
        <w:t xml:space="preserve">                 Executors.newSingleThreadScheduledExecutor();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//Run DustCreator with a 30 secs. delay between each run.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113</w:t>
      </w:r>
      <w:r w:rsidRPr="002E1B7B">
        <w:rPr>
          <w:sz w:val="16"/>
          <w:lang w:val="en-US"/>
        </w:rPr>
        <w:t xml:space="preserve">         scheduler.scheduleWithFixedDelay(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114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DustCreator(</w:t>
      </w:r>
      <w:r w:rsidRPr="002E1B7B">
        <w:rPr>
          <w:rStyle w:val="character1"/>
          <w:sz w:val="16"/>
          <w:lang w:val="en-US"/>
        </w:rPr>
        <w:t>"DustCreator"</w:t>
      </w:r>
      <w:r w:rsidRPr="002E1B7B">
        <w:rPr>
          <w:sz w:val="16"/>
          <w:lang w:val="en-US"/>
        </w:rPr>
        <w:t>, board, jTextAreaDust,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115</w:t>
      </w:r>
      <w:r w:rsidRPr="002E1B7B">
        <w:rPr>
          <w:sz w:val="16"/>
          <w:lang w:val="en-US"/>
        </w:rPr>
        <w:t xml:space="preserve">                 resourceMap), 0, 30, TimeUnit.SECONDS);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116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Adds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UI.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createUIBoard()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122</w:t>
      </w:r>
      <w:r w:rsidRPr="002E1B7B">
        <w:rPr>
          <w:sz w:val="16"/>
          <w:lang w:val="en-US"/>
        </w:rPr>
        <w:t xml:space="preserve">         GridBagConstraints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123</w:t>
      </w:r>
      <w:r w:rsidRPr="002E1B7B">
        <w:rPr>
          <w:sz w:val="16"/>
          <w:lang w:val="en-US"/>
        </w:rPr>
        <w:t xml:space="preserve">         Insets insets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Insets(1, 1, 1, 1);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 = 0; row &lt; Constants.MAX_ROWS; row++)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125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 = 0; column &lt; Constants.MAX_COLUMNS; column++)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126</w:t>
      </w:r>
      <w:r w:rsidRPr="002E1B7B">
        <w:rPr>
          <w:sz w:val="16"/>
          <w:lang w:val="en-US"/>
        </w:rPr>
        <w:t xml:space="preserve">                 ReadOnlyField field = board.getReadOnlyField(column, row);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127</w:t>
      </w:r>
      <w:r w:rsidRPr="002E1B7B">
        <w:rPr>
          <w:sz w:val="16"/>
          <w:lang w:val="en-US"/>
        </w:rPr>
        <w:t xml:space="preserve">                 JLabel jLabel = field.getLabel();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128</w:t>
      </w:r>
      <w:r w:rsidRPr="002E1B7B">
        <w:rPr>
          <w:sz w:val="16"/>
          <w:lang w:val="en-US"/>
        </w:rPr>
        <w:t xml:space="preserve">                 gridBagConstraints.gridx = column + 1;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129</w:t>
      </w:r>
      <w:r w:rsidRPr="002E1B7B">
        <w:rPr>
          <w:sz w:val="16"/>
          <w:lang w:val="en-US"/>
        </w:rPr>
        <w:t xml:space="preserve">                 gridBagConstraints.gridy = row + 1;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130</w:t>
      </w:r>
      <w:r w:rsidRPr="002E1B7B">
        <w:rPr>
          <w:sz w:val="16"/>
          <w:lang w:val="en-US"/>
        </w:rPr>
        <w:t xml:space="preserve">                 gridBagConstraints.insets = insets;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131</w:t>
      </w:r>
      <w:r w:rsidRPr="002E1B7B">
        <w:rPr>
          <w:sz w:val="16"/>
          <w:lang w:val="en-US"/>
        </w:rPr>
        <w:t xml:space="preserve">                 mainPanel.add(jLabel, gridBagConstraints);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132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133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134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Show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about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box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action.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138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139</w:t>
      </w:r>
      <w:r w:rsidRPr="002E1B7B">
        <w:rPr>
          <w:sz w:val="16"/>
          <w:lang w:val="en-US"/>
        </w:rPr>
        <w:t xml:space="preserve">     @Action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showAboutBox()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(aboutBox ==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)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142</w:t>
      </w:r>
      <w:r w:rsidRPr="002E1B7B">
        <w:rPr>
          <w:sz w:val="16"/>
          <w:lang w:val="en-US"/>
        </w:rPr>
        <w:t xml:space="preserve">             JFrame mainFrame = CleaningRobotSimulator.getApplication().getMainFrame();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143</w:t>
      </w:r>
      <w:r w:rsidRPr="002E1B7B">
        <w:rPr>
          <w:sz w:val="16"/>
          <w:lang w:val="en-US"/>
        </w:rPr>
        <w:t xml:space="preserve">             aboutBox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AboutBox(mainFrame);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144</w:t>
      </w:r>
      <w:r w:rsidRPr="002E1B7B">
        <w:rPr>
          <w:sz w:val="16"/>
          <w:lang w:val="en-US"/>
        </w:rPr>
        <w:t xml:space="preserve">             aboutBox.setLocationRelativeTo(mainFrame);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145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146</w:t>
      </w:r>
      <w:r w:rsidRPr="002E1B7B">
        <w:rPr>
          <w:sz w:val="16"/>
          <w:lang w:val="en-US"/>
        </w:rPr>
        <w:t xml:space="preserve">         CleaningRobotSimulator.getApplication().show(aboutBox);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147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149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Pause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button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action.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151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152</w:t>
      </w:r>
      <w:r w:rsidRPr="002E1B7B">
        <w:rPr>
          <w:sz w:val="16"/>
          <w:lang w:val="en-US"/>
        </w:rPr>
        <w:t xml:space="preserve">     @Action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pause()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154</w:t>
      </w:r>
      <w:r w:rsidRPr="002E1B7B">
        <w:rPr>
          <w:sz w:val="16"/>
          <w:lang w:val="en-US"/>
        </w:rPr>
        <w:t xml:space="preserve">         bender.requestPause();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155</w:t>
      </w:r>
      <w:r w:rsidRPr="002E1B7B">
        <w:rPr>
          <w:sz w:val="16"/>
          <w:lang w:val="en-US"/>
        </w:rPr>
        <w:t xml:space="preserve">         android.requestPause();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156</w:t>
      </w:r>
      <w:r w:rsidRPr="002E1B7B">
        <w:rPr>
          <w:sz w:val="16"/>
          <w:lang w:val="en-US"/>
        </w:rPr>
        <w:t xml:space="preserve">         wallE.requestPause();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157</w:t>
      </w:r>
      <w:r w:rsidRPr="002E1B7B">
        <w:rPr>
          <w:sz w:val="16"/>
          <w:lang w:val="en-US"/>
        </w:rPr>
        <w:t xml:space="preserve">         jButtonPause.setEnabled(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158</w:t>
      </w:r>
      <w:r w:rsidRPr="002E1B7B">
        <w:rPr>
          <w:sz w:val="16"/>
          <w:lang w:val="en-US"/>
        </w:rPr>
        <w:t xml:space="preserve">         jButtonContinue.setEnabled(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159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162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 xml:space="preserve">    * Continue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button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action.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163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164</w:t>
      </w:r>
      <w:r w:rsidRPr="002E1B7B">
        <w:rPr>
          <w:sz w:val="16"/>
          <w:lang w:val="en-US"/>
        </w:rPr>
        <w:t xml:space="preserve">     @Action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cont()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166</w:t>
      </w:r>
      <w:r w:rsidRPr="002E1B7B">
        <w:rPr>
          <w:sz w:val="16"/>
          <w:lang w:val="en-US"/>
        </w:rPr>
        <w:t xml:space="preserve">         bender.continueAfterPause();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167</w:t>
      </w:r>
      <w:r w:rsidRPr="002E1B7B">
        <w:rPr>
          <w:sz w:val="16"/>
          <w:lang w:val="en-US"/>
        </w:rPr>
        <w:t xml:space="preserve">         android.continueAfterPause();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168</w:t>
      </w:r>
      <w:r w:rsidRPr="002E1B7B">
        <w:rPr>
          <w:sz w:val="16"/>
          <w:lang w:val="en-US"/>
        </w:rPr>
        <w:t xml:space="preserve">         wallE.continueAfterPause();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169</w:t>
      </w:r>
      <w:r w:rsidRPr="002E1B7B">
        <w:rPr>
          <w:sz w:val="16"/>
          <w:lang w:val="en-US"/>
        </w:rPr>
        <w:t xml:space="preserve">         jButtonPause.setEnabled(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170</w:t>
      </w:r>
      <w:r w:rsidRPr="002E1B7B">
        <w:rPr>
          <w:sz w:val="16"/>
          <w:lang w:val="en-US"/>
        </w:rPr>
        <w:t xml:space="preserve">         jButtonContinue.setEnabled(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171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Quit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application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action.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175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176</w:t>
      </w:r>
      <w:r w:rsidRPr="002E1B7B">
        <w:rPr>
          <w:sz w:val="16"/>
          <w:lang w:val="en-US"/>
        </w:rPr>
        <w:t xml:space="preserve">     @Action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quit()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178</w:t>
      </w:r>
      <w:r w:rsidRPr="002E1B7B">
        <w:rPr>
          <w:sz w:val="16"/>
          <w:lang w:val="en-US"/>
        </w:rPr>
        <w:t xml:space="preserve">         bender.requestStop();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179</w:t>
      </w:r>
      <w:r w:rsidRPr="002E1B7B">
        <w:rPr>
          <w:sz w:val="16"/>
          <w:lang w:val="en-US"/>
        </w:rPr>
        <w:t xml:space="preserve">         android.requestStop();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180</w:t>
      </w:r>
      <w:r w:rsidRPr="002E1B7B">
        <w:rPr>
          <w:sz w:val="16"/>
          <w:lang w:val="en-US"/>
        </w:rPr>
        <w:t xml:space="preserve">         wallE.requestStop();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while</w:t>
      </w:r>
      <w:r w:rsidRPr="002E1B7B">
        <w:rPr>
          <w:sz w:val="16"/>
          <w:lang w:val="en-US"/>
        </w:rPr>
        <w:t xml:space="preserve"> (bender.isAlive() || android.isAlive() || wallE.isAlive())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182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try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183</w:t>
      </w:r>
      <w:r w:rsidRPr="002E1B7B">
        <w:rPr>
          <w:sz w:val="16"/>
          <w:lang w:val="en-US"/>
        </w:rPr>
        <w:t xml:space="preserve">                 Thread.sleep(50);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184</w:t>
      </w:r>
      <w:r w:rsidRPr="002E1B7B">
        <w:rPr>
          <w:sz w:val="16"/>
          <w:lang w:val="en-US"/>
        </w:rPr>
        <w:t xml:space="preserve">             } </w:t>
      </w:r>
      <w:r w:rsidRPr="002E1B7B">
        <w:rPr>
          <w:rStyle w:val="keyword-directive1"/>
          <w:sz w:val="16"/>
          <w:lang w:val="en-US"/>
        </w:rPr>
        <w:t>catch</w:t>
      </w:r>
      <w:r w:rsidRPr="002E1B7B">
        <w:rPr>
          <w:sz w:val="16"/>
          <w:lang w:val="en-US"/>
        </w:rPr>
        <w:t xml:space="preserve"> (InterruptedException ex)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185</w:t>
      </w:r>
      <w:r w:rsidRPr="002E1B7B">
        <w:rPr>
          <w:sz w:val="16"/>
          <w:lang w:val="en-US"/>
        </w:rPr>
        <w:t xml:space="preserve">                 logger.log(Level.SEVERE, </w:t>
      </w:r>
      <w:r w:rsidRPr="002E1B7B">
        <w:rPr>
          <w:rStyle w:val="character1"/>
          <w:sz w:val="16"/>
          <w:lang w:val="en-US"/>
        </w:rPr>
        <w:t>"Error waiting for robots to stop."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186</w:t>
      </w:r>
      <w:r w:rsidRPr="002E1B7B">
        <w:rPr>
          <w:sz w:val="16"/>
          <w:lang w:val="en-US"/>
        </w:rPr>
        <w:t xml:space="preserve">                         ex);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187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188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189</w:t>
      </w:r>
      <w:r w:rsidRPr="002E1B7B">
        <w:rPr>
          <w:sz w:val="16"/>
          <w:lang w:val="en-US"/>
        </w:rPr>
        <w:t xml:space="preserve">         logger.log(Level.INFO, </w:t>
      </w:r>
      <w:r w:rsidRPr="002E1B7B">
        <w:rPr>
          <w:rStyle w:val="character1"/>
          <w:sz w:val="16"/>
          <w:lang w:val="en-US"/>
        </w:rPr>
        <w:t>"Application stopped."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190</w:t>
      </w:r>
      <w:r w:rsidRPr="002E1B7B">
        <w:rPr>
          <w:sz w:val="16"/>
          <w:lang w:val="en-US"/>
        </w:rPr>
        <w:t xml:space="preserve">         System.exit(0);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191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method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called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within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constructor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initialize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form.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WARNING: Do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modify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code.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content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method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always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regenerated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Editor.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197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198</w:t>
      </w:r>
      <w:r w:rsidRPr="002E1B7B">
        <w:rPr>
          <w:sz w:val="16"/>
          <w:lang w:val="en-US"/>
        </w:rPr>
        <w:t xml:space="preserve">     @SuppressWarnings(</w:t>
      </w:r>
      <w:r w:rsidRPr="002E1B7B">
        <w:rPr>
          <w:rStyle w:val="character1"/>
          <w:sz w:val="16"/>
          <w:lang w:val="en-US"/>
        </w:rPr>
        <w:t>"unchecked"</w:t>
      </w:r>
      <w:r w:rsidRPr="002E1B7B">
        <w:rPr>
          <w:sz w:val="16"/>
          <w:lang w:val="en-US"/>
        </w:rPr>
        <w:t>)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 xml:space="preserve">// &lt;editor-fold defaultstate="collapsed" desc="Generated Code"&gt;                  </w:t>
      </w:r>
      <w:r w:rsidRPr="002E1B7B">
        <w:rPr>
          <w:sz w:val="16"/>
          <w:lang w:val="en-US"/>
        </w:rPr>
        <w:t xml:space="preserve">       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initComponents() {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201</w:t>
      </w:r>
      <w:r w:rsidRPr="002E1B7B">
        <w:rPr>
          <w:sz w:val="16"/>
          <w:lang w:val="en-US"/>
        </w:rPr>
        <w:t xml:space="preserve">         java.awt.GridBagConstraints gridBagConstraints;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203</w:t>
      </w:r>
      <w:r w:rsidRPr="002E1B7B">
        <w:rPr>
          <w:sz w:val="16"/>
          <w:lang w:val="en-US"/>
        </w:rPr>
        <w:t xml:space="preserve">         menuBar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javax.swing.JMenuBar();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204</w:t>
      </w:r>
      <w:r w:rsidRPr="002E1B7B">
        <w:rPr>
          <w:sz w:val="16"/>
          <w:lang w:val="en-US"/>
        </w:rPr>
        <w:t xml:space="preserve">         javax.swing.JMenu fileMenu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javax.swing.JMenu();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205</w:t>
      </w:r>
      <w:r w:rsidRPr="002E1B7B">
        <w:rPr>
          <w:sz w:val="16"/>
          <w:lang w:val="en-US"/>
        </w:rPr>
        <w:t xml:space="preserve">         javax.swing.JMenuItem exitMenuItem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javax.swing.JMenuItem();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206</w:t>
      </w:r>
      <w:r w:rsidRPr="002E1B7B">
        <w:rPr>
          <w:sz w:val="16"/>
          <w:lang w:val="en-US"/>
        </w:rPr>
        <w:t xml:space="preserve">         javax.swing.JMenu helpMenu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javax.swing.JMenu();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207</w:t>
      </w:r>
      <w:r w:rsidRPr="002E1B7B">
        <w:rPr>
          <w:sz w:val="16"/>
          <w:lang w:val="en-US"/>
        </w:rPr>
        <w:t xml:space="preserve">         javax.swing.JMenuItem aboutMenuItem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javax.swing.JMenuItem();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208</w:t>
      </w:r>
      <w:r w:rsidRPr="002E1B7B">
        <w:rPr>
          <w:sz w:val="16"/>
          <w:lang w:val="en-US"/>
        </w:rPr>
        <w:t xml:space="preserve">         mainPanel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javax.swing.JPanel();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209</w:t>
      </w:r>
      <w:r w:rsidRPr="002E1B7B">
        <w:rPr>
          <w:sz w:val="16"/>
          <w:lang w:val="en-US"/>
        </w:rPr>
        <w:t xml:space="preserve">         jLabel1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210</w:t>
      </w:r>
      <w:r w:rsidRPr="002E1B7B">
        <w:rPr>
          <w:sz w:val="16"/>
          <w:lang w:val="en-US"/>
        </w:rPr>
        <w:t xml:space="preserve">         jLabel2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211</w:t>
      </w:r>
      <w:r w:rsidRPr="002E1B7B">
        <w:rPr>
          <w:sz w:val="16"/>
          <w:lang w:val="en-US"/>
        </w:rPr>
        <w:t xml:space="preserve">         jLabel3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212</w:t>
      </w:r>
      <w:r w:rsidRPr="002E1B7B">
        <w:rPr>
          <w:sz w:val="16"/>
          <w:lang w:val="en-US"/>
        </w:rPr>
        <w:t xml:space="preserve">         jLabel4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213</w:t>
      </w:r>
      <w:r w:rsidRPr="002E1B7B">
        <w:rPr>
          <w:sz w:val="16"/>
          <w:lang w:val="en-US"/>
        </w:rPr>
        <w:t xml:space="preserve">         jLabel5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214</w:t>
      </w:r>
      <w:r w:rsidRPr="002E1B7B">
        <w:rPr>
          <w:sz w:val="16"/>
          <w:lang w:val="en-US"/>
        </w:rPr>
        <w:t xml:space="preserve">         jLabel6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215</w:t>
      </w:r>
      <w:r w:rsidRPr="002E1B7B">
        <w:rPr>
          <w:sz w:val="16"/>
          <w:lang w:val="en-US"/>
        </w:rPr>
        <w:t xml:space="preserve">         jLabel7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216</w:t>
      </w:r>
      <w:r w:rsidRPr="002E1B7B">
        <w:rPr>
          <w:sz w:val="16"/>
          <w:lang w:val="en-US"/>
        </w:rPr>
        <w:t xml:space="preserve">         jLabel8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217</w:t>
      </w:r>
      <w:r w:rsidRPr="002E1B7B">
        <w:rPr>
          <w:sz w:val="16"/>
          <w:lang w:val="en-US"/>
        </w:rPr>
        <w:t xml:space="preserve">         jLabel9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218</w:t>
      </w:r>
      <w:r w:rsidRPr="002E1B7B">
        <w:rPr>
          <w:sz w:val="16"/>
          <w:lang w:val="en-US"/>
        </w:rPr>
        <w:t xml:space="preserve">         jLabel10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219</w:t>
      </w:r>
      <w:r w:rsidRPr="002E1B7B">
        <w:rPr>
          <w:sz w:val="16"/>
          <w:lang w:val="en-US"/>
        </w:rPr>
        <w:t xml:space="preserve">         jLabel11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220</w:t>
      </w:r>
      <w:r w:rsidRPr="002E1B7B">
        <w:rPr>
          <w:sz w:val="16"/>
          <w:lang w:val="en-US"/>
        </w:rPr>
        <w:t xml:space="preserve">         jLabel12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221</w:t>
      </w:r>
      <w:r w:rsidRPr="002E1B7B">
        <w:rPr>
          <w:sz w:val="16"/>
          <w:lang w:val="en-US"/>
        </w:rPr>
        <w:t xml:space="preserve">         jLabel13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222</w:t>
      </w:r>
      <w:r w:rsidRPr="002E1B7B">
        <w:rPr>
          <w:sz w:val="16"/>
          <w:lang w:val="en-US"/>
        </w:rPr>
        <w:t xml:space="preserve">         jLabel14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223</w:t>
      </w:r>
      <w:r w:rsidRPr="002E1B7B">
        <w:rPr>
          <w:sz w:val="16"/>
          <w:lang w:val="en-US"/>
        </w:rPr>
        <w:t xml:space="preserve">         jLabel15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224</w:t>
      </w:r>
      <w:r w:rsidRPr="002E1B7B">
        <w:rPr>
          <w:sz w:val="16"/>
          <w:lang w:val="en-US"/>
        </w:rPr>
        <w:t xml:space="preserve">         jLabel16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225</w:t>
      </w:r>
      <w:r w:rsidRPr="002E1B7B">
        <w:rPr>
          <w:sz w:val="16"/>
          <w:lang w:val="en-US"/>
        </w:rPr>
        <w:t xml:space="preserve">         jLabel17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226</w:t>
      </w:r>
      <w:r w:rsidRPr="002E1B7B">
        <w:rPr>
          <w:sz w:val="16"/>
          <w:lang w:val="en-US"/>
        </w:rPr>
        <w:t xml:space="preserve">         jLabel18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227</w:t>
      </w:r>
      <w:r w:rsidRPr="002E1B7B">
        <w:rPr>
          <w:sz w:val="16"/>
          <w:lang w:val="en-US"/>
        </w:rPr>
        <w:t xml:space="preserve">         jLabel19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228</w:t>
      </w:r>
      <w:r w:rsidRPr="002E1B7B">
        <w:rPr>
          <w:sz w:val="16"/>
          <w:lang w:val="en-US"/>
        </w:rPr>
        <w:t xml:space="preserve">         jLabel20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229</w:t>
      </w:r>
      <w:r w:rsidRPr="002E1B7B">
        <w:rPr>
          <w:sz w:val="16"/>
          <w:lang w:val="en-US"/>
        </w:rPr>
        <w:t xml:space="preserve">         jLabel21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230</w:t>
      </w:r>
      <w:r w:rsidRPr="002E1B7B">
        <w:rPr>
          <w:sz w:val="16"/>
          <w:lang w:val="en-US"/>
        </w:rPr>
        <w:t xml:space="preserve">         jTabbedPane1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javax.swing.JTabbedPane();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231</w:t>
      </w:r>
      <w:r w:rsidRPr="002E1B7B">
        <w:rPr>
          <w:sz w:val="16"/>
          <w:lang w:val="en-US"/>
        </w:rPr>
        <w:t xml:space="preserve">         jScrollPane1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javax.swing.JScrollPane();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232</w:t>
      </w:r>
      <w:r w:rsidRPr="002E1B7B">
        <w:rPr>
          <w:sz w:val="16"/>
          <w:lang w:val="en-US"/>
        </w:rPr>
        <w:t xml:space="preserve">         jTextAreaBender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javax.swing.JTextArea();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233</w:t>
      </w:r>
      <w:r w:rsidRPr="002E1B7B">
        <w:rPr>
          <w:sz w:val="16"/>
          <w:lang w:val="en-US"/>
        </w:rPr>
        <w:t xml:space="preserve">         jScrollPane2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javax.swing.JScrollPane();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234</w:t>
      </w:r>
      <w:r w:rsidRPr="002E1B7B">
        <w:rPr>
          <w:sz w:val="16"/>
          <w:lang w:val="en-US"/>
        </w:rPr>
        <w:t xml:space="preserve">         jTextAreaWallE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javax.swing.JTextArea();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235</w:t>
      </w:r>
      <w:r w:rsidRPr="002E1B7B">
        <w:rPr>
          <w:sz w:val="16"/>
          <w:lang w:val="en-US"/>
        </w:rPr>
        <w:t xml:space="preserve">         jScrollPane3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javax.swing.JScrollPane();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236</w:t>
      </w:r>
      <w:r w:rsidRPr="002E1B7B">
        <w:rPr>
          <w:sz w:val="16"/>
          <w:lang w:val="en-US"/>
        </w:rPr>
        <w:t xml:space="preserve">         jTextAreaAndroid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javax.swing.JTextArea();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237</w:t>
      </w:r>
      <w:r w:rsidRPr="002E1B7B">
        <w:rPr>
          <w:sz w:val="16"/>
          <w:lang w:val="en-US"/>
        </w:rPr>
        <w:t xml:space="preserve">         jScrollPane4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javax.swing.JScrollPane();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238</w:t>
      </w:r>
      <w:r w:rsidRPr="002E1B7B">
        <w:rPr>
          <w:sz w:val="16"/>
          <w:lang w:val="en-US"/>
        </w:rPr>
        <w:t xml:space="preserve">         jTextAreaDust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javax.swing.JTextArea();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239</w:t>
      </w:r>
      <w:r w:rsidRPr="002E1B7B">
        <w:rPr>
          <w:sz w:val="16"/>
          <w:lang w:val="en-US"/>
        </w:rPr>
        <w:t xml:space="preserve">         jScrollPane5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javax.swing.JScrollPane();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240</w:t>
      </w:r>
      <w:r w:rsidRPr="002E1B7B">
        <w:rPr>
          <w:sz w:val="16"/>
          <w:lang w:val="en-US"/>
        </w:rPr>
        <w:t xml:space="preserve">         jTextAreaDustbin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javax.swing.JTextArea();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241</w:t>
      </w:r>
      <w:r w:rsidRPr="002E1B7B">
        <w:rPr>
          <w:sz w:val="16"/>
          <w:lang w:val="en-US"/>
        </w:rPr>
        <w:t xml:space="preserve">         jButtonPause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javax.swing.JButton();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242</w:t>
      </w:r>
      <w:r w:rsidRPr="002E1B7B">
        <w:rPr>
          <w:sz w:val="16"/>
          <w:lang w:val="en-US"/>
        </w:rPr>
        <w:t xml:space="preserve">         jButtonContinue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javax.swing.JButton();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244</w:t>
      </w:r>
      <w:r w:rsidRPr="002E1B7B">
        <w:rPr>
          <w:sz w:val="16"/>
          <w:lang w:val="en-US"/>
        </w:rPr>
        <w:t xml:space="preserve">         menuBar.setName(</w:t>
      </w:r>
      <w:r w:rsidRPr="002E1B7B">
        <w:rPr>
          <w:rStyle w:val="character1"/>
          <w:sz w:val="16"/>
          <w:lang w:val="en-US"/>
        </w:rPr>
        <w:t>"menuBar"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246</w:t>
      </w:r>
      <w:r w:rsidRPr="002E1B7B">
        <w:rPr>
          <w:sz w:val="16"/>
          <w:lang w:val="en-US"/>
        </w:rPr>
        <w:t xml:space="preserve">         org.jdesktop.application.ResourceMap resourceMap = org.jdesktop.application.Application.getInstance(dk.jsh.cleaningrobotsimulator.ui.swing.CleaningRobotSimulator.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).getContext().getResourceMap(View.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247</w:t>
      </w:r>
      <w:r w:rsidRPr="002E1B7B">
        <w:rPr>
          <w:sz w:val="16"/>
          <w:lang w:val="en-US"/>
        </w:rPr>
        <w:t xml:space="preserve">         fileMenu.setText(resourceMap.getString(</w:t>
      </w:r>
      <w:r w:rsidRPr="002E1B7B">
        <w:rPr>
          <w:rStyle w:val="character1"/>
          <w:sz w:val="16"/>
          <w:lang w:val="en-US"/>
        </w:rPr>
        <w:t>"fileMenu.text"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248</w:t>
      </w:r>
      <w:r w:rsidRPr="002E1B7B">
        <w:rPr>
          <w:sz w:val="16"/>
          <w:lang w:val="en-US"/>
        </w:rPr>
        <w:t xml:space="preserve">         fileMenu.setName(</w:t>
      </w:r>
      <w:r w:rsidRPr="002E1B7B">
        <w:rPr>
          <w:rStyle w:val="character1"/>
          <w:sz w:val="16"/>
          <w:lang w:val="en-US"/>
        </w:rPr>
        <w:t>"fileMenu"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250</w:t>
      </w:r>
      <w:r w:rsidRPr="002E1B7B">
        <w:rPr>
          <w:sz w:val="16"/>
          <w:lang w:val="en-US"/>
        </w:rPr>
        <w:t xml:space="preserve">         javax.swing.ActionMap actionMap = org.jdesktop.application.Application.getInstance(dk.jsh.cleaningrobotsimulator.ui.swing.CleaningRobotSimulator.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).getContext().getActionMap(View.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251</w:t>
      </w:r>
      <w:r w:rsidRPr="002E1B7B">
        <w:rPr>
          <w:sz w:val="16"/>
          <w:lang w:val="en-US"/>
        </w:rPr>
        <w:t xml:space="preserve">         exitMenuItem.setAction(actionMap.get(</w:t>
      </w:r>
      <w:r w:rsidRPr="002E1B7B">
        <w:rPr>
          <w:rStyle w:val="character1"/>
          <w:sz w:val="16"/>
          <w:lang w:val="en-US"/>
        </w:rPr>
        <w:t>"quit"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252</w:t>
      </w:r>
      <w:r w:rsidRPr="002E1B7B">
        <w:rPr>
          <w:sz w:val="16"/>
          <w:lang w:val="en-US"/>
        </w:rPr>
        <w:t xml:space="preserve">         exitMenuItem.setIcon(resourceMap.getIcon(</w:t>
      </w:r>
      <w:r w:rsidRPr="002E1B7B">
        <w:rPr>
          <w:rStyle w:val="character1"/>
          <w:sz w:val="16"/>
          <w:lang w:val="en-US"/>
        </w:rPr>
        <w:t>"exitMenuItem.icon"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253</w:t>
      </w:r>
      <w:r w:rsidRPr="002E1B7B">
        <w:rPr>
          <w:sz w:val="16"/>
          <w:lang w:val="en-US"/>
        </w:rPr>
        <w:t xml:space="preserve">         exitMenuItem.setName(</w:t>
      </w:r>
      <w:r w:rsidRPr="002E1B7B">
        <w:rPr>
          <w:rStyle w:val="character1"/>
          <w:sz w:val="16"/>
          <w:lang w:val="en-US"/>
        </w:rPr>
        <w:t>"exitMenuItem"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254</w:t>
      </w:r>
      <w:r w:rsidRPr="002E1B7B">
        <w:rPr>
          <w:sz w:val="16"/>
          <w:lang w:val="en-US"/>
        </w:rPr>
        <w:t xml:space="preserve">         fileMenu.add(exitMenuItem);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256</w:t>
      </w:r>
      <w:r w:rsidRPr="002E1B7B">
        <w:rPr>
          <w:sz w:val="16"/>
          <w:lang w:val="en-US"/>
        </w:rPr>
        <w:t xml:space="preserve">         menuBar.add(fileMenu);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258</w:t>
      </w:r>
      <w:r w:rsidRPr="002E1B7B">
        <w:rPr>
          <w:sz w:val="16"/>
          <w:lang w:val="en-US"/>
        </w:rPr>
        <w:t xml:space="preserve">         helpMenu.setText(resourceMap.getString(</w:t>
      </w:r>
      <w:r w:rsidRPr="002E1B7B">
        <w:rPr>
          <w:rStyle w:val="character1"/>
          <w:sz w:val="16"/>
          <w:lang w:val="en-US"/>
        </w:rPr>
        <w:t>"helpMenu.text"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259</w:t>
      </w:r>
      <w:r w:rsidRPr="002E1B7B">
        <w:rPr>
          <w:sz w:val="16"/>
          <w:lang w:val="en-US"/>
        </w:rPr>
        <w:t xml:space="preserve">         helpMenu.setName(</w:t>
      </w:r>
      <w:r w:rsidRPr="002E1B7B">
        <w:rPr>
          <w:rStyle w:val="character1"/>
          <w:sz w:val="16"/>
          <w:lang w:val="en-US"/>
        </w:rPr>
        <w:t>"helpMenu"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261</w:t>
      </w:r>
      <w:r w:rsidRPr="002E1B7B">
        <w:rPr>
          <w:sz w:val="16"/>
          <w:lang w:val="en-US"/>
        </w:rPr>
        <w:t xml:space="preserve">         aboutMenuItem.setAction(actionMap.get(</w:t>
      </w:r>
      <w:r w:rsidRPr="002E1B7B">
        <w:rPr>
          <w:rStyle w:val="character1"/>
          <w:sz w:val="16"/>
          <w:lang w:val="en-US"/>
        </w:rPr>
        <w:t>"showAboutBox"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262</w:t>
      </w:r>
      <w:r w:rsidRPr="002E1B7B">
        <w:rPr>
          <w:sz w:val="16"/>
          <w:lang w:val="en-US"/>
        </w:rPr>
        <w:t xml:space="preserve">         aboutMenuItem.setIcon(resourceMap.getIcon(</w:t>
      </w:r>
      <w:r w:rsidRPr="002E1B7B">
        <w:rPr>
          <w:rStyle w:val="character1"/>
          <w:sz w:val="16"/>
          <w:lang w:val="en-US"/>
        </w:rPr>
        <w:t>"aboutMenuItem.icon"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263</w:t>
      </w:r>
      <w:r w:rsidRPr="002E1B7B">
        <w:rPr>
          <w:sz w:val="16"/>
          <w:lang w:val="en-US"/>
        </w:rPr>
        <w:t xml:space="preserve">         aboutMenuItem.setDisabledIcon(resourceMap.getIcon(</w:t>
      </w:r>
      <w:r w:rsidRPr="002E1B7B">
        <w:rPr>
          <w:rStyle w:val="character1"/>
          <w:sz w:val="16"/>
          <w:lang w:val="en-US"/>
        </w:rPr>
        <w:t>"aboutMenuItem.disabledIcon"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264</w:t>
      </w:r>
      <w:r w:rsidRPr="002E1B7B">
        <w:rPr>
          <w:sz w:val="16"/>
          <w:lang w:val="en-US"/>
        </w:rPr>
        <w:t xml:space="preserve">         aboutMenuItem.setName(</w:t>
      </w:r>
      <w:r w:rsidRPr="002E1B7B">
        <w:rPr>
          <w:rStyle w:val="character1"/>
          <w:sz w:val="16"/>
          <w:lang w:val="en-US"/>
        </w:rPr>
        <w:t>"aboutMenuItem"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265</w:t>
      </w:r>
      <w:r w:rsidRPr="002E1B7B">
        <w:rPr>
          <w:sz w:val="16"/>
          <w:lang w:val="en-US"/>
        </w:rPr>
        <w:t xml:space="preserve">         helpMenu.add(aboutMenuItem);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267</w:t>
      </w:r>
      <w:r w:rsidRPr="002E1B7B">
        <w:rPr>
          <w:sz w:val="16"/>
          <w:lang w:val="en-US"/>
        </w:rPr>
        <w:t xml:space="preserve">         menuBar.add(helpMenu);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269</w:t>
      </w:r>
      <w:r w:rsidRPr="002E1B7B">
        <w:rPr>
          <w:sz w:val="16"/>
          <w:lang w:val="en-US"/>
        </w:rPr>
        <w:t xml:space="preserve">         mainPanel.setMinimumSize(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java.awt.Dimension(313, 240));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270</w:t>
      </w:r>
      <w:r w:rsidRPr="002E1B7B">
        <w:rPr>
          <w:sz w:val="16"/>
          <w:lang w:val="en-US"/>
        </w:rPr>
        <w:t xml:space="preserve">         mainPanel.setName(</w:t>
      </w:r>
      <w:r w:rsidRPr="002E1B7B">
        <w:rPr>
          <w:rStyle w:val="character1"/>
          <w:sz w:val="16"/>
          <w:lang w:val="en-US"/>
        </w:rPr>
        <w:t>"mainPanel"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271</w:t>
      </w:r>
      <w:r w:rsidRPr="002E1B7B">
        <w:rPr>
          <w:sz w:val="16"/>
          <w:lang w:val="en-US"/>
        </w:rPr>
        <w:t xml:space="preserve">         mainPanel.setLayout(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java.awt.GridBagLayout());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273</w:t>
      </w:r>
      <w:r w:rsidRPr="002E1B7B">
        <w:rPr>
          <w:sz w:val="16"/>
          <w:lang w:val="en-US"/>
        </w:rPr>
        <w:t xml:space="preserve">         jLabel1.setText(resourceMap.getString(</w:t>
      </w:r>
      <w:r w:rsidRPr="002E1B7B">
        <w:rPr>
          <w:rStyle w:val="character1"/>
          <w:sz w:val="16"/>
          <w:lang w:val="en-US"/>
        </w:rPr>
        <w:t>"jLabel1.text"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274</w:t>
      </w:r>
      <w:r w:rsidRPr="002E1B7B">
        <w:rPr>
          <w:sz w:val="16"/>
          <w:lang w:val="en-US"/>
        </w:rPr>
        <w:t xml:space="preserve">         jLabel1.setName(</w:t>
      </w:r>
      <w:r w:rsidRPr="002E1B7B">
        <w:rPr>
          <w:rStyle w:val="character1"/>
          <w:sz w:val="16"/>
          <w:lang w:val="en-US"/>
        </w:rPr>
        <w:t>"jLabel1"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275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276</w:t>
      </w:r>
      <w:r w:rsidRPr="002E1B7B">
        <w:rPr>
          <w:sz w:val="16"/>
          <w:lang w:val="en-US"/>
        </w:rPr>
        <w:t xml:space="preserve">         gridBagConstraints.fill = java.awt.GridBagConstraints.BOTH;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277</w:t>
      </w:r>
      <w:r w:rsidRPr="002E1B7B">
        <w:rPr>
          <w:sz w:val="16"/>
          <w:lang w:val="en-US"/>
        </w:rPr>
        <w:t xml:space="preserve">         mainPanel.add(jLabel1, gridBagConstraints);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279</w:t>
      </w:r>
      <w:r w:rsidRPr="002E1B7B">
        <w:rPr>
          <w:sz w:val="16"/>
          <w:lang w:val="en-US"/>
        </w:rPr>
        <w:t xml:space="preserve">         jLabel2.setText(resourceMap.getString(</w:t>
      </w:r>
      <w:r w:rsidRPr="002E1B7B">
        <w:rPr>
          <w:rStyle w:val="character1"/>
          <w:sz w:val="16"/>
          <w:lang w:val="en-US"/>
        </w:rPr>
        <w:t>"jLabel2.text"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280</w:t>
      </w:r>
      <w:r w:rsidRPr="002E1B7B">
        <w:rPr>
          <w:sz w:val="16"/>
          <w:lang w:val="en-US"/>
        </w:rPr>
        <w:t xml:space="preserve">         jLabel2.setName(</w:t>
      </w:r>
      <w:r w:rsidRPr="002E1B7B">
        <w:rPr>
          <w:rStyle w:val="character1"/>
          <w:sz w:val="16"/>
          <w:lang w:val="en-US"/>
        </w:rPr>
        <w:t>"jLabel2"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281</w:t>
      </w:r>
      <w:r w:rsidRPr="002E1B7B">
        <w:rPr>
          <w:sz w:val="16"/>
          <w:lang w:val="en-US"/>
        </w:rPr>
        <w:t xml:space="preserve">         mainPanel.add(jLabel2,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283</w:t>
      </w:r>
      <w:r w:rsidRPr="002E1B7B">
        <w:rPr>
          <w:sz w:val="16"/>
          <w:lang w:val="en-US"/>
        </w:rPr>
        <w:t xml:space="preserve">         jLabel3.setText(resourceMap.getString(</w:t>
      </w:r>
      <w:r w:rsidRPr="002E1B7B">
        <w:rPr>
          <w:rStyle w:val="character1"/>
          <w:sz w:val="16"/>
          <w:lang w:val="en-US"/>
        </w:rPr>
        <w:t>"jLabel3.text"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284</w:t>
      </w:r>
      <w:r w:rsidRPr="002E1B7B">
        <w:rPr>
          <w:sz w:val="16"/>
          <w:lang w:val="en-US"/>
        </w:rPr>
        <w:t xml:space="preserve">         jLabel3.setName(</w:t>
      </w:r>
      <w:r w:rsidRPr="002E1B7B">
        <w:rPr>
          <w:rStyle w:val="character1"/>
          <w:sz w:val="16"/>
          <w:lang w:val="en-US"/>
        </w:rPr>
        <w:t>"jLabel3"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285</w:t>
      </w:r>
      <w:r w:rsidRPr="002E1B7B">
        <w:rPr>
          <w:sz w:val="16"/>
          <w:lang w:val="en-US"/>
        </w:rPr>
        <w:t xml:space="preserve">         mainPanel.add(jLabel3,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287</w:t>
      </w:r>
      <w:r w:rsidRPr="002E1B7B">
        <w:rPr>
          <w:sz w:val="16"/>
          <w:lang w:val="en-US"/>
        </w:rPr>
        <w:t xml:space="preserve">         jLabel4.setText(resourceMap.getString(</w:t>
      </w:r>
      <w:r w:rsidRPr="002E1B7B">
        <w:rPr>
          <w:rStyle w:val="character1"/>
          <w:sz w:val="16"/>
          <w:lang w:val="en-US"/>
        </w:rPr>
        <w:t>"jLabel4.text"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288</w:t>
      </w:r>
      <w:r w:rsidRPr="002E1B7B">
        <w:rPr>
          <w:sz w:val="16"/>
          <w:lang w:val="en-US"/>
        </w:rPr>
        <w:t xml:space="preserve">         jLabel4.setName(</w:t>
      </w:r>
      <w:r w:rsidRPr="002E1B7B">
        <w:rPr>
          <w:rStyle w:val="character1"/>
          <w:sz w:val="16"/>
          <w:lang w:val="en-US"/>
        </w:rPr>
        <w:t>"jLabel4"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289</w:t>
      </w:r>
      <w:r w:rsidRPr="002E1B7B">
        <w:rPr>
          <w:sz w:val="16"/>
          <w:lang w:val="en-US"/>
        </w:rPr>
        <w:t xml:space="preserve">         mainPanel.add(jLabel4,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291</w:t>
      </w:r>
      <w:r w:rsidRPr="002E1B7B">
        <w:rPr>
          <w:sz w:val="16"/>
          <w:lang w:val="en-US"/>
        </w:rPr>
        <w:t xml:space="preserve">         jLabel5.setText(resourceMap.getString(</w:t>
      </w:r>
      <w:r w:rsidRPr="002E1B7B">
        <w:rPr>
          <w:rStyle w:val="character1"/>
          <w:sz w:val="16"/>
          <w:lang w:val="en-US"/>
        </w:rPr>
        <w:t>"jLabel5.text"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292</w:t>
      </w:r>
      <w:r w:rsidRPr="002E1B7B">
        <w:rPr>
          <w:sz w:val="16"/>
          <w:lang w:val="en-US"/>
        </w:rPr>
        <w:t xml:space="preserve">         jLabel5.setName(</w:t>
      </w:r>
      <w:r w:rsidRPr="002E1B7B">
        <w:rPr>
          <w:rStyle w:val="character1"/>
          <w:sz w:val="16"/>
          <w:lang w:val="en-US"/>
        </w:rPr>
        <w:t>"jLabel5"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293</w:t>
      </w:r>
      <w:r w:rsidRPr="002E1B7B">
        <w:rPr>
          <w:sz w:val="16"/>
          <w:lang w:val="en-US"/>
        </w:rPr>
        <w:t xml:space="preserve">         mainPanel.add(jLabel5,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295</w:t>
      </w:r>
      <w:r w:rsidRPr="002E1B7B">
        <w:rPr>
          <w:sz w:val="16"/>
          <w:lang w:val="en-US"/>
        </w:rPr>
        <w:t xml:space="preserve">         jLabel6.setText(resourceMap.getString(</w:t>
      </w:r>
      <w:r w:rsidRPr="002E1B7B">
        <w:rPr>
          <w:rStyle w:val="character1"/>
          <w:sz w:val="16"/>
          <w:lang w:val="en-US"/>
        </w:rPr>
        <w:t>"jLabel6.text"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296</w:t>
      </w:r>
      <w:r w:rsidRPr="002E1B7B">
        <w:rPr>
          <w:sz w:val="16"/>
          <w:lang w:val="en-US"/>
        </w:rPr>
        <w:t xml:space="preserve">         jLabel6.setName(</w:t>
      </w:r>
      <w:r w:rsidRPr="002E1B7B">
        <w:rPr>
          <w:rStyle w:val="character1"/>
          <w:sz w:val="16"/>
          <w:lang w:val="en-US"/>
        </w:rPr>
        <w:t>"jLabel6"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297</w:t>
      </w:r>
      <w:r w:rsidRPr="002E1B7B">
        <w:rPr>
          <w:sz w:val="16"/>
          <w:lang w:val="en-US"/>
        </w:rPr>
        <w:t xml:space="preserve">         mainPanel.add(jLabel6,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299</w:t>
      </w:r>
      <w:r w:rsidRPr="002E1B7B">
        <w:rPr>
          <w:sz w:val="16"/>
          <w:lang w:val="en-US"/>
        </w:rPr>
        <w:t xml:space="preserve">         jLabel7.setText(resourceMap.getString(</w:t>
      </w:r>
      <w:r w:rsidRPr="002E1B7B">
        <w:rPr>
          <w:rStyle w:val="character1"/>
          <w:sz w:val="16"/>
          <w:lang w:val="en-US"/>
        </w:rPr>
        <w:t>"jLabel7.text"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300</w:t>
      </w:r>
      <w:r w:rsidRPr="002E1B7B">
        <w:rPr>
          <w:sz w:val="16"/>
          <w:lang w:val="en-US"/>
        </w:rPr>
        <w:t xml:space="preserve">         jLabel7.setName(</w:t>
      </w:r>
      <w:r w:rsidRPr="002E1B7B">
        <w:rPr>
          <w:rStyle w:val="character1"/>
          <w:sz w:val="16"/>
          <w:lang w:val="en-US"/>
        </w:rPr>
        <w:t>"jLabel7"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301</w:t>
      </w:r>
      <w:r w:rsidRPr="002E1B7B">
        <w:rPr>
          <w:sz w:val="16"/>
          <w:lang w:val="en-US"/>
        </w:rPr>
        <w:t xml:space="preserve">         mainPanel.add(jLabel7,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303</w:t>
      </w:r>
      <w:r w:rsidRPr="002E1B7B">
        <w:rPr>
          <w:sz w:val="16"/>
          <w:lang w:val="en-US"/>
        </w:rPr>
        <w:t xml:space="preserve">         jLabel8.setText(resourceMap.getString(</w:t>
      </w:r>
      <w:r w:rsidRPr="002E1B7B">
        <w:rPr>
          <w:rStyle w:val="character1"/>
          <w:sz w:val="16"/>
          <w:lang w:val="en-US"/>
        </w:rPr>
        <w:t>"jLabel8.text"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304</w:t>
      </w:r>
      <w:r w:rsidRPr="002E1B7B">
        <w:rPr>
          <w:sz w:val="16"/>
          <w:lang w:val="en-US"/>
        </w:rPr>
        <w:t xml:space="preserve">         jLabel8.setName(</w:t>
      </w:r>
      <w:r w:rsidRPr="002E1B7B">
        <w:rPr>
          <w:rStyle w:val="character1"/>
          <w:sz w:val="16"/>
          <w:lang w:val="en-US"/>
        </w:rPr>
        <w:t>"jLabel8"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305</w:t>
      </w:r>
      <w:r w:rsidRPr="002E1B7B">
        <w:rPr>
          <w:sz w:val="16"/>
          <w:lang w:val="en-US"/>
        </w:rPr>
        <w:t xml:space="preserve">         mainPanel.add(jLabel8,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307</w:t>
      </w:r>
      <w:r w:rsidRPr="002E1B7B">
        <w:rPr>
          <w:sz w:val="16"/>
          <w:lang w:val="en-US"/>
        </w:rPr>
        <w:t xml:space="preserve">         jLabel9.setText(resourceMap.getString(</w:t>
      </w:r>
      <w:r w:rsidRPr="002E1B7B">
        <w:rPr>
          <w:rStyle w:val="character1"/>
          <w:sz w:val="16"/>
          <w:lang w:val="en-US"/>
        </w:rPr>
        <w:t>"jLabel9.text"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308</w:t>
      </w:r>
      <w:r w:rsidRPr="002E1B7B">
        <w:rPr>
          <w:sz w:val="16"/>
          <w:lang w:val="en-US"/>
        </w:rPr>
        <w:t xml:space="preserve">         jLabel9.setName(</w:t>
      </w:r>
      <w:r w:rsidRPr="002E1B7B">
        <w:rPr>
          <w:rStyle w:val="character1"/>
          <w:sz w:val="16"/>
          <w:lang w:val="en-US"/>
        </w:rPr>
        <w:t>"jLabel9"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309</w:t>
      </w:r>
      <w:r w:rsidRPr="002E1B7B">
        <w:rPr>
          <w:sz w:val="16"/>
          <w:lang w:val="en-US"/>
        </w:rPr>
        <w:t xml:space="preserve">         mainPanel.add(jLabel9,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311</w:t>
      </w:r>
      <w:r w:rsidRPr="002E1B7B">
        <w:rPr>
          <w:sz w:val="16"/>
          <w:lang w:val="en-US"/>
        </w:rPr>
        <w:t xml:space="preserve">         jLabel10.setText(resourceMap.getString(</w:t>
      </w:r>
      <w:r w:rsidRPr="002E1B7B">
        <w:rPr>
          <w:rStyle w:val="character1"/>
          <w:sz w:val="16"/>
          <w:lang w:val="en-US"/>
        </w:rPr>
        <w:t>"jLabel10.text"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312</w:t>
      </w:r>
      <w:r w:rsidRPr="002E1B7B">
        <w:rPr>
          <w:sz w:val="16"/>
          <w:lang w:val="en-US"/>
        </w:rPr>
        <w:t xml:space="preserve">         jLabel10.setName(</w:t>
      </w:r>
      <w:r w:rsidRPr="002E1B7B">
        <w:rPr>
          <w:rStyle w:val="character1"/>
          <w:sz w:val="16"/>
          <w:lang w:val="en-US"/>
        </w:rPr>
        <w:t>"jLabel10"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313</w:t>
      </w:r>
      <w:r w:rsidRPr="002E1B7B">
        <w:rPr>
          <w:sz w:val="16"/>
          <w:lang w:val="en-US"/>
        </w:rPr>
        <w:t xml:space="preserve">         mainPanel.add(jLabel10,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315</w:t>
      </w:r>
      <w:r w:rsidRPr="002E1B7B">
        <w:rPr>
          <w:sz w:val="16"/>
          <w:lang w:val="en-US"/>
        </w:rPr>
        <w:t xml:space="preserve">         jLabel11.setText(resourceMap.getString(</w:t>
      </w:r>
      <w:r w:rsidRPr="002E1B7B">
        <w:rPr>
          <w:rStyle w:val="character1"/>
          <w:sz w:val="16"/>
          <w:lang w:val="en-US"/>
        </w:rPr>
        <w:t>"jLabel11.text"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316</w:t>
      </w:r>
      <w:r w:rsidRPr="002E1B7B">
        <w:rPr>
          <w:sz w:val="16"/>
          <w:lang w:val="en-US"/>
        </w:rPr>
        <w:t xml:space="preserve">         jLabel11.setName(</w:t>
      </w:r>
      <w:r w:rsidRPr="002E1B7B">
        <w:rPr>
          <w:rStyle w:val="character1"/>
          <w:sz w:val="16"/>
          <w:lang w:val="en-US"/>
        </w:rPr>
        <w:t>"jLabel11"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317</w:t>
      </w:r>
      <w:r w:rsidRPr="002E1B7B">
        <w:rPr>
          <w:sz w:val="16"/>
          <w:lang w:val="en-US"/>
        </w:rPr>
        <w:t xml:space="preserve">         mainPanel.add(jLabel11,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319</w:t>
      </w:r>
      <w:r w:rsidRPr="002E1B7B">
        <w:rPr>
          <w:sz w:val="16"/>
          <w:lang w:val="en-US"/>
        </w:rPr>
        <w:t xml:space="preserve">         jLabel12.setText(resourceMap.getString(</w:t>
      </w:r>
      <w:r w:rsidRPr="002E1B7B">
        <w:rPr>
          <w:rStyle w:val="character1"/>
          <w:sz w:val="16"/>
          <w:lang w:val="en-US"/>
        </w:rPr>
        <w:t>"jLabel12.text"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320</w:t>
      </w:r>
      <w:r w:rsidRPr="002E1B7B">
        <w:rPr>
          <w:sz w:val="16"/>
          <w:lang w:val="en-US"/>
        </w:rPr>
        <w:t xml:space="preserve">         jLabel12.setName(</w:t>
      </w:r>
      <w:r w:rsidRPr="002E1B7B">
        <w:rPr>
          <w:rStyle w:val="character1"/>
          <w:sz w:val="16"/>
          <w:lang w:val="en-US"/>
        </w:rPr>
        <w:t>"jLabel12"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321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322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323</w:t>
      </w:r>
      <w:r w:rsidRPr="002E1B7B">
        <w:rPr>
          <w:sz w:val="16"/>
          <w:lang w:val="en-US"/>
        </w:rPr>
        <w:t xml:space="preserve">         gridBagConstraints.gridy = 1;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324</w:t>
      </w:r>
      <w:r w:rsidRPr="002E1B7B">
        <w:rPr>
          <w:sz w:val="16"/>
          <w:lang w:val="en-US"/>
        </w:rPr>
        <w:t xml:space="preserve">         mainPanel.add(jLabel12, gridBagConstraints);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326</w:t>
      </w:r>
      <w:r w:rsidRPr="002E1B7B">
        <w:rPr>
          <w:sz w:val="16"/>
          <w:lang w:val="en-US"/>
        </w:rPr>
        <w:t xml:space="preserve">         jLabel13.setText(resourceMap.getString(</w:t>
      </w:r>
      <w:r w:rsidRPr="002E1B7B">
        <w:rPr>
          <w:rStyle w:val="character1"/>
          <w:sz w:val="16"/>
          <w:lang w:val="en-US"/>
        </w:rPr>
        <w:t>"jLabel13.text"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327</w:t>
      </w:r>
      <w:r w:rsidRPr="002E1B7B">
        <w:rPr>
          <w:sz w:val="16"/>
          <w:lang w:val="en-US"/>
        </w:rPr>
        <w:t xml:space="preserve">         jLabel13.setName(</w:t>
      </w:r>
      <w:r w:rsidRPr="002E1B7B">
        <w:rPr>
          <w:rStyle w:val="character1"/>
          <w:sz w:val="16"/>
          <w:lang w:val="en-US"/>
        </w:rPr>
        <w:t>"jLabel13"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328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329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330</w:t>
      </w:r>
      <w:r w:rsidRPr="002E1B7B">
        <w:rPr>
          <w:sz w:val="16"/>
          <w:lang w:val="en-US"/>
        </w:rPr>
        <w:t xml:space="preserve">         gridBagConstraints.gridy = 2;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331</w:t>
      </w:r>
      <w:r w:rsidRPr="002E1B7B">
        <w:rPr>
          <w:sz w:val="16"/>
          <w:lang w:val="en-US"/>
        </w:rPr>
        <w:t xml:space="preserve">         mainPanel.add(jLabel13, gridBagConstraints);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333</w:t>
      </w:r>
      <w:r w:rsidRPr="002E1B7B">
        <w:rPr>
          <w:sz w:val="16"/>
          <w:lang w:val="en-US"/>
        </w:rPr>
        <w:t xml:space="preserve">         jLabel14.setText(resourceMap.getString(</w:t>
      </w:r>
      <w:r w:rsidRPr="002E1B7B">
        <w:rPr>
          <w:rStyle w:val="character1"/>
          <w:sz w:val="16"/>
          <w:lang w:val="en-US"/>
        </w:rPr>
        <w:t>"jLabel14.text"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334</w:t>
      </w:r>
      <w:r w:rsidRPr="002E1B7B">
        <w:rPr>
          <w:sz w:val="16"/>
          <w:lang w:val="en-US"/>
        </w:rPr>
        <w:t xml:space="preserve">         jLabel14.setName(</w:t>
      </w:r>
      <w:r w:rsidRPr="002E1B7B">
        <w:rPr>
          <w:rStyle w:val="character1"/>
          <w:sz w:val="16"/>
          <w:lang w:val="en-US"/>
        </w:rPr>
        <w:t>"jLabel14"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335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336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337</w:t>
      </w:r>
      <w:r w:rsidRPr="002E1B7B">
        <w:rPr>
          <w:sz w:val="16"/>
          <w:lang w:val="en-US"/>
        </w:rPr>
        <w:t xml:space="preserve">         gridBagConstraints.gridy = 3;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338</w:t>
      </w:r>
      <w:r w:rsidRPr="002E1B7B">
        <w:rPr>
          <w:sz w:val="16"/>
          <w:lang w:val="en-US"/>
        </w:rPr>
        <w:t xml:space="preserve">         mainPanel.add(jLabel14, gridBagConstraints);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340</w:t>
      </w:r>
      <w:r w:rsidRPr="002E1B7B">
        <w:rPr>
          <w:sz w:val="16"/>
          <w:lang w:val="en-US"/>
        </w:rPr>
        <w:t xml:space="preserve">         jLabel15.setText(resourceMap.getString(</w:t>
      </w:r>
      <w:r w:rsidRPr="002E1B7B">
        <w:rPr>
          <w:rStyle w:val="character1"/>
          <w:sz w:val="16"/>
          <w:lang w:val="en-US"/>
        </w:rPr>
        <w:t>"jLabel15.text"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341</w:t>
      </w:r>
      <w:r w:rsidRPr="002E1B7B">
        <w:rPr>
          <w:sz w:val="16"/>
          <w:lang w:val="en-US"/>
        </w:rPr>
        <w:t xml:space="preserve">         jLabel15.setName(</w:t>
      </w:r>
      <w:r w:rsidRPr="002E1B7B">
        <w:rPr>
          <w:rStyle w:val="character1"/>
          <w:sz w:val="16"/>
          <w:lang w:val="en-US"/>
        </w:rPr>
        <w:t>"jLabel15"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342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343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344</w:t>
      </w:r>
      <w:r w:rsidRPr="002E1B7B">
        <w:rPr>
          <w:sz w:val="16"/>
          <w:lang w:val="en-US"/>
        </w:rPr>
        <w:t xml:space="preserve">         gridBagConstraints.gridy = 4;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345</w:t>
      </w:r>
      <w:r w:rsidRPr="002E1B7B">
        <w:rPr>
          <w:sz w:val="16"/>
          <w:lang w:val="en-US"/>
        </w:rPr>
        <w:t xml:space="preserve">         mainPanel.add(jLabel15, gridBagConstraints);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347</w:t>
      </w:r>
      <w:r w:rsidRPr="002E1B7B">
        <w:rPr>
          <w:sz w:val="16"/>
          <w:lang w:val="en-US"/>
        </w:rPr>
        <w:t xml:space="preserve">         jLabel16.setText(resourceMap.getString(</w:t>
      </w:r>
      <w:r w:rsidRPr="002E1B7B">
        <w:rPr>
          <w:rStyle w:val="character1"/>
          <w:sz w:val="16"/>
          <w:lang w:val="en-US"/>
        </w:rPr>
        <w:t>"jLabel16.text"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348</w:t>
      </w:r>
      <w:r w:rsidRPr="002E1B7B">
        <w:rPr>
          <w:sz w:val="16"/>
          <w:lang w:val="en-US"/>
        </w:rPr>
        <w:t xml:space="preserve">         jLabel16.setName(</w:t>
      </w:r>
      <w:r w:rsidRPr="002E1B7B">
        <w:rPr>
          <w:rStyle w:val="character1"/>
          <w:sz w:val="16"/>
          <w:lang w:val="en-US"/>
        </w:rPr>
        <w:t>"jLabel16"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349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350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351</w:t>
      </w:r>
      <w:r w:rsidRPr="002E1B7B">
        <w:rPr>
          <w:sz w:val="16"/>
          <w:lang w:val="en-US"/>
        </w:rPr>
        <w:t xml:space="preserve">         gridBagConstraints.gridy = 5;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352</w:t>
      </w:r>
      <w:r w:rsidRPr="002E1B7B">
        <w:rPr>
          <w:sz w:val="16"/>
          <w:lang w:val="en-US"/>
        </w:rPr>
        <w:t xml:space="preserve">         mainPanel.add(jLabel16, gridBagConstraints);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354</w:t>
      </w:r>
      <w:r w:rsidRPr="002E1B7B">
        <w:rPr>
          <w:sz w:val="16"/>
          <w:lang w:val="en-US"/>
        </w:rPr>
        <w:t xml:space="preserve">         jLabel17.setText(resourceMap.getString(</w:t>
      </w:r>
      <w:r w:rsidRPr="002E1B7B">
        <w:rPr>
          <w:rStyle w:val="character1"/>
          <w:sz w:val="16"/>
          <w:lang w:val="en-US"/>
        </w:rPr>
        <w:t>"jLabel17.text"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355</w:t>
      </w:r>
      <w:r w:rsidRPr="002E1B7B">
        <w:rPr>
          <w:sz w:val="16"/>
          <w:lang w:val="en-US"/>
        </w:rPr>
        <w:t xml:space="preserve">         jLabel17.setName(</w:t>
      </w:r>
      <w:r w:rsidRPr="002E1B7B">
        <w:rPr>
          <w:rStyle w:val="character1"/>
          <w:sz w:val="16"/>
          <w:lang w:val="en-US"/>
        </w:rPr>
        <w:t>"jLabel17"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356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357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358</w:t>
      </w:r>
      <w:r w:rsidRPr="002E1B7B">
        <w:rPr>
          <w:sz w:val="16"/>
          <w:lang w:val="en-US"/>
        </w:rPr>
        <w:t xml:space="preserve">         gridBagConstraints.gridy = 6;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359</w:t>
      </w:r>
      <w:r w:rsidRPr="002E1B7B">
        <w:rPr>
          <w:sz w:val="16"/>
          <w:lang w:val="en-US"/>
        </w:rPr>
        <w:t xml:space="preserve">         mainPanel.add(jLabel17, gridBagConstraints);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361</w:t>
      </w:r>
      <w:r w:rsidRPr="002E1B7B">
        <w:rPr>
          <w:sz w:val="16"/>
          <w:lang w:val="en-US"/>
        </w:rPr>
        <w:t xml:space="preserve">         jLabel18.setText(resourceMap.getString(</w:t>
      </w:r>
      <w:r w:rsidRPr="002E1B7B">
        <w:rPr>
          <w:rStyle w:val="character1"/>
          <w:sz w:val="16"/>
          <w:lang w:val="en-US"/>
        </w:rPr>
        <w:t>"jLabel18.text"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362</w:t>
      </w:r>
      <w:r w:rsidRPr="002E1B7B">
        <w:rPr>
          <w:sz w:val="16"/>
          <w:lang w:val="en-US"/>
        </w:rPr>
        <w:t xml:space="preserve">         jLabel18.setName(</w:t>
      </w:r>
      <w:r w:rsidRPr="002E1B7B">
        <w:rPr>
          <w:rStyle w:val="character1"/>
          <w:sz w:val="16"/>
          <w:lang w:val="en-US"/>
        </w:rPr>
        <w:t>"jLabel18"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363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364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365</w:t>
      </w:r>
      <w:r w:rsidRPr="002E1B7B">
        <w:rPr>
          <w:sz w:val="16"/>
          <w:lang w:val="en-US"/>
        </w:rPr>
        <w:t xml:space="preserve">         gridBagConstraints.gridy = 7;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366</w:t>
      </w:r>
      <w:r w:rsidRPr="002E1B7B">
        <w:rPr>
          <w:sz w:val="16"/>
          <w:lang w:val="en-US"/>
        </w:rPr>
        <w:t xml:space="preserve">         mainPanel.add(jLabel18, gridBagConstraints);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368</w:t>
      </w:r>
      <w:r w:rsidRPr="002E1B7B">
        <w:rPr>
          <w:sz w:val="16"/>
          <w:lang w:val="en-US"/>
        </w:rPr>
        <w:t xml:space="preserve">         jLabel19.setText(resourceMap.getString(</w:t>
      </w:r>
      <w:r w:rsidRPr="002E1B7B">
        <w:rPr>
          <w:rStyle w:val="character1"/>
          <w:sz w:val="16"/>
          <w:lang w:val="en-US"/>
        </w:rPr>
        <w:t>"jLabel19.text"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369</w:t>
      </w:r>
      <w:r w:rsidRPr="002E1B7B">
        <w:rPr>
          <w:sz w:val="16"/>
          <w:lang w:val="en-US"/>
        </w:rPr>
        <w:t xml:space="preserve">         jLabel19.setName(</w:t>
      </w:r>
      <w:r w:rsidRPr="002E1B7B">
        <w:rPr>
          <w:rStyle w:val="character1"/>
          <w:sz w:val="16"/>
          <w:lang w:val="en-US"/>
        </w:rPr>
        <w:t>"jLabel19"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370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371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372</w:t>
      </w:r>
      <w:r w:rsidRPr="002E1B7B">
        <w:rPr>
          <w:sz w:val="16"/>
          <w:lang w:val="en-US"/>
        </w:rPr>
        <w:t xml:space="preserve">         gridBagConstraints.gridy = 8;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373</w:t>
      </w:r>
      <w:r w:rsidRPr="002E1B7B">
        <w:rPr>
          <w:sz w:val="16"/>
          <w:lang w:val="en-US"/>
        </w:rPr>
        <w:t xml:space="preserve">         mainPanel.add(jLabel19, gridBagConstraints);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375</w:t>
      </w:r>
      <w:r w:rsidRPr="002E1B7B">
        <w:rPr>
          <w:sz w:val="16"/>
          <w:lang w:val="en-US"/>
        </w:rPr>
        <w:t xml:space="preserve">         jLabel20.setText(resourceMap.getString(</w:t>
      </w:r>
      <w:r w:rsidRPr="002E1B7B">
        <w:rPr>
          <w:rStyle w:val="character1"/>
          <w:sz w:val="16"/>
          <w:lang w:val="en-US"/>
        </w:rPr>
        <w:t>"jLabel20.text"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376</w:t>
      </w:r>
      <w:r w:rsidRPr="002E1B7B">
        <w:rPr>
          <w:sz w:val="16"/>
          <w:lang w:val="en-US"/>
        </w:rPr>
        <w:t xml:space="preserve">         jLabel20.setName(</w:t>
      </w:r>
      <w:r w:rsidRPr="002E1B7B">
        <w:rPr>
          <w:rStyle w:val="character1"/>
          <w:sz w:val="16"/>
          <w:lang w:val="en-US"/>
        </w:rPr>
        <w:t>"jLabel20"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377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378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379</w:t>
      </w:r>
      <w:r w:rsidRPr="002E1B7B">
        <w:rPr>
          <w:sz w:val="16"/>
          <w:lang w:val="en-US"/>
        </w:rPr>
        <w:t xml:space="preserve">         gridBagConstraints.gridy = 9;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380</w:t>
      </w:r>
      <w:r w:rsidRPr="002E1B7B">
        <w:rPr>
          <w:sz w:val="16"/>
          <w:lang w:val="en-US"/>
        </w:rPr>
        <w:t xml:space="preserve">         mainPanel.add(jLabel20, gridBagConstraints);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382</w:t>
      </w:r>
      <w:r w:rsidRPr="002E1B7B">
        <w:rPr>
          <w:sz w:val="16"/>
          <w:lang w:val="en-US"/>
        </w:rPr>
        <w:t xml:space="preserve">         jLabel21.setText(resourceMap.getString(</w:t>
      </w:r>
      <w:r w:rsidRPr="002E1B7B">
        <w:rPr>
          <w:rStyle w:val="character1"/>
          <w:sz w:val="16"/>
          <w:lang w:val="en-US"/>
        </w:rPr>
        <w:t>"jLabel21.text"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383</w:t>
      </w:r>
      <w:r w:rsidRPr="002E1B7B">
        <w:rPr>
          <w:sz w:val="16"/>
          <w:lang w:val="en-US"/>
        </w:rPr>
        <w:t xml:space="preserve">         jLabel21.setName(</w:t>
      </w:r>
      <w:r w:rsidRPr="002E1B7B">
        <w:rPr>
          <w:rStyle w:val="character1"/>
          <w:sz w:val="16"/>
          <w:lang w:val="en-US"/>
        </w:rPr>
        <w:t>"jLabel21"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384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385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386</w:t>
      </w:r>
      <w:r w:rsidRPr="002E1B7B">
        <w:rPr>
          <w:sz w:val="16"/>
          <w:lang w:val="en-US"/>
        </w:rPr>
        <w:t xml:space="preserve">         gridBagConstraints.gridy = 10;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387</w:t>
      </w:r>
      <w:r w:rsidRPr="002E1B7B">
        <w:rPr>
          <w:sz w:val="16"/>
          <w:lang w:val="en-US"/>
        </w:rPr>
        <w:t xml:space="preserve">         mainPanel.add(jLabel21, gridBagConstraints);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389</w:t>
      </w:r>
      <w:r w:rsidRPr="002E1B7B">
        <w:rPr>
          <w:sz w:val="16"/>
          <w:lang w:val="en-US"/>
        </w:rPr>
        <w:t xml:space="preserve">         jTabbedPane1.setBorder(javax.swing.BorderFactory.createEmptyBorder(1, 1, 1, 1));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390</w:t>
      </w:r>
      <w:r w:rsidRPr="002E1B7B">
        <w:rPr>
          <w:sz w:val="16"/>
          <w:lang w:val="en-US"/>
        </w:rPr>
        <w:t xml:space="preserve">         jTabbedPane1.setName(</w:t>
      </w:r>
      <w:r w:rsidRPr="002E1B7B">
        <w:rPr>
          <w:rStyle w:val="character1"/>
          <w:sz w:val="16"/>
          <w:lang w:val="en-US"/>
        </w:rPr>
        <w:t>"jTabbedPane1"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392</w:t>
      </w:r>
      <w:r w:rsidRPr="002E1B7B">
        <w:rPr>
          <w:sz w:val="16"/>
          <w:lang w:val="en-US"/>
        </w:rPr>
        <w:t xml:space="preserve">         jScrollPane1.setName(</w:t>
      </w:r>
      <w:r w:rsidRPr="002E1B7B">
        <w:rPr>
          <w:rStyle w:val="character1"/>
          <w:sz w:val="16"/>
          <w:lang w:val="en-US"/>
        </w:rPr>
        <w:t>"jScrollPane1"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394</w:t>
      </w:r>
      <w:r w:rsidRPr="002E1B7B">
        <w:rPr>
          <w:sz w:val="16"/>
          <w:lang w:val="en-US"/>
        </w:rPr>
        <w:t xml:space="preserve">         jTextAreaBender.setColumns(20);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395</w:t>
      </w:r>
      <w:r w:rsidRPr="002E1B7B">
        <w:rPr>
          <w:sz w:val="16"/>
          <w:lang w:val="en-US"/>
        </w:rPr>
        <w:t xml:space="preserve">         jTextAreaBender.setEditable(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396</w:t>
      </w:r>
      <w:r w:rsidRPr="002E1B7B">
        <w:rPr>
          <w:sz w:val="16"/>
          <w:lang w:val="en-US"/>
        </w:rPr>
        <w:t xml:space="preserve">         jTextAreaBender.setRows(5);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397</w:t>
      </w:r>
      <w:r w:rsidRPr="002E1B7B">
        <w:rPr>
          <w:sz w:val="16"/>
          <w:lang w:val="en-US"/>
        </w:rPr>
        <w:t xml:space="preserve">         jTextAreaBender.setName(</w:t>
      </w:r>
      <w:r w:rsidRPr="002E1B7B">
        <w:rPr>
          <w:rStyle w:val="character1"/>
          <w:sz w:val="16"/>
          <w:lang w:val="en-US"/>
        </w:rPr>
        <w:t>"jTextAreaBender"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398</w:t>
      </w:r>
      <w:r w:rsidRPr="002E1B7B">
        <w:rPr>
          <w:sz w:val="16"/>
          <w:lang w:val="en-US"/>
        </w:rPr>
        <w:t xml:space="preserve">         jScrollPane1.setViewportView(jTextAreaBender);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400</w:t>
      </w:r>
      <w:r w:rsidRPr="002E1B7B">
        <w:rPr>
          <w:sz w:val="16"/>
          <w:lang w:val="en-US"/>
        </w:rPr>
        <w:t xml:space="preserve">         jTabbedPane1.addTab(resourceMap.getString(</w:t>
      </w:r>
      <w:r w:rsidRPr="002E1B7B">
        <w:rPr>
          <w:rStyle w:val="character1"/>
          <w:sz w:val="16"/>
          <w:lang w:val="en-US"/>
        </w:rPr>
        <w:t>"jScrollPane1.TabConstraints.tabTitle"</w:t>
      </w:r>
      <w:r w:rsidRPr="002E1B7B">
        <w:rPr>
          <w:sz w:val="16"/>
          <w:lang w:val="en-US"/>
        </w:rPr>
        <w:t xml:space="preserve">), jScrollPane1);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402</w:t>
      </w:r>
      <w:r w:rsidRPr="002E1B7B">
        <w:rPr>
          <w:sz w:val="16"/>
          <w:lang w:val="en-US"/>
        </w:rPr>
        <w:t xml:space="preserve">         jScrollPane2.setName(</w:t>
      </w:r>
      <w:r w:rsidRPr="002E1B7B">
        <w:rPr>
          <w:rStyle w:val="character1"/>
          <w:sz w:val="16"/>
          <w:lang w:val="en-US"/>
        </w:rPr>
        <w:t>"jScrollPane2"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404</w:t>
      </w:r>
      <w:r w:rsidRPr="002E1B7B">
        <w:rPr>
          <w:sz w:val="16"/>
          <w:lang w:val="en-US"/>
        </w:rPr>
        <w:t xml:space="preserve">         jTextAreaWallE.setColumns(20);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405</w:t>
      </w:r>
      <w:r w:rsidRPr="002E1B7B">
        <w:rPr>
          <w:sz w:val="16"/>
          <w:lang w:val="en-US"/>
        </w:rPr>
        <w:t xml:space="preserve">         jTextAreaWallE.setEditable(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406</w:t>
      </w:r>
      <w:r w:rsidRPr="002E1B7B">
        <w:rPr>
          <w:sz w:val="16"/>
          <w:lang w:val="en-US"/>
        </w:rPr>
        <w:t xml:space="preserve">         jTextAreaWallE.setRows(5);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407</w:t>
      </w:r>
      <w:r w:rsidRPr="002E1B7B">
        <w:rPr>
          <w:sz w:val="16"/>
          <w:lang w:val="en-US"/>
        </w:rPr>
        <w:t xml:space="preserve">         jTextAreaWallE.setName(</w:t>
      </w:r>
      <w:r w:rsidRPr="002E1B7B">
        <w:rPr>
          <w:rStyle w:val="character1"/>
          <w:sz w:val="16"/>
          <w:lang w:val="en-US"/>
        </w:rPr>
        <w:t>"jTextAreaWallE"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408</w:t>
      </w:r>
      <w:r w:rsidRPr="002E1B7B">
        <w:rPr>
          <w:sz w:val="16"/>
          <w:lang w:val="en-US"/>
        </w:rPr>
        <w:t xml:space="preserve">         jScrollPane2.setViewportView(jTextAreaWallE);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410</w:t>
      </w:r>
      <w:r w:rsidRPr="002E1B7B">
        <w:rPr>
          <w:sz w:val="16"/>
          <w:lang w:val="en-US"/>
        </w:rPr>
        <w:t xml:space="preserve">         jTabbedPane1.addTab(resourceMap.getString(</w:t>
      </w:r>
      <w:r w:rsidRPr="002E1B7B">
        <w:rPr>
          <w:rStyle w:val="character1"/>
          <w:sz w:val="16"/>
          <w:lang w:val="en-US"/>
        </w:rPr>
        <w:t>"jScrollPane2.TabConstraints.tabTitle"</w:t>
      </w:r>
      <w:r w:rsidRPr="002E1B7B">
        <w:rPr>
          <w:sz w:val="16"/>
          <w:lang w:val="en-US"/>
        </w:rPr>
        <w:t xml:space="preserve">), jScrollPane2);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412</w:t>
      </w:r>
      <w:r w:rsidRPr="002E1B7B">
        <w:rPr>
          <w:sz w:val="16"/>
          <w:lang w:val="en-US"/>
        </w:rPr>
        <w:t xml:space="preserve">         jScrollPane3.setName(</w:t>
      </w:r>
      <w:r w:rsidRPr="002E1B7B">
        <w:rPr>
          <w:rStyle w:val="character1"/>
          <w:sz w:val="16"/>
          <w:lang w:val="en-US"/>
        </w:rPr>
        <w:t>"jScrollPane3"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414</w:t>
      </w:r>
      <w:r w:rsidRPr="002E1B7B">
        <w:rPr>
          <w:sz w:val="16"/>
          <w:lang w:val="en-US"/>
        </w:rPr>
        <w:t xml:space="preserve">         jTextAreaAndroid.setColumns(20);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415</w:t>
      </w:r>
      <w:r w:rsidRPr="002E1B7B">
        <w:rPr>
          <w:sz w:val="16"/>
          <w:lang w:val="en-US"/>
        </w:rPr>
        <w:t xml:space="preserve">         jTextAreaAndroid.setEditable(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416</w:t>
      </w:r>
      <w:r w:rsidRPr="002E1B7B">
        <w:rPr>
          <w:sz w:val="16"/>
          <w:lang w:val="en-US"/>
        </w:rPr>
        <w:t xml:space="preserve">         jTextAreaAndroid.setRows(5);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417</w:t>
      </w:r>
      <w:r w:rsidRPr="002E1B7B">
        <w:rPr>
          <w:sz w:val="16"/>
          <w:lang w:val="en-US"/>
        </w:rPr>
        <w:t xml:space="preserve">         jTextAreaAndroid.setName(</w:t>
      </w:r>
      <w:r w:rsidRPr="002E1B7B">
        <w:rPr>
          <w:rStyle w:val="character1"/>
          <w:sz w:val="16"/>
          <w:lang w:val="en-US"/>
        </w:rPr>
        <w:t>"jTextAreaAndroid"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418</w:t>
      </w:r>
      <w:r w:rsidRPr="002E1B7B">
        <w:rPr>
          <w:sz w:val="16"/>
          <w:lang w:val="en-US"/>
        </w:rPr>
        <w:t xml:space="preserve">         jScrollPane3.setViewportView(jTextAreaAndroid);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420</w:t>
      </w:r>
      <w:r w:rsidRPr="002E1B7B">
        <w:rPr>
          <w:sz w:val="16"/>
          <w:lang w:val="en-US"/>
        </w:rPr>
        <w:t xml:space="preserve">         jTabbedPane1.addTab(resourceMap.getString(</w:t>
      </w:r>
      <w:r w:rsidRPr="002E1B7B">
        <w:rPr>
          <w:rStyle w:val="character1"/>
          <w:sz w:val="16"/>
          <w:lang w:val="en-US"/>
        </w:rPr>
        <w:t>"jScrollPane3.TabConstraints.tabTitle"</w:t>
      </w:r>
      <w:r w:rsidRPr="002E1B7B">
        <w:rPr>
          <w:sz w:val="16"/>
          <w:lang w:val="en-US"/>
        </w:rPr>
        <w:t xml:space="preserve">), jScrollPane3);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422</w:t>
      </w:r>
      <w:r w:rsidRPr="002E1B7B">
        <w:rPr>
          <w:sz w:val="16"/>
          <w:lang w:val="en-US"/>
        </w:rPr>
        <w:t xml:space="preserve">         jScrollPane4.setName(</w:t>
      </w:r>
      <w:r w:rsidRPr="002E1B7B">
        <w:rPr>
          <w:rStyle w:val="character1"/>
          <w:sz w:val="16"/>
          <w:lang w:val="en-US"/>
        </w:rPr>
        <w:t>"jScrollPane4"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424</w:t>
      </w:r>
      <w:r w:rsidRPr="002E1B7B">
        <w:rPr>
          <w:sz w:val="16"/>
          <w:lang w:val="en-US"/>
        </w:rPr>
        <w:t xml:space="preserve">         jTextAreaDust.setColumns(20);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425</w:t>
      </w:r>
      <w:r w:rsidRPr="002E1B7B">
        <w:rPr>
          <w:sz w:val="16"/>
          <w:lang w:val="en-US"/>
        </w:rPr>
        <w:t xml:space="preserve">         jTextAreaDust.setEditable(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426</w:t>
      </w:r>
      <w:r w:rsidRPr="002E1B7B">
        <w:rPr>
          <w:sz w:val="16"/>
          <w:lang w:val="en-US"/>
        </w:rPr>
        <w:t xml:space="preserve">         jTextAreaDust.setRows(5);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427</w:t>
      </w:r>
      <w:r w:rsidRPr="002E1B7B">
        <w:rPr>
          <w:sz w:val="16"/>
          <w:lang w:val="en-US"/>
        </w:rPr>
        <w:t xml:space="preserve">         jTextAreaDust.setName(</w:t>
      </w:r>
      <w:r w:rsidRPr="002E1B7B">
        <w:rPr>
          <w:rStyle w:val="character1"/>
          <w:sz w:val="16"/>
          <w:lang w:val="en-US"/>
        </w:rPr>
        <w:t>"jTextAreaDust"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428</w:t>
      </w:r>
      <w:r w:rsidRPr="002E1B7B">
        <w:rPr>
          <w:sz w:val="16"/>
          <w:lang w:val="en-US"/>
        </w:rPr>
        <w:t xml:space="preserve">         jScrollPane4.setViewportView(jTextAreaDust);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430</w:t>
      </w:r>
      <w:r w:rsidRPr="002E1B7B">
        <w:rPr>
          <w:sz w:val="16"/>
          <w:lang w:val="en-US"/>
        </w:rPr>
        <w:t xml:space="preserve">         jTabbedPane1.addTab(resourceMap.getString(</w:t>
      </w:r>
      <w:r w:rsidRPr="002E1B7B">
        <w:rPr>
          <w:rStyle w:val="character1"/>
          <w:sz w:val="16"/>
          <w:lang w:val="en-US"/>
        </w:rPr>
        <w:t>"jScrollPane4.TabConstraints.tabTitle"</w:t>
      </w:r>
      <w:r w:rsidRPr="002E1B7B">
        <w:rPr>
          <w:sz w:val="16"/>
          <w:lang w:val="en-US"/>
        </w:rPr>
        <w:t xml:space="preserve">), jScrollPane4);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432</w:t>
      </w:r>
      <w:r w:rsidRPr="002E1B7B">
        <w:rPr>
          <w:sz w:val="16"/>
          <w:lang w:val="en-US"/>
        </w:rPr>
        <w:t xml:space="preserve">         jScrollPane5.setName(</w:t>
      </w:r>
      <w:r w:rsidRPr="002E1B7B">
        <w:rPr>
          <w:rStyle w:val="character1"/>
          <w:sz w:val="16"/>
          <w:lang w:val="en-US"/>
        </w:rPr>
        <w:t>"jScrollPane5"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434</w:t>
      </w:r>
      <w:r w:rsidRPr="002E1B7B">
        <w:rPr>
          <w:sz w:val="16"/>
          <w:lang w:val="en-US"/>
        </w:rPr>
        <w:t xml:space="preserve">         jTextAreaDustbin.setColumns(20);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435</w:t>
      </w:r>
      <w:r w:rsidRPr="002E1B7B">
        <w:rPr>
          <w:sz w:val="16"/>
          <w:lang w:val="en-US"/>
        </w:rPr>
        <w:t xml:space="preserve">         jTextAreaDustbin.setEditable(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436</w:t>
      </w:r>
      <w:r w:rsidRPr="002E1B7B">
        <w:rPr>
          <w:sz w:val="16"/>
          <w:lang w:val="en-US"/>
        </w:rPr>
        <w:t xml:space="preserve">         jTextAreaDustbin.setRows(5);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437</w:t>
      </w:r>
      <w:r w:rsidRPr="002E1B7B">
        <w:rPr>
          <w:sz w:val="16"/>
          <w:lang w:val="en-US"/>
        </w:rPr>
        <w:t xml:space="preserve">         jTextAreaDustbin.setName(</w:t>
      </w:r>
      <w:r w:rsidRPr="002E1B7B">
        <w:rPr>
          <w:rStyle w:val="character1"/>
          <w:sz w:val="16"/>
          <w:lang w:val="en-US"/>
        </w:rPr>
        <w:t>"jTextAreaDustbin"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438</w:t>
      </w:r>
      <w:r w:rsidRPr="002E1B7B">
        <w:rPr>
          <w:sz w:val="16"/>
          <w:lang w:val="en-US"/>
        </w:rPr>
        <w:t xml:space="preserve">         jScrollPane5.setViewportView(jTextAreaDustbin);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440</w:t>
      </w:r>
      <w:r w:rsidRPr="002E1B7B">
        <w:rPr>
          <w:sz w:val="16"/>
          <w:lang w:val="en-US"/>
        </w:rPr>
        <w:t xml:space="preserve">         jTabbedPane1.addTab(resourceMap.getString(</w:t>
      </w:r>
      <w:r w:rsidRPr="002E1B7B">
        <w:rPr>
          <w:rStyle w:val="character1"/>
          <w:sz w:val="16"/>
          <w:lang w:val="en-US"/>
        </w:rPr>
        <w:t>"jScrollPane5.TabConstraints.tabTitle"</w:t>
      </w:r>
      <w:r w:rsidRPr="002E1B7B">
        <w:rPr>
          <w:sz w:val="16"/>
          <w:lang w:val="en-US"/>
        </w:rPr>
        <w:t xml:space="preserve">), jScrollPane5);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442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443</w:t>
      </w:r>
      <w:r w:rsidRPr="002E1B7B">
        <w:rPr>
          <w:sz w:val="16"/>
          <w:lang w:val="en-US"/>
        </w:rPr>
        <w:t xml:space="preserve">         gridBagConstraints.gridwidth = 15;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444</w:t>
      </w:r>
      <w:r w:rsidRPr="002E1B7B">
        <w:rPr>
          <w:sz w:val="16"/>
          <w:lang w:val="en-US"/>
        </w:rPr>
        <w:t xml:space="preserve">         gridBagConstraints.gridheight = 12;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445</w:t>
      </w:r>
      <w:r w:rsidRPr="002E1B7B">
        <w:rPr>
          <w:sz w:val="16"/>
          <w:lang w:val="en-US"/>
        </w:rPr>
        <w:t xml:space="preserve">         gridBagConstraints.fill = java.awt.GridBagConstraints.BOTH;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446</w:t>
      </w:r>
      <w:r w:rsidRPr="002E1B7B">
        <w:rPr>
          <w:sz w:val="16"/>
          <w:lang w:val="en-US"/>
        </w:rPr>
        <w:t xml:space="preserve">         gridBagConstraints.weightx = 1.0;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447</w:t>
      </w:r>
      <w:r w:rsidRPr="002E1B7B">
        <w:rPr>
          <w:sz w:val="16"/>
          <w:lang w:val="en-US"/>
        </w:rPr>
        <w:t xml:space="preserve">         gridBagConstraints.weighty = 1.0;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448</w:t>
      </w:r>
      <w:r w:rsidRPr="002E1B7B">
        <w:rPr>
          <w:sz w:val="16"/>
          <w:lang w:val="en-US"/>
        </w:rPr>
        <w:t xml:space="preserve">         gridBagConstraints.insets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java.awt.Insets(5, 5, 5, 5);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449</w:t>
      </w:r>
      <w:r w:rsidRPr="002E1B7B">
        <w:rPr>
          <w:sz w:val="16"/>
          <w:lang w:val="en-US"/>
        </w:rPr>
        <w:t xml:space="preserve">         mainPanel.add(jTabbedPane1, gridBagConstraints);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451</w:t>
      </w:r>
      <w:r w:rsidRPr="002E1B7B">
        <w:rPr>
          <w:sz w:val="16"/>
          <w:lang w:val="en-US"/>
        </w:rPr>
        <w:t xml:space="preserve">         jButtonPause.setAction(actionMap.get(</w:t>
      </w:r>
      <w:r w:rsidRPr="002E1B7B">
        <w:rPr>
          <w:rStyle w:val="character1"/>
          <w:sz w:val="16"/>
          <w:lang w:val="en-US"/>
        </w:rPr>
        <w:t>"pause"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452</w:t>
      </w:r>
      <w:r w:rsidRPr="002E1B7B">
        <w:rPr>
          <w:sz w:val="16"/>
          <w:lang w:val="en-US"/>
        </w:rPr>
        <w:t xml:space="preserve">         jButtonPause.setText(resourceMap.getString(</w:t>
      </w:r>
      <w:r w:rsidRPr="002E1B7B">
        <w:rPr>
          <w:rStyle w:val="character1"/>
          <w:sz w:val="16"/>
          <w:lang w:val="en-US"/>
        </w:rPr>
        <w:t>"jButtonPause.text"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453</w:t>
      </w:r>
      <w:r w:rsidRPr="002E1B7B">
        <w:rPr>
          <w:sz w:val="16"/>
          <w:lang w:val="en-US"/>
        </w:rPr>
        <w:t xml:space="preserve">         jButtonPause.setName(</w:t>
      </w:r>
      <w:r w:rsidRPr="002E1B7B">
        <w:rPr>
          <w:rStyle w:val="character1"/>
          <w:sz w:val="16"/>
          <w:lang w:val="en-US"/>
        </w:rPr>
        <w:t>"jButtonPause"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454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455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456</w:t>
      </w:r>
      <w:r w:rsidRPr="002E1B7B">
        <w:rPr>
          <w:sz w:val="16"/>
          <w:lang w:val="en-US"/>
        </w:rPr>
        <w:t xml:space="preserve">         gridBagConstraints.gridy = 11;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457</w:t>
      </w:r>
      <w:r w:rsidRPr="002E1B7B">
        <w:rPr>
          <w:sz w:val="16"/>
          <w:lang w:val="en-US"/>
        </w:rPr>
        <w:t xml:space="preserve">         gridBagConstraints.gridwidth = 4;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458</w:t>
      </w:r>
      <w:r w:rsidRPr="002E1B7B">
        <w:rPr>
          <w:sz w:val="16"/>
          <w:lang w:val="en-US"/>
        </w:rPr>
        <w:t xml:space="preserve">         gridBagConstraints.fill = java.awt.GridBagConstraints.HORIZONTAL;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459</w:t>
      </w:r>
      <w:r w:rsidRPr="002E1B7B">
        <w:rPr>
          <w:sz w:val="16"/>
          <w:lang w:val="en-US"/>
        </w:rPr>
        <w:t xml:space="preserve">         gridBagConstraints.anchor = java.awt.GridBagConstraints.SOUTH;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460</w:t>
      </w:r>
      <w:r w:rsidRPr="002E1B7B">
        <w:rPr>
          <w:sz w:val="16"/>
          <w:lang w:val="en-US"/>
        </w:rPr>
        <w:t xml:space="preserve">         gridBagConstraints.insets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java.awt.Insets(5, 5, 5, 5);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461</w:t>
      </w:r>
      <w:r w:rsidRPr="002E1B7B">
        <w:rPr>
          <w:sz w:val="16"/>
          <w:lang w:val="en-US"/>
        </w:rPr>
        <w:t xml:space="preserve">         mainPanel.add(jButtonPause, gridBagConstraints);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463</w:t>
      </w:r>
      <w:r w:rsidRPr="002E1B7B">
        <w:rPr>
          <w:sz w:val="16"/>
          <w:lang w:val="en-US"/>
        </w:rPr>
        <w:t xml:space="preserve">         jButtonContinue.setAction(actionMap.get(</w:t>
      </w:r>
      <w:r w:rsidRPr="002E1B7B">
        <w:rPr>
          <w:rStyle w:val="character1"/>
          <w:sz w:val="16"/>
          <w:lang w:val="en-US"/>
        </w:rPr>
        <w:t>"cont"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464</w:t>
      </w:r>
      <w:r w:rsidRPr="002E1B7B">
        <w:rPr>
          <w:sz w:val="16"/>
          <w:lang w:val="en-US"/>
        </w:rPr>
        <w:t xml:space="preserve">         jButtonContinue.setText(resourceMap.getString(</w:t>
      </w:r>
      <w:r w:rsidRPr="002E1B7B">
        <w:rPr>
          <w:rStyle w:val="character1"/>
          <w:sz w:val="16"/>
          <w:lang w:val="en-US"/>
        </w:rPr>
        <w:t>"jButtonContinue.text"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465</w:t>
      </w:r>
      <w:r w:rsidRPr="002E1B7B">
        <w:rPr>
          <w:sz w:val="16"/>
          <w:lang w:val="en-US"/>
        </w:rPr>
        <w:t xml:space="preserve">         jButtonContinue.setName(</w:t>
      </w:r>
      <w:r w:rsidRPr="002E1B7B">
        <w:rPr>
          <w:rStyle w:val="character1"/>
          <w:sz w:val="16"/>
          <w:lang w:val="en-US"/>
        </w:rPr>
        <w:t>"jButtonContinue"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466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467</w:t>
      </w:r>
      <w:r w:rsidRPr="002E1B7B">
        <w:rPr>
          <w:sz w:val="16"/>
          <w:lang w:val="en-US"/>
        </w:rPr>
        <w:t xml:space="preserve">         gridBagConstraints.gridx = 7;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468</w:t>
      </w:r>
      <w:r w:rsidRPr="002E1B7B">
        <w:rPr>
          <w:sz w:val="16"/>
          <w:lang w:val="en-US"/>
        </w:rPr>
        <w:t xml:space="preserve">         gridBagConstraints.gridy = 11;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469</w:t>
      </w:r>
      <w:r w:rsidRPr="002E1B7B">
        <w:rPr>
          <w:sz w:val="16"/>
          <w:lang w:val="en-US"/>
        </w:rPr>
        <w:t xml:space="preserve">         gridBagConstraints.gridwidth = 4;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470</w:t>
      </w:r>
      <w:r w:rsidRPr="002E1B7B">
        <w:rPr>
          <w:sz w:val="16"/>
          <w:lang w:val="en-US"/>
        </w:rPr>
        <w:t xml:space="preserve">         gridBagConstraints.fill = java.awt.GridBagConstraints.HORIZONTAL;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471</w:t>
      </w:r>
      <w:r w:rsidRPr="002E1B7B">
        <w:rPr>
          <w:sz w:val="16"/>
          <w:lang w:val="en-US"/>
        </w:rPr>
        <w:t xml:space="preserve">         gridBagConstraints.anchor = java.awt.GridBagConstraints.SOUTH;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472</w:t>
      </w:r>
      <w:r w:rsidRPr="002E1B7B">
        <w:rPr>
          <w:sz w:val="16"/>
          <w:lang w:val="en-US"/>
        </w:rPr>
        <w:t xml:space="preserve">         gridBagConstraints.insets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java.awt.Insets(5, 5, 5, 0);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473</w:t>
      </w:r>
      <w:r w:rsidRPr="002E1B7B">
        <w:rPr>
          <w:sz w:val="16"/>
          <w:lang w:val="en-US"/>
        </w:rPr>
        <w:t xml:space="preserve">         mainPanel.add(jButtonContinue, gridBagConstraints);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475</w:t>
      </w:r>
      <w:r w:rsidRPr="002E1B7B">
        <w:rPr>
          <w:sz w:val="16"/>
          <w:lang w:val="en-US"/>
        </w:rPr>
        <w:t xml:space="preserve">         setComponent(mainPanel);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476</w:t>
      </w:r>
      <w:r w:rsidRPr="002E1B7B">
        <w:rPr>
          <w:sz w:val="16"/>
          <w:lang w:val="en-US"/>
        </w:rPr>
        <w:t xml:space="preserve">         setMenuBar(menuBar);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477</w:t>
      </w:r>
      <w:r w:rsidRPr="002E1B7B">
        <w:rPr>
          <w:sz w:val="16"/>
          <w:lang w:val="en-US"/>
        </w:rPr>
        <w:t xml:space="preserve">     }</w:t>
      </w:r>
      <w:r w:rsidRPr="002E1B7B">
        <w:rPr>
          <w:rStyle w:val="comment1"/>
          <w:sz w:val="16"/>
          <w:lang w:val="en-US"/>
        </w:rPr>
        <w:t xml:space="preserve">// &lt;/editor-fold&gt;                       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 xml:space="preserve">// Variables declaration - do not modify                     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javax.swing.JButton jButtonContinue;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javax.swing.JButton jButtonPause;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jLabel10;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jLabel11;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jLabel12;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jLabel13;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jLabel14;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jLabel15;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jLabel16;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jLabel17;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jLabel18;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jLabel19;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jLabel2;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jLabel20;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jLabel21;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jLabel3;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jLabel4;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jLabel5;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jLabel6;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jLabel7;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jLabel8;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jLabel9;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javax.swing.JScrollPane jScrollPane1;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javax.swing.JScrollPane jScrollPane2;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javax.swing.JScrollPane jScrollPane3;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javax.swing.JScrollPane jScrollPane4;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javax.swing.JScrollPane jScrollPane5;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javax.swing.JTabbedPane jTabbedPane1;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javax.swing.JTextArea jTextAreaAndroid;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javax.swing.JTextArea jTextAreaBender;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javax.swing.JTextArea jTextAreaDust;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javax.swing.JTextArea jTextAreaDustbin;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javax.swing.JTextArea jTextAreaWallE;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javax.swing.JPanel mainPanel;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javax.swing.JMenuBar menuBar;</w:t>
      </w:r>
    </w:p>
    <w:p w:rsidR="002E1B7B" w:rsidRPr="002E1B7B" w:rsidRDefault="002E1B7B">
      <w:pPr>
        <w:pStyle w:val="HTMLPreformatted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 xml:space="preserve">// End of variables declaration                   </w:t>
      </w:r>
    </w:p>
    <w:p w:rsidR="002E1B7B" w:rsidRPr="002E1B7B" w:rsidRDefault="002E1B7B">
      <w:pPr>
        <w:pStyle w:val="HTMLPreformatted"/>
        <w:divId w:val="1190147581"/>
        <w:rPr>
          <w:sz w:val="16"/>
        </w:rPr>
      </w:pPr>
      <w:r w:rsidRPr="002E1B7B">
        <w:rPr>
          <w:rStyle w:val="line-number1"/>
          <w:sz w:val="16"/>
        </w:rPr>
        <w:t>516</w:t>
      </w:r>
      <w:r w:rsidRPr="002E1B7B">
        <w:rPr>
          <w:sz w:val="16"/>
        </w:rPr>
        <w:t xml:space="preserve">     </w:t>
      </w:r>
      <w:r w:rsidRPr="002E1B7B">
        <w:rPr>
          <w:rStyle w:val="keyword-directive1"/>
          <w:sz w:val="16"/>
        </w:rPr>
        <w:t>private</w:t>
      </w:r>
      <w:r w:rsidRPr="002E1B7B">
        <w:rPr>
          <w:sz w:val="16"/>
        </w:rPr>
        <w:t xml:space="preserve"> JDialog aboutBox;</w:t>
      </w:r>
    </w:p>
    <w:p w:rsidR="002E1B7B" w:rsidRPr="002E1B7B" w:rsidRDefault="002E1B7B">
      <w:pPr>
        <w:pStyle w:val="HTMLPreformatted"/>
        <w:divId w:val="1190147581"/>
        <w:rPr>
          <w:sz w:val="16"/>
        </w:rPr>
      </w:pPr>
      <w:r w:rsidRPr="002E1B7B">
        <w:rPr>
          <w:rStyle w:val="line-number1"/>
          <w:sz w:val="16"/>
        </w:rPr>
        <w:t>517</w:t>
      </w:r>
      <w:r w:rsidRPr="002E1B7B">
        <w:rPr>
          <w:sz w:val="16"/>
        </w:rPr>
        <w:t xml:space="preserve"> }</w:t>
      </w:r>
    </w:p>
    <w:p w:rsidR="002E1B7B" w:rsidRPr="002E1B7B" w:rsidRDefault="002E1B7B">
      <w:pPr>
        <w:pStyle w:val="HTMLPreformatted"/>
        <w:divId w:val="1190147581"/>
        <w:rPr>
          <w:sz w:val="16"/>
        </w:rPr>
      </w:pPr>
      <w:r w:rsidRPr="002E1B7B">
        <w:rPr>
          <w:rStyle w:val="line-number1"/>
          <w:sz w:val="16"/>
        </w:rPr>
        <w:t>518</w:t>
      </w:r>
      <w:r w:rsidRPr="002E1B7B">
        <w:rPr>
          <w:sz w:val="16"/>
        </w:rPr>
        <w:t xml:space="preserve"> </w:t>
      </w:r>
    </w:p>
    <w:p w:rsidR="002E1B7B" w:rsidRPr="002E1B7B" w:rsidRDefault="008928F8" w:rsidP="002E1B7B">
      <w:pPr>
        <w:pStyle w:val="BodyTex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</w:rPr>
        <w:fldChar w:fldCharType="end"/>
      </w:r>
      <w:r w:rsidRPr="002E1B7B">
        <w:rPr>
          <w:sz w:val="16"/>
        </w:rPr>
        <w:fldChar w:fldCharType="begin"/>
      </w:r>
      <w:r w:rsidR="002E1B7B" w:rsidRPr="002E1B7B">
        <w:rPr>
          <w:sz w:val="16"/>
        </w:rPr>
        <w:instrText xml:space="preserve"> INCLUDETEXT "C:\\GoogleCode\\cleaning-robot-simulator\\doc\\Code in html format\\AboutBox.html" \c HTML </w:instrText>
      </w:r>
      <w:r w:rsidR="002E1B7B">
        <w:rPr>
          <w:sz w:val="16"/>
        </w:rPr>
        <w:instrText xml:space="preserve"> \* MERGEFORMAT </w:instrText>
      </w:r>
      <w:r w:rsidRPr="002E1B7B">
        <w:rPr>
          <w:sz w:val="16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128445808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lastRenderedPageBreak/>
              <w:t>\dk\jsh\cleaningrobotsimulator\ui\swing\AboutBox.java</w:t>
            </w:r>
          </w:p>
        </w:tc>
      </w:tr>
    </w:tbl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dk.jsh.cleaningrobotsimulator.ui.swing;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org.jdesktop.application.Action;</w:t>
      </w:r>
    </w:p>
    <w:p w:rsidR="002E1B7B" w:rsidRPr="002E1B7B" w:rsidRDefault="002E1B7B">
      <w:pPr>
        <w:pStyle w:val="HTMLPreformatted"/>
        <w:divId w:val="1284458084"/>
        <w:rPr>
          <w:sz w:val="16"/>
        </w:rPr>
      </w:pPr>
      <w:r w:rsidRPr="002E1B7B">
        <w:rPr>
          <w:rStyle w:val="line-number1"/>
          <w:sz w:val="16"/>
          <w:lang w:val="en-US"/>
        </w:rPr>
        <w:t xml:space="preserve">  </w:t>
      </w:r>
      <w:r w:rsidRPr="002E1B7B">
        <w:rPr>
          <w:rStyle w:val="line-number1"/>
          <w:sz w:val="16"/>
        </w:rPr>
        <w:t>4</w:t>
      </w:r>
      <w:r w:rsidRPr="002E1B7B">
        <w:rPr>
          <w:sz w:val="16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</w:rPr>
      </w:pPr>
      <w:r w:rsidRPr="002E1B7B">
        <w:rPr>
          <w:rStyle w:val="line-number1"/>
          <w:sz w:val="16"/>
        </w:rPr>
        <w:t xml:space="preserve">  5</w:t>
      </w:r>
      <w:r w:rsidRPr="002E1B7B">
        <w:rPr>
          <w:sz w:val="16"/>
        </w:rPr>
        <w:t xml:space="preserve"> </w:t>
      </w:r>
      <w:r w:rsidRPr="002E1B7B">
        <w:rPr>
          <w:rStyle w:val="comment1"/>
          <w:sz w:val="16"/>
        </w:rPr>
        <w:t>/**</w:t>
      </w:r>
    </w:p>
    <w:p w:rsidR="002E1B7B" w:rsidRPr="002E1B7B" w:rsidRDefault="002E1B7B">
      <w:pPr>
        <w:pStyle w:val="HTMLPreformatted"/>
        <w:divId w:val="1284458084"/>
        <w:rPr>
          <w:sz w:val="16"/>
        </w:rPr>
      </w:pPr>
      <w:r w:rsidRPr="002E1B7B">
        <w:rPr>
          <w:rStyle w:val="line-number1"/>
          <w:sz w:val="16"/>
        </w:rPr>
        <w:t xml:space="preserve">  6</w:t>
      </w:r>
      <w:r w:rsidRPr="002E1B7B">
        <w:rPr>
          <w:sz w:val="16"/>
        </w:rPr>
        <w:t xml:space="preserve"> </w:t>
      </w:r>
      <w:r w:rsidRPr="002E1B7B">
        <w:rPr>
          <w:rStyle w:val="comment1"/>
          <w:sz w:val="16"/>
        </w:rPr>
        <w:t xml:space="preserve"> * About</w:t>
      </w:r>
      <w:r w:rsidRPr="002E1B7B">
        <w:rPr>
          <w:sz w:val="16"/>
        </w:rPr>
        <w:t xml:space="preserve"> </w:t>
      </w:r>
      <w:r w:rsidRPr="002E1B7B">
        <w:rPr>
          <w:rStyle w:val="comment1"/>
          <w:sz w:val="16"/>
        </w:rPr>
        <w:t>box</w:t>
      </w:r>
      <w:r w:rsidRPr="002E1B7B">
        <w:rPr>
          <w:sz w:val="16"/>
        </w:rPr>
        <w:t xml:space="preserve"> </w:t>
      </w:r>
      <w:r w:rsidRPr="002E1B7B">
        <w:rPr>
          <w:rStyle w:val="comment1"/>
          <w:sz w:val="16"/>
        </w:rPr>
        <w:t>dialog.</w:t>
      </w:r>
    </w:p>
    <w:p w:rsidR="002E1B7B" w:rsidRPr="002E1B7B" w:rsidRDefault="002E1B7B">
      <w:pPr>
        <w:pStyle w:val="HTMLPreformatted"/>
        <w:divId w:val="1284458084"/>
        <w:rPr>
          <w:sz w:val="16"/>
        </w:rPr>
      </w:pPr>
      <w:r w:rsidRPr="002E1B7B">
        <w:rPr>
          <w:rStyle w:val="line-number1"/>
          <w:sz w:val="16"/>
        </w:rPr>
        <w:t xml:space="preserve">  7</w:t>
      </w:r>
      <w:r w:rsidRPr="002E1B7B">
        <w:rPr>
          <w:sz w:val="16"/>
        </w:rPr>
        <w:t xml:space="preserve"> </w:t>
      </w:r>
      <w:r w:rsidRPr="002E1B7B">
        <w:rPr>
          <w:rStyle w:val="comment1"/>
          <w:sz w:val="16"/>
        </w:rPr>
        <w:t xml:space="preserve"> * </w:t>
      </w:r>
      <w:r w:rsidRPr="002E1B7B">
        <w:rPr>
          <w:rStyle w:val="st01"/>
          <w:sz w:val="16"/>
        </w:rPr>
        <w:t>@author</w:t>
      </w:r>
      <w:r w:rsidRPr="002E1B7B">
        <w:rPr>
          <w:sz w:val="16"/>
        </w:rPr>
        <w:t xml:space="preserve"> </w:t>
      </w:r>
      <w:r w:rsidRPr="002E1B7B">
        <w:rPr>
          <w:rStyle w:val="comment1"/>
          <w:sz w:val="16"/>
        </w:rPr>
        <w:t>Jan</w:t>
      </w:r>
      <w:r w:rsidRPr="002E1B7B">
        <w:rPr>
          <w:sz w:val="16"/>
        </w:rPr>
        <w:t xml:space="preserve"> </w:t>
      </w:r>
      <w:r w:rsidRPr="002E1B7B">
        <w:rPr>
          <w:rStyle w:val="comment1"/>
          <w:sz w:val="16"/>
        </w:rPr>
        <w:t>S.</w:t>
      </w:r>
      <w:r w:rsidRPr="002E1B7B">
        <w:rPr>
          <w:sz w:val="16"/>
        </w:rPr>
        <w:t xml:space="preserve"> </w:t>
      </w:r>
      <w:r w:rsidRPr="002E1B7B">
        <w:rPr>
          <w:rStyle w:val="comment1"/>
          <w:sz w:val="16"/>
        </w:rPr>
        <w:t>Hansen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</w:rPr>
        <w:t xml:space="preserve">  </w:t>
      </w:r>
      <w:r w:rsidRPr="002E1B7B">
        <w:rPr>
          <w:rStyle w:val="line-number1"/>
          <w:sz w:val="16"/>
          <w:lang w:val="en-US"/>
        </w:rPr>
        <w:t>8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AboutBox </w:t>
      </w:r>
      <w:r w:rsidRPr="002E1B7B">
        <w:rPr>
          <w:rStyle w:val="keyword-directive1"/>
          <w:sz w:val="16"/>
          <w:lang w:val="en-US"/>
        </w:rPr>
        <w:t>extends</w:t>
      </w:r>
      <w:r w:rsidRPr="002E1B7B">
        <w:rPr>
          <w:sz w:val="16"/>
          <w:lang w:val="en-US"/>
        </w:rPr>
        <w:t xml:space="preserve"> javax.swing.JDialog {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parent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parent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frame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14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AboutBox(java.awt.Frame parent) {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super</w:t>
      </w:r>
      <w:r w:rsidRPr="002E1B7B">
        <w:rPr>
          <w:sz w:val="16"/>
          <w:lang w:val="en-US"/>
        </w:rPr>
        <w:t>(parent);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17</w:t>
      </w:r>
      <w:r w:rsidRPr="002E1B7B">
        <w:rPr>
          <w:sz w:val="16"/>
          <w:lang w:val="en-US"/>
        </w:rPr>
        <w:t xml:space="preserve">         initComponents();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18</w:t>
      </w:r>
      <w:r w:rsidRPr="002E1B7B">
        <w:rPr>
          <w:sz w:val="16"/>
          <w:lang w:val="en-US"/>
        </w:rPr>
        <w:t xml:space="preserve">         getRootPane().setDefaultButton(closeButton);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19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Close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about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box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action.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23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24</w:t>
      </w:r>
      <w:r w:rsidRPr="002E1B7B">
        <w:rPr>
          <w:sz w:val="16"/>
          <w:lang w:val="en-US"/>
        </w:rPr>
        <w:t xml:space="preserve">     @Action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closeAboutBox() {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26</w:t>
      </w:r>
      <w:r w:rsidRPr="002E1B7B">
        <w:rPr>
          <w:sz w:val="16"/>
          <w:lang w:val="en-US"/>
        </w:rPr>
        <w:t xml:space="preserve">         dispose();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27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method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called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within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constructor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initialize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form.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WARNING: Do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modify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code.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content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method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always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regenerated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Editor.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33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 xml:space="preserve">// &lt;editor-fold defaultstate="collapsed" desc="Generated Code"&gt;                         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initComponents() {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37</w:t>
      </w:r>
      <w:r w:rsidRPr="002E1B7B">
        <w:rPr>
          <w:sz w:val="16"/>
          <w:lang w:val="en-US"/>
        </w:rPr>
        <w:t xml:space="preserve">         closeButton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javax.swing.JButton();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38</w:t>
      </w:r>
      <w:r w:rsidRPr="002E1B7B">
        <w:rPr>
          <w:sz w:val="16"/>
          <w:lang w:val="en-US"/>
        </w:rPr>
        <w:t xml:space="preserve">         javax.swing.JLabel appTitleLabel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39</w:t>
      </w:r>
      <w:r w:rsidRPr="002E1B7B">
        <w:rPr>
          <w:sz w:val="16"/>
          <w:lang w:val="en-US"/>
        </w:rPr>
        <w:t xml:space="preserve">         javax.swing.JLabel versionLabel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40</w:t>
      </w:r>
      <w:r w:rsidRPr="002E1B7B">
        <w:rPr>
          <w:sz w:val="16"/>
          <w:lang w:val="en-US"/>
        </w:rPr>
        <w:t xml:space="preserve">         javax.swing.JLabel appVersionLabel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41</w:t>
      </w:r>
      <w:r w:rsidRPr="002E1B7B">
        <w:rPr>
          <w:sz w:val="16"/>
          <w:lang w:val="en-US"/>
        </w:rPr>
        <w:t xml:space="preserve">         javax.swing.JLabel vendorLabel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42</w:t>
      </w:r>
      <w:r w:rsidRPr="002E1B7B">
        <w:rPr>
          <w:sz w:val="16"/>
          <w:lang w:val="en-US"/>
        </w:rPr>
        <w:t xml:space="preserve">         javax.swing.JLabel appVendorLabel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43</w:t>
      </w:r>
      <w:r w:rsidRPr="002E1B7B">
        <w:rPr>
          <w:sz w:val="16"/>
          <w:lang w:val="en-US"/>
        </w:rPr>
        <w:t xml:space="preserve">         javax.swing.JLabel homepageLabel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44</w:t>
      </w:r>
      <w:r w:rsidRPr="002E1B7B">
        <w:rPr>
          <w:sz w:val="16"/>
          <w:lang w:val="en-US"/>
        </w:rPr>
        <w:t xml:space="preserve">         javax.swing.JLabel appHomepageLabel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45</w:t>
      </w:r>
      <w:r w:rsidRPr="002E1B7B">
        <w:rPr>
          <w:sz w:val="16"/>
          <w:lang w:val="en-US"/>
        </w:rPr>
        <w:t xml:space="preserve">         javax.swing.JLabel appDescLabel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46</w:t>
      </w:r>
      <w:r w:rsidRPr="002E1B7B">
        <w:rPr>
          <w:sz w:val="16"/>
          <w:lang w:val="en-US"/>
        </w:rPr>
        <w:t xml:space="preserve">         javax.swing.JLabel imageLabel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48</w:t>
      </w:r>
      <w:r w:rsidRPr="002E1B7B">
        <w:rPr>
          <w:sz w:val="16"/>
          <w:lang w:val="en-US"/>
        </w:rPr>
        <w:t xml:space="preserve">         setDefaultCloseOperation(javax.swing.WindowConstants.DISPOSE_ON_CLOSE);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49</w:t>
      </w:r>
      <w:r w:rsidRPr="002E1B7B">
        <w:rPr>
          <w:sz w:val="16"/>
          <w:lang w:val="en-US"/>
        </w:rPr>
        <w:t xml:space="preserve">         org.jdesktop.application.ResourceMap resourceMap = org.jdesktop.application.Application.getInstance(dk.jsh.cleaningrobotsimulator.ui.swing.CleaningRobotSimulator.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).getContext().getResourceMap(AboutBox.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50</w:t>
      </w:r>
      <w:r w:rsidRPr="002E1B7B">
        <w:rPr>
          <w:sz w:val="16"/>
          <w:lang w:val="en-US"/>
        </w:rPr>
        <w:t xml:space="preserve">         setTitle(resourceMap.getString(</w:t>
      </w:r>
      <w:r w:rsidRPr="002E1B7B">
        <w:rPr>
          <w:rStyle w:val="character1"/>
          <w:sz w:val="16"/>
          <w:lang w:val="en-US"/>
        </w:rPr>
        <w:t>"title"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51</w:t>
      </w:r>
      <w:r w:rsidRPr="002E1B7B">
        <w:rPr>
          <w:sz w:val="16"/>
          <w:lang w:val="en-US"/>
        </w:rPr>
        <w:t xml:space="preserve">         setModal(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52</w:t>
      </w:r>
      <w:r w:rsidRPr="002E1B7B">
        <w:rPr>
          <w:sz w:val="16"/>
          <w:lang w:val="en-US"/>
        </w:rPr>
        <w:t xml:space="preserve">         setName(</w:t>
      </w:r>
      <w:r w:rsidRPr="002E1B7B">
        <w:rPr>
          <w:rStyle w:val="character1"/>
          <w:sz w:val="16"/>
          <w:lang w:val="en-US"/>
        </w:rPr>
        <w:t>"aboutBox"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53</w:t>
      </w:r>
      <w:r w:rsidRPr="002E1B7B">
        <w:rPr>
          <w:sz w:val="16"/>
          <w:lang w:val="en-US"/>
        </w:rPr>
        <w:t xml:space="preserve">         setResizable(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55</w:t>
      </w:r>
      <w:r w:rsidRPr="002E1B7B">
        <w:rPr>
          <w:sz w:val="16"/>
          <w:lang w:val="en-US"/>
        </w:rPr>
        <w:t xml:space="preserve">         javax.swing.ActionMap actionMap = org.jdesktop.application.Application.getInstance(dk.jsh.cleaningrobotsimulator.ui.swing.CleaningRobotSimulator.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).getContext().getActionMap(AboutBox.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56</w:t>
      </w:r>
      <w:r w:rsidRPr="002E1B7B">
        <w:rPr>
          <w:sz w:val="16"/>
          <w:lang w:val="en-US"/>
        </w:rPr>
        <w:t xml:space="preserve">         closeButton.setAction(actionMap.get(</w:t>
      </w:r>
      <w:r w:rsidRPr="002E1B7B">
        <w:rPr>
          <w:rStyle w:val="character1"/>
          <w:sz w:val="16"/>
          <w:lang w:val="en-US"/>
        </w:rPr>
        <w:t>"closeAboutBox"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57</w:t>
      </w:r>
      <w:r w:rsidRPr="002E1B7B">
        <w:rPr>
          <w:sz w:val="16"/>
          <w:lang w:val="en-US"/>
        </w:rPr>
        <w:t xml:space="preserve">         closeButton.setName(</w:t>
      </w:r>
      <w:r w:rsidRPr="002E1B7B">
        <w:rPr>
          <w:rStyle w:val="character1"/>
          <w:sz w:val="16"/>
          <w:lang w:val="en-US"/>
        </w:rPr>
        <w:t>"closeButton"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59</w:t>
      </w:r>
      <w:r w:rsidRPr="002E1B7B">
        <w:rPr>
          <w:sz w:val="16"/>
          <w:lang w:val="en-US"/>
        </w:rPr>
        <w:t xml:space="preserve">         appTitleLabel.setFont(appTitleLabel.getFont().deriveFont(appTitleLabel.getFont().getStyle() | java.awt.Font.BOLD, appTitleLabel.getFont().getSize()+4));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60</w:t>
      </w:r>
      <w:r w:rsidRPr="002E1B7B">
        <w:rPr>
          <w:sz w:val="16"/>
          <w:lang w:val="en-US"/>
        </w:rPr>
        <w:t xml:space="preserve">         appTitleLabel.setText(resourceMap.getString(</w:t>
      </w:r>
      <w:r w:rsidRPr="002E1B7B">
        <w:rPr>
          <w:rStyle w:val="character1"/>
          <w:sz w:val="16"/>
          <w:lang w:val="en-US"/>
        </w:rPr>
        <w:t>"Application.title"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61</w:t>
      </w:r>
      <w:r w:rsidRPr="002E1B7B">
        <w:rPr>
          <w:sz w:val="16"/>
          <w:lang w:val="en-US"/>
        </w:rPr>
        <w:t xml:space="preserve">         appTitleLabel.setName(</w:t>
      </w:r>
      <w:r w:rsidRPr="002E1B7B">
        <w:rPr>
          <w:rStyle w:val="character1"/>
          <w:sz w:val="16"/>
          <w:lang w:val="en-US"/>
        </w:rPr>
        <w:t>"appTitleLabel"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63</w:t>
      </w:r>
      <w:r w:rsidRPr="002E1B7B">
        <w:rPr>
          <w:sz w:val="16"/>
          <w:lang w:val="en-US"/>
        </w:rPr>
        <w:t xml:space="preserve">         versionLabel.setFont(versionLabel.getFont().deriveFont(versionLabel.getFont().getStyle() | java.awt.Font.BOLD));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64</w:t>
      </w:r>
      <w:r w:rsidRPr="002E1B7B">
        <w:rPr>
          <w:sz w:val="16"/>
          <w:lang w:val="en-US"/>
        </w:rPr>
        <w:t xml:space="preserve">         versionLabel.setText(resourceMap.getString(</w:t>
      </w:r>
      <w:r w:rsidRPr="002E1B7B">
        <w:rPr>
          <w:rStyle w:val="character1"/>
          <w:sz w:val="16"/>
          <w:lang w:val="en-US"/>
        </w:rPr>
        <w:t>"versionLabel.text"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65</w:t>
      </w:r>
      <w:r w:rsidRPr="002E1B7B">
        <w:rPr>
          <w:sz w:val="16"/>
          <w:lang w:val="en-US"/>
        </w:rPr>
        <w:t xml:space="preserve">         versionLabel.setName(</w:t>
      </w:r>
      <w:r w:rsidRPr="002E1B7B">
        <w:rPr>
          <w:rStyle w:val="character1"/>
          <w:sz w:val="16"/>
          <w:lang w:val="en-US"/>
        </w:rPr>
        <w:t>"versionLabel"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67</w:t>
      </w:r>
      <w:r w:rsidRPr="002E1B7B">
        <w:rPr>
          <w:sz w:val="16"/>
          <w:lang w:val="en-US"/>
        </w:rPr>
        <w:t xml:space="preserve">         appVersionLabel.setText(resourceMap.getString(</w:t>
      </w:r>
      <w:r w:rsidRPr="002E1B7B">
        <w:rPr>
          <w:rStyle w:val="character1"/>
          <w:sz w:val="16"/>
          <w:lang w:val="en-US"/>
        </w:rPr>
        <w:t>"Application.version"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68</w:t>
      </w:r>
      <w:r w:rsidRPr="002E1B7B">
        <w:rPr>
          <w:sz w:val="16"/>
          <w:lang w:val="en-US"/>
        </w:rPr>
        <w:t xml:space="preserve">         appVersionLabel.setName(</w:t>
      </w:r>
      <w:r w:rsidRPr="002E1B7B">
        <w:rPr>
          <w:rStyle w:val="character1"/>
          <w:sz w:val="16"/>
          <w:lang w:val="en-US"/>
        </w:rPr>
        <w:t>"appVersionLabel"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 xml:space="preserve"> 69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70</w:t>
      </w:r>
      <w:r w:rsidRPr="002E1B7B">
        <w:rPr>
          <w:sz w:val="16"/>
          <w:lang w:val="en-US"/>
        </w:rPr>
        <w:t xml:space="preserve">         vendorLabel.setFont(vendorLabel.getFont().deriveFont(vendorLabel.getFont().getStyle() | java.awt.Font.BOLD));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71</w:t>
      </w:r>
      <w:r w:rsidRPr="002E1B7B">
        <w:rPr>
          <w:sz w:val="16"/>
          <w:lang w:val="en-US"/>
        </w:rPr>
        <w:t xml:space="preserve">         vendorLabel.setText(resourceMap.getString(</w:t>
      </w:r>
      <w:r w:rsidRPr="002E1B7B">
        <w:rPr>
          <w:rStyle w:val="character1"/>
          <w:sz w:val="16"/>
          <w:lang w:val="en-US"/>
        </w:rPr>
        <w:t>"vendorLabel.text"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72</w:t>
      </w:r>
      <w:r w:rsidRPr="002E1B7B">
        <w:rPr>
          <w:sz w:val="16"/>
          <w:lang w:val="en-US"/>
        </w:rPr>
        <w:t xml:space="preserve">         vendorLabel.setName(</w:t>
      </w:r>
      <w:r w:rsidRPr="002E1B7B">
        <w:rPr>
          <w:rStyle w:val="character1"/>
          <w:sz w:val="16"/>
          <w:lang w:val="en-US"/>
        </w:rPr>
        <w:t>"vendorLabel"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74</w:t>
      </w:r>
      <w:r w:rsidRPr="002E1B7B">
        <w:rPr>
          <w:sz w:val="16"/>
          <w:lang w:val="en-US"/>
        </w:rPr>
        <w:t xml:space="preserve">         appVendorLabel.setText(resourceMap.getString(</w:t>
      </w:r>
      <w:r w:rsidRPr="002E1B7B">
        <w:rPr>
          <w:rStyle w:val="character1"/>
          <w:sz w:val="16"/>
          <w:lang w:val="en-US"/>
        </w:rPr>
        <w:t>"Application.vendor"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75</w:t>
      </w:r>
      <w:r w:rsidRPr="002E1B7B">
        <w:rPr>
          <w:sz w:val="16"/>
          <w:lang w:val="en-US"/>
        </w:rPr>
        <w:t xml:space="preserve">         appVendorLabel.setName(</w:t>
      </w:r>
      <w:r w:rsidRPr="002E1B7B">
        <w:rPr>
          <w:rStyle w:val="character1"/>
          <w:sz w:val="16"/>
          <w:lang w:val="en-US"/>
        </w:rPr>
        <w:t>"appVendorLabel"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77</w:t>
      </w:r>
      <w:r w:rsidRPr="002E1B7B">
        <w:rPr>
          <w:sz w:val="16"/>
          <w:lang w:val="en-US"/>
        </w:rPr>
        <w:t xml:space="preserve">         homepageLabel.setFont(homepageLabel.getFont().deriveFont(homepageLabel.getFont().getStyle() | java.awt.Font.BOLD));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78</w:t>
      </w:r>
      <w:r w:rsidRPr="002E1B7B">
        <w:rPr>
          <w:sz w:val="16"/>
          <w:lang w:val="en-US"/>
        </w:rPr>
        <w:t xml:space="preserve">         homepageLabel.setText(resourceMap.getString(</w:t>
      </w:r>
      <w:r w:rsidRPr="002E1B7B">
        <w:rPr>
          <w:rStyle w:val="character1"/>
          <w:sz w:val="16"/>
          <w:lang w:val="en-US"/>
        </w:rPr>
        <w:t>"homepageLabel.text"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79</w:t>
      </w:r>
      <w:r w:rsidRPr="002E1B7B">
        <w:rPr>
          <w:sz w:val="16"/>
          <w:lang w:val="en-US"/>
        </w:rPr>
        <w:t xml:space="preserve">         homepageLabel.setName(</w:t>
      </w:r>
      <w:r w:rsidRPr="002E1B7B">
        <w:rPr>
          <w:rStyle w:val="character1"/>
          <w:sz w:val="16"/>
          <w:lang w:val="en-US"/>
        </w:rPr>
        <w:t>"homepageLabel"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81</w:t>
      </w:r>
      <w:r w:rsidRPr="002E1B7B">
        <w:rPr>
          <w:sz w:val="16"/>
          <w:lang w:val="en-US"/>
        </w:rPr>
        <w:t xml:space="preserve">         appHomepageLabel.setText(resourceMap.getString(</w:t>
      </w:r>
      <w:r w:rsidRPr="002E1B7B">
        <w:rPr>
          <w:rStyle w:val="character1"/>
          <w:sz w:val="16"/>
          <w:lang w:val="en-US"/>
        </w:rPr>
        <w:t>"Application.homepage"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82</w:t>
      </w:r>
      <w:r w:rsidRPr="002E1B7B">
        <w:rPr>
          <w:sz w:val="16"/>
          <w:lang w:val="en-US"/>
        </w:rPr>
        <w:t xml:space="preserve">         appHomepageLabel.setName(</w:t>
      </w:r>
      <w:r w:rsidRPr="002E1B7B">
        <w:rPr>
          <w:rStyle w:val="character1"/>
          <w:sz w:val="16"/>
          <w:lang w:val="en-US"/>
        </w:rPr>
        <w:t>"appHomepageLabel"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84</w:t>
      </w:r>
      <w:r w:rsidRPr="002E1B7B">
        <w:rPr>
          <w:sz w:val="16"/>
          <w:lang w:val="en-US"/>
        </w:rPr>
        <w:t xml:space="preserve">         appDescLabel.setText(resourceMap.getString(</w:t>
      </w:r>
      <w:r w:rsidRPr="002E1B7B">
        <w:rPr>
          <w:rStyle w:val="character1"/>
          <w:sz w:val="16"/>
          <w:lang w:val="en-US"/>
        </w:rPr>
        <w:t>"appDescLabel.text"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85</w:t>
      </w:r>
      <w:r w:rsidRPr="002E1B7B">
        <w:rPr>
          <w:sz w:val="16"/>
          <w:lang w:val="en-US"/>
        </w:rPr>
        <w:t xml:space="preserve">         appDescLabel.setName(</w:t>
      </w:r>
      <w:r w:rsidRPr="002E1B7B">
        <w:rPr>
          <w:rStyle w:val="character1"/>
          <w:sz w:val="16"/>
          <w:lang w:val="en-US"/>
        </w:rPr>
        <w:t>"appDescLabel"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87</w:t>
      </w:r>
      <w:r w:rsidRPr="002E1B7B">
        <w:rPr>
          <w:sz w:val="16"/>
          <w:lang w:val="en-US"/>
        </w:rPr>
        <w:t xml:space="preserve">         imageLabel.setIcon(resourceMap.getIcon(</w:t>
      </w:r>
      <w:r w:rsidRPr="002E1B7B">
        <w:rPr>
          <w:rStyle w:val="character1"/>
          <w:sz w:val="16"/>
          <w:lang w:val="en-US"/>
        </w:rPr>
        <w:t>"imageLabel.icon"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88</w:t>
      </w:r>
      <w:r w:rsidRPr="002E1B7B">
        <w:rPr>
          <w:sz w:val="16"/>
          <w:lang w:val="en-US"/>
        </w:rPr>
        <w:t xml:space="preserve">         imageLabel.setName(</w:t>
      </w:r>
      <w:r w:rsidRPr="002E1B7B">
        <w:rPr>
          <w:rStyle w:val="character1"/>
          <w:sz w:val="16"/>
          <w:lang w:val="en-US"/>
        </w:rPr>
        <w:t>"imageLabel"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90</w:t>
      </w:r>
      <w:r w:rsidRPr="002E1B7B">
        <w:rPr>
          <w:sz w:val="16"/>
          <w:lang w:val="en-US"/>
        </w:rPr>
        <w:t xml:space="preserve">         org.jdesktop.layout.GroupLayout layout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org.jdesktop.layout.GroupLayout(getContentPane());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91</w:t>
      </w:r>
      <w:r w:rsidRPr="002E1B7B">
        <w:rPr>
          <w:sz w:val="16"/>
          <w:lang w:val="en-US"/>
        </w:rPr>
        <w:t xml:space="preserve">         getContentPane().setLayout(layout);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92</w:t>
      </w:r>
      <w:r w:rsidRPr="002E1B7B">
        <w:rPr>
          <w:sz w:val="16"/>
          <w:lang w:val="en-US"/>
        </w:rPr>
        <w:t xml:space="preserve">         layout.setHorizontalGroup(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93</w:t>
      </w:r>
      <w:r w:rsidRPr="002E1B7B">
        <w:rPr>
          <w:sz w:val="16"/>
          <w:lang w:val="en-US"/>
        </w:rPr>
        <w:t xml:space="preserve">             layout.createParallelGroup(org.jdesktop.layout.GroupLayout.LEADING)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94</w:t>
      </w:r>
      <w:r w:rsidRPr="002E1B7B">
        <w:rPr>
          <w:sz w:val="16"/>
          <w:lang w:val="en-US"/>
        </w:rPr>
        <w:t xml:space="preserve">             .add(layout.createSequentialGroup()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95</w:t>
      </w:r>
      <w:r w:rsidRPr="002E1B7B">
        <w:rPr>
          <w:sz w:val="16"/>
          <w:lang w:val="en-US"/>
        </w:rPr>
        <w:t xml:space="preserve">                 .add(imageLabel)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96</w:t>
      </w:r>
      <w:r w:rsidRPr="002E1B7B">
        <w:rPr>
          <w:sz w:val="16"/>
          <w:lang w:val="en-US"/>
        </w:rPr>
        <w:t xml:space="preserve">                 .add(18, 18, 18)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97</w:t>
      </w:r>
      <w:r w:rsidRPr="002E1B7B">
        <w:rPr>
          <w:sz w:val="16"/>
          <w:lang w:val="en-US"/>
        </w:rPr>
        <w:t xml:space="preserve">                 .add(layout.createParallelGroup(org.jdesktop.layout.GroupLayout.TRAILING)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98</w:t>
      </w:r>
      <w:r w:rsidRPr="002E1B7B">
        <w:rPr>
          <w:sz w:val="16"/>
          <w:lang w:val="en-US"/>
        </w:rPr>
        <w:t xml:space="preserve">                     .add(org.jdesktop.layout.GroupLayout.LEADING, layout.createSequentialGroup()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99</w:t>
      </w:r>
      <w:r w:rsidRPr="002E1B7B">
        <w:rPr>
          <w:sz w:val="16"/>
          <w:lang w:val="en-US"/>
        </w:rPr>
        <w:t xml:space="preserve">                         .add(layout.createParallelGroup(org.jdesktop.layout.GroupLayout.LEADING)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100</w:t>
      </w:r>
      <w:r w:rsidRPr="002E1B7B">
        <w:rPr>
          <w:sz w:val="16"/>
          <w:lang w:val="en-US"/>
        </w:rPr>
        <w:t xml:space="preserve">                             .add(versionLabel)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101</w:t>
      </w:r>
      <w:r w:rsidRPr="002E1B7B">
        <w:rPr>
          <w:sz w:val="16"/>
          <w:lang w:val="en-US"/>
        </w:rPr>
        <w:t xml:space="preserve">                             .add(vendorLabel)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102</w:t>
      </w:r>
      <w:r w:rsidRPr="002E1B7B">
        <w:rPr>
          <w:sz w:val="16"/>
          <w:lang w:val="en-US"/>
        </w:rPr>
        <w:t xml:space="preserve">                             .add(homepageLabel))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103</w:t>
      </w:r>
      <w:r w:rsidRPr="002E1B7B">
        <w:rPr>
          <w:sz w:val="16"/>
          <w:lang w:val="en-US"/>
        </w:rPr>
        <w:t xml:space="preserve">                         .addPreferredGap(org.jdesktop.layout.LayoutStyle.RELATED)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104</w:t>
      </w:r>
      <w:r w:rsidRPr="002E1B7B">
        <w:rPr>
          <w:sz w:val="16"/>
          <w:lang w:val="en-US"/>
        </w:rPr>
        <w:t xml:space="preserve">                         .add(layout.createParallelGroup(org.jdesktop.layout.GroupLayout.LEADING)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105</w:t>
      </w:r>
      <w:r w:rsidRPr="002E1B7B">
        <w:rPr>
          <w:sz w:val="16"/>
          <w:lang w:val="en-US"/>
        </w:rPr>
        <w:t xml:space="preserve">                             .add(appVersionLabel)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106</w:t>
      </w:r>
      <w:r w:rsidRPr="002E1B7B">
        <w:rPr>
          <w:sz w:val="16"/>
          <w:lang w:val="en-US"/>
        </w:rPr>
        <w:t xml:space="preserve">                             .add(appVendorLabel)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107</w:t>
      </w:r>
      <w:r w:rsidRPr="002E1B7B">
        <w:rPr>
          <w:sz w:val="16"/>
          <w:lang w:val="en-US"/>
        </w:rPr>
        <w:t xml:space="preserve">                             .add(appHomepageLabel)))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108</w:t>
      </w:r>
      <w:r w:rsidRPr="002E1B7B">
        <w:rPr>
          <w:sz w:val="16"/>
          <w:lang w:val="en-US"/>
        </w:rPr>
        <w:t xml:space="preserve">                     .add(org.jdesktop.layout.GroupLayout.LEADING, appTitleLabel)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109</w:t>
      </w:r>
      <w:r w:rsidRPr="002E1B7B">
        <w:rPr>
          <w:sz w:val="16"/>
          <w:lang w:val="en-US"/>
        </w:rPr>
        <w:t xml:space="preserve">                     .add(org.jdesktop.layout.GroupLayout.LEADING, appDescLabel, org.jdesktop.layout.GroupLayout.DEFAULT_SIZE, 346, Short.MAX_VALUE)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110</w:t>
      </w:r>
      <w:r w:rsidRPr="002E1B7B">
        <w:rPr>
          <w:sz w:val="16"/>
          <w:lang w:val="en-US"/>
        </w:rPr>
        <w:t xml:space="preserve">                     .add(closeButton))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111</w:t>
      </w:r>
      <w:r w:rsidRPr="002E1B7B">
        <w:rPr>
          <w:sz w:val="16"/>
          <w:lang w:val="en-US"/>
        </w:rPr>
        <w:t xml:space="preserve">                 .addContainerGap())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112</w:t>
      </w:r>
      <w:r w:rsidRPr="002E1B7B">
        <w:rPr>
          <w:sz w:val="16"/>
          <w:lang w:val="en-US"/>
        </w:rPr>
        <w:t xml:space="preserve">         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113</w:t>
      </w:r>
      <w:r w:rsidRPr="002E1B7B">
        <w:rPr>
          <w:sz w:val="16"/>
          <w:lang w:val="en-US"/>
        </w:rPr>
        <w:t xml:space="preserve">         layout.setVerticalGroup(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114</w:t>
      </w:r>
      <w:r w:rsidRPr="002E1B7B">
        <w:rPr>
          <w:sz w:val="16"/>
          <w:lang w:val="en-US"/>
        </w:rPr>
        <w:t xml:space="preserve">             layout.createParallelGroup(org.jdesktop.layout.GroupLayout.LEADING)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115</w:t>
      </w:r>
      <w:r w:rsidRPr="002E1B7B">
        <w:rPr>
          <w:sz w:val="16"/>
          <w:lang w:val="en-US"/>
        </w:rPr>
        <w:t xml:space="preserve">             .add(imageLabel, org.jdesktop.layout.GroupLayout.PREFERRED_SIZE, org.jdesktop.layout.GroupLayout.DEFAULT_SIZE, Short.MAX_VALUE)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116</w:t>
      </w:r>
      <w:r w:rsidRPr="002E1B7B">
        <w:rPr>
          <w:sz w:val="16"/>
          <w:lang w:val="en-US"/>
        </w:rPr>
        <w:t xml:space="preserve">             .add(layout.createSequentialGroup()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117</w:t>
      </w:r>
      <w:r w:rsidRPr="002E1B7B">
        <w:rPr>
          <w:sz w:val="16"/>
          <w:lang w:val="en-US"/>
        </w:rPr>
        <w:t xml:space="preserve">                 .addContainerGap()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118</w:t>
      </w:r>
      <w:r w:rsidRPr="002E1B7B">
        <w:rPr>
          <w:sz w:val="16"/>
          <w:lang w:val="en-US"/>
        </w:rPr>
        <w:t xml:space="preserve">                 .add(appTitleLabel)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119</w:t>
      </w:r>
      <w:r w:rsidRPr="002E1B7B">
        <w:rPr>
          <w:sz w:val="16"/>
          <w:lang w:val="en-US"/>
        </w:rPr>
        <w:t xml:space="preserve">                 .addPreferredGap(org.jdesktop.layout.LayoutStyle.RELATED)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120</w:t>
      </w:r>
      <w:r w:rsidRPr="002E1B7B">
        <w:rPr>
          <w:sz w:val="16"/>
          <w:lang w:val="en-US"/>
        </w:rPr>
        <w:t xml:space="preserve">                 .add(appDescLabel, org.jdesktop.layout.GroupLayout.PREFERRED_SIZE, org.jdesktop.layout.GroupLayout.DEFAULT_SIZE, org.jdesktop.layout.GroupLayout.PREFERRED_SIZE)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121</w:t>
      </w:r>
      <w:r w:rsidRPr="002E1B7B">
        <w:rPr>
          <w:sz w:val="16"/>
          <w:lang w:val="en-US"/>
        </w:rPr>
        <w:t xml:space="preserve">                 .addPreferredGap(org.jdesktop.layout.LayoutStyle.RELATED)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122</w:t>
      </w:r>
      <w:r w:rsidRPr="002E1B7B">
        <w:rPr>
          <w:sz w:val="16"/>
          <w:lang w:val="en-US"/>
        </w:rPr>
        <w:t xml:space="preserve">                 .add(layout.createParallelGroup(org.jdesktop.layout.GroupLayout.BASELINE)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123</w:t>
      </w:r>
      <w:r w:rsidRPr="002E1B7B">
        <w:rPr>
          <w:sz w:val="16"/>
          <w:lang w:val="en-US"/>
        </w:rPr>
        <w:t xml:space="preserve">                     .add(versionLabel)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124</w:t>
      </w:r>
      <w:r w:rsidRPr="002E1B7B">
        <w:rPr>
          <w:sz w:val="16"/>
          <w:lang w:val="en-US"/>
        </w:rPr>
        <w:t xml:space="preserve">                     .add(appVersionLabel))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125</w:t>
      </w:r>
      <w:r w:rsidRPr="002E1B7B">
        <w:rPr>
          <w:sz w:val="16"/>
          <w:lang w:val="en-US"/>
        </w:rPr>
        <w:t xml:space="preserve">                 .addPreferredGap(org.jdesktop.layout.LayoutStyle.RELATED)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126</w:t>
      </w:r>
      <w:r w:rsidRPr="002E1B7B">
        <w:rPr>
          <w:sz w:val="16"/>
          <w:lang w:val="en-US"/>
        </w:rPr>
        <w:t xml:space="preserve">                 .add(layout.createParallelGroup(org.jdesktop.layout.GroupLayout.BASELINE)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127</w:t>
      </w:r>
      <w:r w:rsidRPr="002E1B7B">
        <w:rPr>
          <w:sz w:val="16"/>
          <w:lang w:val="en-US"/>
        </w:rPr>
        <w:t xml:space="preserve">                     .add(vendorLabel)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128</w:t>
      </w:r>
      <w:r w:rsidRPr="002E1B7B">
        <w:rPr>
          <w:sz w:val="16"/>
          <w:lang w:val="en-US"/>
        </w:rPr>
        <w:t xml:space="preserve">                     .add(appVendorLabel))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129</w:t>
      </w:r>
      <w:r w:rsidRPr="002E1B7B">
        <w:rPr>
          <w:sz w:val="16"/>
          <w:lang w:val="en-US"/>
        </w:rPr>
        <w:t xml:space="preserve">                 .addPreferredGap(org.jdesktop.layout.LayoutStyle.RELATED)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130</w:t>
      </w:r>
      <w:r w:rsidRPr="002E1B7B">
        <w:rPr>
          <w:sz w:val="16"/>
          <w:lang w:val="en-US"/>
        </w:rPr>
        <w:t xml:space="preserve">                 .add(layout.createParallelGroup(org.jdesktop.layout.GroupLayout.BASELINE)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131</w:t>
      </w:r>
      <w:r w:rsidRPr="002E1B7B">
        <w:rPr>
          <w:sz w:val="16"/>
          <w:lang w:val="en-US"/>
        </w:rPr>
        <w:t xml:space="preserve">                     .add(homepageLabel)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132</w:t>
      </w:r>
      <w:r w:rsidRPr="002E1B7B">
        <w:rPr>
          <w:sz w:val="16"/>
          <w:lang w:val="en-US"/>
        </w:rPr>
        <w:t xml:space="preserve">                     .add(appHomepageLabel))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133</w:t>
      </w:r>
      <w:r w:rsidRPr="002E1B7B">
        <w:rPr>
          <w:sz w:val="16"/>
          <w:lang w:val="en-US"/>
        </w:rPr>
        <w:t xml:space="preserve">                 .addPreferredGap(org.jdesktop.layout.LayoutStyle.RELATED, 33, Short.MAX_VALUE)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134</w:t>
      </w:r>
      <w:r w:rsidRPr="002E1B7B">
        <w:rPr>
          <w:sz w:val="16"/>
          <w:lang w:val="en-US"/>
        </w:rPr>
        <w:t xml:space="preserve">                 .add(closeButton)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135</w:t>
      </w:r>
      <w:r w:rsidRPr="002E1B7B">
        <w:rPr>
          <w:sz w:val="16"/>
          <w:lang w:val="en-US"/>
        </w:rPr>
        <w:t xml:space="preserve">                 .addContainerGap())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136</w:t>
      </w:r>
      <w:r w:rsidRPr="002E1B7B">
        <w:rPr>
          <w:sz w:val="16"/>
          <w:lang w:val="en-US"/>
        </w:rPr>
        <w:t xml:space="preserve">         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138</w:t>
      </w:r>
      <w:r w:rsidRPr="002E1B7B">
        <w:rPr>
          <w:sz w:val="16"/>
          <w:lang w:val="en-US"/>
        </w:rPr>
        <w:t xml:space="preserve">         pack();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139</w:t>
      </w:r>
      <w:r w:rsidRPr="002E1B7B">
        <w:rPr>
          <w:sz w:val="16"/>
          <w:lang w:val="en-US"/>
        </w:rPr>
        <w:t xml:space="preserve">     }</w:t>
      </w:r>
      <w:r w:rsidRPr="002E1B7B">
        <w:rPr>
          <w:rStyle w:val="comment1"/>
          <w:sz w:val="16"/>
          <w:lang w:val="en-US"/>
        </w:rPr>
        <w:t xml:space="preserve">// &lt;/editor-fold&gt;        </w:t>
      </w:r>
      <w:r w:rsidRPr="002E1B7B">
        <w:rPr>
          <w:sz w:val="16"/>
          <w:lang w:val="en-US"/>
        </w:rPr>
        <w:t xml:space="preserve">               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140</w:t>
      </w:r>
      <w:r w:rsidRPr="002E1B7B">
        <w:rPr>
          <w:sz w:val="16"/>
          <w:lang w:val="en-US"/>
        </w:rPr>
        <w:t xml:space="preserve">    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 xml:space="preserve">// Variables declaration - do not modify                     </w:t>
      </w:r>
    </w:p>
    <w:p w:rsidR="002E1B7B" w:rsidRPr="002E1B7B" w:rsidRDefault="002E1B7B">
      <w:pPr>
        <w:pStyle w:val="HTMLPreformatted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javax.swing.JButton closeButton;</w:t>
      </w:r>
    </w:p>
    <w:p w:rsidR="002E1B7B" w:rsidRPr="002E1B7B" w:rsidRDefault="002E1B7B">
      <w:pPr>
        <w:pStyle w:val="HTMLPreformatted"/>
        <w:divId w:val="1284458084"/>
        <w:rPr>
          <w:sz w:val="16"/>
        </w:rPr>
      </w:pPr>
      <w:r w:rsidRPr="002E1B7B">
        <w:rPr>
          <w:rStyle w:val="line-number1"/>
          <w:sz w:val="16"/>
        </w:rPr>
        <w:t>143</w:t>
      </w:r>
      <w:r w:rsidRPr="002E1B7B">
        <w:rPr>
          <w:sz w:val="16"/>
        </w:rPr>
        <w:t xml:space="preserve">     </w:t>
      </w:r>
      <w:r w:rsidRPr="002E1B7B">
        <w:rPr>
          <w:rStyle w:val="comment1"/>
          <w:sz w:val="16"/>
        </w:rPr>
        <w:t xml:space="preserve">// End of variables declaration                   </w:t>
      </w:r>
    </w:p>
    <w:p w:rsidR="002E1B7B" w:rsidRPr="002E1B7B" w:rsidRDefault="002E1B7B">
      <w:pPr>
        <w:pStyle w:val="HTMLPreformatted"/>
        <w:divId w:val="1284458084"/>
        <w:rPr>
          <w:sz w:val="16"/>
        </w:rPr>
      </w:pPr>
      <w:r w:rsidRPr="002E1B7B">
        <w:rPr>
          <w:rStyle w:val="line-number1"/>
          <w:sz w:val="16"/>
        </w:rPr>
        <w:t>144</w:t>
      </w:r>
      <w:r w:rsidRPr="002E1B7B">
        <w:rPr>
          <w:sz w:val="16"/>
        </w:rPr>
        <w:t xml:space="preserve">     </w:t>
      </w:r>
    </w:p>
    <w:p w:rsidR="002E1B7B" w:rsidRPr="002E1B7B" w:rsidRDefault="002E1B7B">
      <w:pPr>
        <w:pStyle w:val="HTMLPreformatted"/>
        <w:divId w:val="1284458084"/>
        <w:rPr>
          <w:sz w:val="16"/>
        </w:rPr>
      </w:pPr>
      <w:r w:rsidRPr="002E1B7B">
        <w:rPr>
          <w:rStyle w:val="line-number1"/>
          <w:sz w:val="16"/>
        </w:rPr>
        <w:t>145</w:t>
      </w:r>
      <w:r w:rsidRPr="002E1B7B">
        <w:rPr>
          <w:sz w:val="16"/>
        </w:rPr>
        <w:t xml:space="preserve"> }</w:t>
      </w:r>
    </w:p>
    <w:p w:rsidR="002E1B7B" w:rsidRPr="002E1B7B" w:rsidRDefault="002E1B7B">
      <w:pPr>
        <w:pStyle w:val="HTMLPreformatted"/>
        <w:divId w:val="1284458084"/>
        <w:rPr>
          <w:sz w:val="16"/>
        </w:rPr>
      </w:pPr>
      <w:r w:rsidRPr="002E1B7B">
        <w:rPr>
          <w:rStyle w:val="line-number1"/>
          <w:sz w:val="16"/>
        </w:rPr>
        <w:t>146</w:t>
      </w:r>
      <w:r w:rsidRPr="002E1B7B">
        <w:rPr>
          <w:sz w:val="16"/>
        </w:rPr>
        <w:t xml:space="preserve"> </w:t>
      </w:r>
    </w:p>
    <w:p w:rsidR="002E1B7B" w:rsidRPr="002E1B7B" w:rsidRDefault="008928F8" w:rsidP="002E1B7B">
      <w:pPr>
        <w:pStyle w:val="BodyTex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</w:rPr>
        <w:fldChar w:fldCharType="end"/>
      </w:r>
      <w:r w:rsidRPr="002E1B7B">
        <w:rPr>
          <w:sz w:val="16"/>
        </w:rPr>
        <w:fldChar w:fldCharType="begin"/>
      </w:r>
      <w:r w:rsidR="002E1B7B" w:rsidRPr="002E1B7B">
        <w:rPr>
          <w:sz w:val="16"/>
        </w:rPr>
        <w:instrText xml:space="preserve"> INCLUDETEXT "C:\\GoogleCode\\cleaning-robot-simulator\\doc\\Code in html format\\SimpleMainThreadExceptionHandler.html" \c HTML </w:instrText>
      </w:r>
      <w:r w:rsidR="002E1B7B">
        <w:rPr>
          <w:sz w:val="16"/>
        </w:rPr>
        <w:instrText xml:space="preserve"> \* MERGEFORMAT </w:instrText>
      </w:r>
      <w:r w:rsidRPr="002E1B7B">
        <w:rPr>
          <w:sz w:val="16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2095778790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\dk\jsh\cleaningrobotsimulator\ui\swing\SimpleMainThreadExceptionHandler.java</w:t>
            </w:r>
          </w:p>
        </w:tc>
      </w:tr>
    </w:tbl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dk.jsh.cleaningrobotsimulator.ui.swing;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java.io.PrintWriter;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java.io.StringWriter;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java.util.logging.Level;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java.util.logging.Logger;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javax.swing.JOptionPane;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javax.swing.SwingUtilities;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Main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uncaught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handler.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SimpleMainThreadExceptionHandler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implements</w:t>
      </w:r>
      <w:r w:rsidRPr="002E1B7B">
        <w:rPr>
          <w:sz w:val="16"/>
          <w:lang w:val="en-US"/>
        </w:rPr>
        <w:t xml:space="preserve"> Thread.UncaughtExceptionHandler {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Logger logger;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SimpleMainThreadExceptionHandler() {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</w:t>
      </w:r>
      <w:r w:rsidRPr="002E1B7B">
        <w:rPr>
          <w:sz w:val="16"/>
          <w:lang w:val="en-US"/>
        </w:rPr>
        <w:t xml:space="preserve">         logger = Logger.getLogger(getClass().getName());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uncaugth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file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show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error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dialog.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that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log.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</w:t>
      </w:r>
      <w:r w:rsidRPr="002E1B7B">
        <w:rPr>
          <w:sz w:val="16"/>
          <w:lang w:val="en-US"/>
        </w:rPr>
        <w:t xml:space="preserve">     @Override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uncaughtException(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Thread thread,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Throwable exception) {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</w:t>
      </w:r>
      <w:r w:rsidRPr="002E1B7B">
        <w:rPr>
          <w:sz w:val="16"/>
          <w:lang w:val="en-US"/>
        </w:rPr>
        <w:t xml:space="preserve">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(SwingUtilities.isEventDispatchThread()) {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</w:t>
      </w:r>
      <w:r w:rsidRPr="002E1B7B">
        <w:rPr>
          <w:sz w:val="16"/>
          <w:lang w:val="en-US"/>
        </w:rPr>
        <w:t xml:space="preserve">             showAndLogException(thread, exception);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</w:t>
      </w:r>
      <w:r w:rsidRPr="002E1B7B">
        <w:rPr>
          <w:sz w:val="16"/>
          <w:lang w:val="en-US"/>
        </w:rPr>
        <w:t xml:space="preserve">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</w:t>
      </w:r>
      <w:r w:rsidRPr="002E1B7B">
        <w:rPr>
          <w:sz w:val="16"/>
          <w:lang w:val="en-US"/>
        </w:rPr>
        <w:t xml:space="preserve">             SwingUtilities.invokeLater(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Runnable() {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</w:t>
      </w:r>
      <w:r w:rsidRPr="002E1B7B">
        <w:rPr>
          <w:sz w:val="16"/>
          <w:lang w:val="en-US"/>
        </w:rPr>
        <w:t xml:space="preserve">                 @Override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run() {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</w:t>
      </w:r>
      <w:r w:rsidRPr="002E1B7B">
        <w:rPr>
          <w:sz w:val="16"/>
          <w:lang w:val="en-US"/>
        </w:rPr>
        <w:t xml:space="preserve">                     showAndLogException(thread, exception);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</w:t>
      </w:r>
      <w:r w:rsidRPr="002E1B7B">
        <w:rPr>
          <w:sz w:val="16"/>
          <w:lang w:val="en-US"/>
        </w:rPr>
        <w:t xml:space="preserve">             });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</w:t>
      </w:r>
      <w:r w:rsidRPr="002E1B7B">
        <w:rPr>
          <w:sz w:val="16"/>
          <w:lang w:val="en-US"/>
        </w:rPr>
        <w:t xml:space="preserve">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* 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file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show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error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dialog.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that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log.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</w:t>
      </w:r>
      <w:r w:rsidRPr="002E1B7B">
        <w:rPr>
          <w:sz w:val="16"/>
          <w:lang w:val="en-US"/>
        </w:rPr>
        <w:t xml:space="preserve">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showAndLogException(Thread thread, Throwable exception) {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</w:t>
      </w:r>
      <w:r w:rsidRPr="002E1B7B">
        <w:rPr>
          <w:sz w:val="16"/>
          <w:lang w:val="en-US"/>
        </w:rPr>
        <w:t xml:space="preserve">             exception.printStackTrace();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52</w:t>
      </w:r>
      <w:r w:rsidRPr="002E1B7B">
        <w:rPr>
          <w:sz w:val="16"/>
          <w:lang w:val="en-US"/>
        </w:rPr>
        <w:t xml:space="preserve">             StringWriter sw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StringWriter();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53</w:t>
      </w:r>
      <w:r w:rsidRPr="002E1B7B">
        <w:rPr>
          <w:sz w:val="16"/>
          <w:lang w:val="en-US"/>
        </w:rPr>
        <w:t xml:space="preserve">             exception.printStackTrace(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PrintWriter(sw));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54</w:t>
      </w:r>
      <w:r w:rsidRPr="002E1B7B">
        <w:rPr>
          <w:sz w:val="16"/>
          <w:lang w:val="en-US"/>
        </w:rPr>
        <w:t xml:space="preserve">             logger.log(Level.SEVERE, </w:t>
      </w:r>
      <w:r w:rsidRPr="002E1B7B">
        <w:rPr>
          <w:rStyle w:val="character1"/>
          <w:sz w:val="16"/>
          <w:lang w:val="en-US"/>
        </w:rPr>
        <w:t>"Uncaught exception in main thread"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55</w:t>
      </w:r>
      <w:r w:rsidRPr="002E1B7B">
        <w:rPr>
          <w:sz w:val="16"/>
          <w:lang w:val="en-US"/>
        </w:rPr>
        <w:t xml:space="preserve">                     sw.toString());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56</w:t>
      </w:r>
      <w:r w:rsidRPr="002E1B7B">
        <w:rPr>
          <w:sz w:val="16"/>
          <w:lang w:val="en-US"/>
        </w:rPr>
        <w:t xml:space="preserve">             JOptionPane.showMessageDialog(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57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"An unexpected error occured, see log file."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58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"Cleaning robot simulator error"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HTMLPreformatted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59</w:t>
      </w:r>
      <w:r w:rsidRPr="002E1B7B">
        <w:rPr>
          <w:sz w:val="16"/>
          <w:lang w:val="en-US"/>
        </w:rPr>
        <w:t xml:space="preserve">                 JOptionPane.ERROR_MESSAGE);</w:t>
      </w:r>
    </w:p>
    <w:p w:rsidR="002E1B7B" w:rsidRPr="002E1B7B" w:rsidRDefault="002E1B7B">
      <w:pPr>
        <w:pStyle w:val="HTMLPreformatted"/>
        <w:divId w:val="2095778790"/>
        <w:rPr>
          <w:sz w:val="16"/>
        </w:rPr>
      </w:pPr>
      <w:r w:rsidRPr="002E1B7B">
        <w:rPr>
          <w:rStyle w:val="line-number1"/>
          <w:sz w:val="16"/>
        </w:rPr>
        <w:t>60</w:t>
      </w:r>
      <w:r w:rsidRPr="002E1B7B">
        <w:rPr>
          <w:sz w:val="16"/>
        </w:rPr>
        <w:t xml:space="preserve">             System.exit(1);</w:t>
      </w:r>
    </w:p>
    <w:p w:rsidR="002E1B7B" w:rsidRPr="002E1B7B" w:rsidRDefault="002E1B7B">
      <w:pPr>
        <w:pStyle w:val="HTMLPreformatted"/>
        <w:divId w:val="2095778790"/>
        <w:rPr>
          <w:sz w:val="16"/>
        </w:rPr>
      </w:pPr>
      <w:r w:rsidRPr="002E1B7B">
        <w:rPr>
          <w:rStyle w:val="line-number1"/>
          <w:sz w:val="16"/>
        </w:rPr>
        <w:t>61</w:t>
      </w:r>
      <w:r w:rsidRPr="002E1B7B">
        <w:rPr>
          <w:sz w:val="16"/>
        </w:rPr>
        <w:t xml:space="preserve">    }</w:t>
      </w:r>
    </w:p>
    <w:p w:rsidR="002E1B7B" w:rsidRPr="002E1B7B" w:rsidRDefault="002E1B7B">
      <w:pPr>
        <w:pStyle w:val="HTMLPreformatted"/>
        <w:divId w:val="2095778790"/>
        <w:rPr>
          <w:sz w:val="16"/>
        </w:rPr>
      </w:pPr>
      <w:r w:rsidRPr="002E1B7B">
        <w:rPr>
          <w:rStyle w:val="line-number1"/>
          <w:sz w:val="16"/>
        </w:rPr>
        <w:t>62</w:t>
      </w:r>
      <w:r w:rsidRPr="002E1B7B">
        <w:rPr>
          <w:sz w:val="16"/>
        </w:rPr>
        <w:t xml:space="preserve"> }</w:t>
      </w:r>
    </w:p>
    <w:p w:rsidR="002E1B7B" w:rsidRPr="002E1B7B" w:rsidRDefault="002E1B7B">
      <w:pPr>
        <w:pStyle w:val="HTMLPreformatted"/>
        <w:divId w:val="2095778790"/>
        <w:rPr>
          <w:sz w:val="16"/>
        </w:rPr>
      </w:pPr>
      <w:r w:rsidRPr="002E1B7B">
        <w:rPr>
          <w:rStyle w:val="line-number1"/>
          <w:sz w:val="16"/>
        </w:rPr>
        <w:t>63</w:t>
      </w:r>
      <w:r w:rsidRPr="002E1B7B">
        <w:rPr>
          <w:sz w:val="16"/>
        </w:rPr>
        <w:t xml:space="preserve"> </w:t>
      </w:r>
    </w:p>
    <w:p w:rsidR="00C34337" w:rsidRPr="002E1B7B" w:rsidRDefault="008928F8" w:rsidP="003B18A7">
      <w:pPr>
        <w:pStyle w:val="BodyText"/>
      </w:pPr>
      <w:r w:rsidRPr="002E1B7B">
        <w:rPr>
          <w:sz w:val="16"/>
        </w:rPr>
        <w:lastRenderedPageBreak/>
        <w:fldChar w:fldCharType="end"/>
      </w:r>
    </w:p>
    <w:p w:rsidR="00CE4938" w:rsidRDefault="00063B88" w:rsidP="00140553">
      <w:pPr>
        <w:pStyle w:val="Heading2"/>
        <w:numPr>
          <w:ilvl w:val="1"/>
          <w:numId w:val="16"/>
        </w:numPr>
        <w:rPr>
          <w:lang w:val="da-DK"/>
        </w:rPr>
      </w:pPr>
      <w:bookmarkStart w:id="35" w:name="_Indhold_på_vedlagte"/>
      <w:bookmarkStart w:id="36" w:name="_Toc229650080"/>
      <w:bookmarkStart w:id="37" w:name="_Toc230252515"/>
      <w:bookmarkStart w:id="38" w:name="_Toc263066632"/>
      <w:bookmarkEnd w:id="35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36"/>
      <w:bookmarkEnd w:id="37"/>
      <w:bookmarkEnd w:id="38"/>
    </w:p>
    <w:p w:rsidR="00CF485A" w:rsidRDefault="00274B6C" w:rsidP="00274B6C">
      <w:pPr>
        <w:rPr>
          <w:lang w:val="da-DK"/>
        </w:rPr>
      </w:pPr>
      <w:r>
        <w:rPr>
          <w:lang w:val="da-DK"/>
        </w:rPr>
        <w:t>Indholdet på den vedlagte CD er inddelt i følgende 3 kataloger:</w:t>
      </w:r>
      <w:r w:rsidR="009C50EA">
        <w:rPr>
          <w:lang w:val="da-DK"/>
        </w:rPr>
        <w:t xml:space="preserve"> </w:t>
      </w:r>
    </w:p>
    <w:p w:rsidR="00274B6C" w:rsidRDefault="00274B6C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>Løsning</w:t>
      </w:r>
      <w:r w:rsidR="00A91E4F">
        <w:rPr>
          <w:lang w:val="da-DK"/>
        </w:rPr>
        <w:t xml:space="preserve"> – Indeholder </w:t>
      </w:r>
      <w:r w:rsidR="000D13A8">
        <w:rPr>
          <w:lang w:val="da-DK"/>
        </w:rPr>
        <w:t>java</w:t>
      </w:r>
      <w:r w:rsidR="00A91E4F">
        <w:rPr>
          <w:lang w:val="da-DK"/>
        </w:rPr>
        <w:t>kode</w:t>
      </w:r>
      <w:r w:rsidR="000D13A8">
        <w:rPr>
          <w:lang w:val="da-DK"/>
        </w:rPr>
        <w:t>,</w:t>
      </w:r>
      <w:r w:rsidR="002A5888">
        <w:rPr>
          <w:lang w:val="da-DK"/>
        </w:rPr>
        <w:t xml:space="preserve"> </w:t>
      </w:r>
      <w:r w:rsidR="00E96945">
        <w:rPr>
          <w:lang w:val="da-DK"/>
        </w:rPr>
        <w:t xml:space="preserve">diverse </w:t>
      </w:r>
      <w:r w:rsidR="00087AE8">
        <w:rPr>
          <w:lang w:val="da-DK"/>
        </w:rPr>
        <w:t>resourcer</w:t>
      </w:r>
      <w:r w:rsidR="002A5888">
        <w:rPr>
          <w:lang w:val="da-DK"/>
        </w:rPr>
        <w:t xml:space="preserve"> samt </w:t>
      </w:r>
      <w:r w:rsidR="00087AE8">
        <w:rPr>
          <w:lang w:val="da-DK"/>
        </w:rPr>
        <w:t>Maven</w:t>
      </w:r>
      <w:r w:rsidR="002A5888">
        <w:rPr>
          <w:lang w:val="da-DK"/>
        </w:rPr>
        <w:t xml:space="preserve"> projektfil</w:t>
      </w:r>
      <w:r w:rsidR="00A91E4F">
        <w:rPr>
          <w:lang w:val="da-DK"/>
        </w:rPr>
        <w:t>.</w:t>
      </w:r>
      <w:r w:rsidR="00506D3D">
        <w:rPr>
          <w:lang w:val="da-DK"/>
        </w:rPr>
        <w:t xml:space="preserve"> Lavet vha</w:t>
      </w:r>
      <w:r w:rsidR="00E96945">
        <w:rPr>
          <w:lang w:val="da-DK"/>
        </w:rPr>
        <w:t>.</w:t>
      </w:r>
      <w:r w:rsidR="00506D3D">
        <w:rPr>
          <w:lang w:val="da-DK"/>
        </w:rPr>
        <w:t xml:space="preserve"> </w:t>
      </w:r>
      <w:r w:rsidR="00E96945">
        <w:rPr>
          <w:lang w:val="da-DK"/>
        </w:rPr>
        <w:t>SubVersions</w:t>
      </w:r>
      <w:r w:rsidR="000D13A8">
        <w:rPr>
          <w:lang w:val="da-DK"/>
        </w:rPr>
        <w:t xml:space="preserve"> eksport</w:t>
      </w:r>
      <w:r w:rsidR="00506D3D">
        <w:rPr>
          <w:lang w:val="da-DK"/>
        </w:rPr>
        <w:t>funktion.</w:t>
      </w:r>
    </w:p>
    <w:p w:rsidR="00A91E4F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Program – Indeholder en </w:t>
      </w:r>
      <w:r w:rsidR="00506D3D" w:rsidRPr="00506D3D">
        <w:rPr>
          <w:lang w:val="da-DK"/>
        </w:rPr>
        <w:t>cleaning-robot-simulator-1.0</w:t>
      </w:r>
      <w:r w:rsidR="00506D3D">
        <w:rPr>
          <w:lang w:val="da-DK"/>
        </w:rPr>
        <w:t>.jar</w:t>
      </w:r>
      <w:r w:rsidR="002A5888">
        <w:rPr>
          <w:lang w:val="da-DK"/>
        </w:rPr>
        <w:t>.</w:t>
      </w:r>
    </w:p>
    <w:p w:rsidR="00226491" w:rsidRDefault="00A91E4F" w:rsidP="00226491">
      <w:pPr>
        <w:pStyle w:val="ListParagraph"/>
        <w:numPr>
          <w:ilvl w:val="0"/>
          <w:numId w:val="26"/>
        </w:numPr>
        <w:rPr>
          <w:lang w:val="da-DK"/>
        </w:rPr>
      </w:pPr>
      <w:r w:rsidRPr="00A1158D">
        <w:rPr>
          <w:lang w:val="da-DK"/>
        </w:rPr>
        <w:t>Rapport – Indeholder denne rapport i Word 2007 format</w:t>
      </w:r>
      <w:r w:rsidR="00A1158D" w:rsidRPr="00A1158D">
        <w:rPr>
          <w:lang w:val="da-DK"/>
        </w:rPr>
        <w:t xml:space="preserve"> og i PDF format. </w:t>
      </w:r>
    </w:p>
    <w:sectPr w:rsidR="00226491" w:rsidSect="001B4900">
      <w:footerReference w:type="even" r:id="rId27"/>
      <w:footerReference w:type="default" r:id="rId28"/>
      <w:footerReference w:type="first" r:id="rId29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E85" w:rsidRDefault="00E20E85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E20E85" w:rsidRDefault="00E20E85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8"/>
      <w:docPartObj>
        <w:docPartGallery w:val="Page Numbers (Bottom of Page)"/>
        <w:docPartUnique/>
      </w:docPartObj>
    </w:sdtPr>
    <w:sdtContent>
      <w:p w:rsidR="00303CC6" w:rsidRDefault="008928F8">
        <w:pPr>
          <w:pStyle w:val="Footer"/>
          <w:jc w:val="center"/>
        </w:pPr>
        <w:fldSimple w:instr=" PAGE   \* MERGEFORMAT ">
          <w:r w:rsidR="00121DAC">
            <w:rPr>
              <w:noProof/>
            </w:rPr>
            <w:t>2</w:t>
          </w:r>
        </w:fldSimple>
      </w:p>
    </w:sdtContent>
  </w:sdt>
  <w:p w:rsidR="00303CC6" w:rsidRDefault="00303C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9"/>
      <w:docPartObj>
        <w:docPartGallery w:val="Page Numbers (Bottom of Page)"/>
        <w:docPartUnique/>
      </w:docPartObj>
    </w:sdtPr>
    <w:sdtContent>
      <w:p w:rsidR="00303CC6" w:rsidRDefault="008928F8" w:rsidP="00E50963">
        <w:pPr>
          <w:pStyle w:val="Footer"/>
          <w:jc w:val="center"/>
        </w:pPr>
        <w:fldSimple w:instr=" PAGE   \* MERGEFORMAT ">
          <w:r w:rsidR="00121DAC">
            <w:rPr>
              <w:noProof/>
            </w:rPr>
            <w:t>37</w:t>
          </w:r>
        </w:fldSimple>
      </w:p>
    </w:sdtContent>
  </w:sdt>
  <w:p w:rsidR="00303CC6" w:rsidRDefault="00303C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7"/>
      <w:docPartObj>
        <w:docPartGallery w:val="Page Numbers (Bottom of Page)"/>
        <w:docPartUnique/>
      </w:docPartObj>
    </w:sdtPr>
    <w:sdtContent>
      <w:p w:rsidR="00303CC6" w:rsidRDefault="008928F8">
        <w:pPr>
          <w:pStyle w:val="Footer"/>
          <w:jc w:val="center"/>
        </w:pPr>
      </w:p>
    </w:sdtContent>
  </w:sdt>
  <w:p w:rsidR="00303CC6" w:rsidRDefault="00303CC6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E85" w:rsidRDefault="00E20E85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E20E85" w:rsidRDefault="00E20E85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E20E85" w:rsidRDefault="00E20E85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303CC6" w:rsidRPr="009D32AA" w:rsidRDefault="00303CC6">
      <w:pPr>
        <w:pStyle w:val="FootnoteText"/>
      </w:pPr>
      <w:r>
        <w:rPr>
          <w:rStyle w:val="FootnoteReference"/>
        </w:rPr>
        <w:footnoteRef/>
      </w:r>
      <w:r w:rsidRPr="009D32AA">
        <w:t xml:space="preserve"> Java, se </w:t>
      </w:r>
      <w:hyperlink r:id="rId1" w:history="1">
        <w:r w:rsidRPr="009D32AA">
          <w:rPr>
            <w:rStyle w:val="Hyperlink"/>
          </w:rPr>
          <w:t>www.java.com</w:t>
        </w:r>
      </w:hyperlink>
    </w:p>
  </w:footnote>
  <w:footnote w:id="3">
    <w:p w:rsidR="00303CC6" w:rsidRPr="00B81157" w:rsidRDefault="00303CC6">
      <w:pPr>
        <w:pStyle w:val="FootnoteText"/>
      </w:pPr>
      <w:r>
        <w:rPr>
          <w:rStyle w:val="FootnoteReference"/>
        </w:rPr>
        <w:footnoteRef/>
      </w:r>
      <w:r w:rsidRPr="00B81157">
        <w:t xml:space="preserve"> Java Co</w:t>
      </w:r>
      <w:r>
        <w:t xml:space="preserve">ncurrency in Practice, af Brian Goetz m.fl., se </w:t>
      </w:r>
      <w:hyperlink r:id="rId2" w:history="1">
        <w:r>
          <w:rPr>
            <w:rStyle w:val="Hyperlink"/>
          </w:rPr>
          <w:t>www.javaconcurrencyinpractice.com</w:t>
        </w:r>
      </w:hyperlink>
    </w:p>
  </w:footnote>
  <w:footnote w:id="4">
    <w:p w:rsidR="00303CC6" w:rsidRPr="009D32AA" w:rsidRDefault="00303CC6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9D32AA">
        <w:rPr>
          <w:lang w:val="da-DK"/>
        </w:rPr>
        <w:t xml:space="preserve"> NetBeans IDE, se </w:t>
      </w:r>
      <w:hyperlink r:id="rId3" w:history="1">
        <w:r w:rsidRPr="009D32AA">
          <w:rPr>
            <w:rStyle w:val="Hyperlink"/>
            <w:lang w:val="da-DK"/>
          </w:rPr>
          <w:t>netbeans.org</w:t>
        </w:r>
      </w:hyperlink>
    </w:p>
  </w:footnote>
  <w:footnote w:id="5">
    <w:p w:rsidR="00303CC6" w:rsidRPr="00EE256B" w:rsidRDefault="00303CC6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EE256B">
        <w:rPr>
          <w:lang w:val="da-DK"/>
        </w:rPr>
        <w:t xml:space="preserve"> Maven2, se </w:t>
      </w:r>
      <w:hyperlink r:id="rId4" w:history="1">
        <w:r w:rsidRPr="00EE256B">
          <w:rPr>
            <w:rStyle w:val="Hyperlink"/>
            <w:lang w:val="da-DK"/>
          </w:rPr>
          <w:t>maven.apache.org/</w:t>
        </w:r>
      </w:hyperlink>
    </w:p>
  </w:footnote>
  <w:footnote w:id="6">
    <w:p w:rsidR="00303CC6" w:rsidRPr="00140553" w:rsidRDefault="00303CC6" w:rsidP="001929A4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140553">
        <w:rPr>
          <w:lang w:val="da-DK"/>
        </w:rPr>
        <w:t xml:space="preserve"> SubVersion, se </w:t>
      </w:r>
      <w:hyperlink r:id="rId5" w:history="1">
        <w:r w:rsidRPr="00140553">
          <w:rPr>
            <w:rStyle w:val="Hyperlink"/>
            <w:lang w:val="da-DK"/>
          </w:rPr>
          <w:t>subversion.tigris.org</w:t>
        </w:r>
      </w:hyperlink>
    </w:p>
  </w:footnote>
  <w:footnote w:id="7">
    <w:p w:rsidR="00303CC6" w:rsidRPr="001C1D1D" w:rsidRDefault="00303CC6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AE63C3">
        <w:rPr>
          <w:lang w:val="da-DK"/>
        </w:rPr>
        <w:t xml:space="preserve"> </w:t>
      </w:r>
      <w:r>
        <w:rPr>
          <w:lang w:val="da-DK"/>
        </w:rPr>
        <w:t xml:space="preserve">GoogleCode, se </w:t>
      </w:r>
      <w:hyperlink r:id="rId6" w:history="1">
        <w:r w:rsidRPr="001C1D1D">
          <w:rPr>
            <w:rStyle w:val="Hyperlink"/>
            <w:lang w:val="da-DK"/>
          </w:rPr>
          <w:t>code.google.com</w:t>
        </w:r>
      </w:hyperlink>
    </w:p>
  </w:footnote>
  <w:footnote w:id="8">
    <w:p w:rsidR="00303CC6" w:rsidRPr="009C50EA" w:rsidRDefault="00303CC6">
      <w:pPr>
        <w:pStyle w:val="FootnoteText"/>
      </w:pPr>
      <w:r>
        <w:rPr>
          <w:rStyle w:val="FootnoteReference"/>
        </w:rPr>
        <w:footnoteRef/>
      </w:r>
      <w:r w:rsidRPr="009C50EA">
        <w:t xml:space="preserve"> Open source, se </w:t>
      </w:r>
      <w:hyperlink r:id="rId7" w:history="1">
        <w:r w:rsidRPr="009C50EA">
          <w:rPr>
            <w:rStyle w:val="Hyperlink"/>
          </w:rPr>
          <w:t>da.wikipedia.org/wiki/Open_source</w:t>
        </w:r>
      </w:hyperlink>
    </w:p>
  </w:footnote>
  <w:footnote w:id="9">
    <w:p w:rsidR="00303CC6" w:rsidRPr="003D5E46" w:rsidRDefault="00303CC6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3D5E46">
        <w:rPr>
          <w:lang w:val="da-DK"/>
        </w:rPr>
        <w:t xml:space="preserve"> Dia, se </w:t>
      </w:r>
      <w:hyperlink r:id="rId8" w:history="1">
        <w:r w:rsidRPr="003D5E46">
          <w:rPr>
            <w:rStyle w:val="Hyperlink"/>
            <w:lang w:val="da-DK"/>
          </w:rPr>
          <w:t>projects.gnome.org/dia</w:t>
        </w:r>
      </w:hyperlink>
    </w:p>
  </w:footnote>
  <w:footnote w:id="10">
    <w:p w:rsidR="00303CC6" w:rsidRPr="00AD1CDA" w:rsidRDefault="00303CC6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AD1CDA">
        <w:rPr>
          <w:lang w:val="da-DK"/>
        </w:rPr>
        <w:t xml:space="preserve"> </w:t>
      </w:r>
      <w:r>
        <w:rPr>
          <w:lang w:val="da-DK"/>
        </w:rPr>
        <w:t xml:space="preserve">Java runtime kan hentes fra </w:t>
      </w:r>
      <w:hyperlink r:id="rId9" w:history="1">
        <w:r w:rsidRPr="00AD1CDA">
          <w:rPr>
            <w:rStyle w:val="Hyperlink"/>
            <w:lang w:val="da-DK"/>
          </w:rPr>
          <w:t>java.sun.com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>
    <w:nsid w:val="0271464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7A14D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FA477E"/>
    <w:multiLevelType w:val="hybridMultilevel"/>
    <w:tmpl w:val="0338C8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C1590B"/>
    <w:multiLevelType w:val="hybridMultilevel"/>
    <w:tmpl w:val="9D7AEA7C"/>
    <w:lvl w:ilvl="0" w:tplc="040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3"/>
  </w:num>
  <w:num w:numId="9">
    <w:abstractNumId w:val="6"/>
  </w:num>
  <w:num w:numId="10">
    <w:abstractNumId w:val="15"/>
  </w:num>
  <w:num w:numId="11">
    <w:abstractNumId w:val="26"/>
  </w:num>
  <w:num w:numId="12">
    <w:abstractNumId w:val="32"/>
  </w:num>
  <w:num w:numId="13">
    <w:abstractNumId w:val="12"/>
  </w:num>
  <w:num w:numId="14">
    <w:abstractNumId w:val="22"/>
  </w:num>
  <w:num w:numId="15">
    <w:abstractNumId w:val="27"/>
  </w:num>
  <w:num w:numId="16">
    <w:abstractNumId w:val="31"/>
  </w:num>
  <w:num w:numId="17">
    <w:abstractNumId w:val="25"/>
  </w:num>
  <w:num w:numId="18">
    <w:abstractNumId w:val="7"/>
  </w:num>
  <w:num w:numId="19">
    <w:abstractNumId w:val="23"/>
  </w:num>
  <w:num w:numId="20">
    <w:abstractNumId w:val="3"/>
  </w:num>
  <w:num w:numId="21">
    <w:abstractNumId w:val="17"/>
  </w:num>
  <w:num w:numId="22">
    <w:abstractNumId w:val="28"/>
  </w:num>
  <w:num w:numId="23">
    <w:abstractNumId w:val="30"/>
  </w:num>
  <w:num w:numId="24">
    <w:abstractNumId w:val="29"/>
  </w:num>
  <w:num w:numId="25">
    <w:abstractNumId w:val="16"/>
  </w:num>
  <w:num w:numId="26">
    <w:abstractNumId w:val="18"/>
  </w:num>
  <w:num w:numId="27">
    <w:abstractNumId w:val="24"/>
  </w:num>
  <w:num w:numId="28">
    <w:abstractNumId w:val="9"/>
  </w:num>
  <w:num w:numId="29">
    <w:abstractNumId w:val="10"/>
  </w:num>
  <w:num w:numId="30">
    <w:abstractNumId w:val="11"/>
  </w:num>
  <w:num w:numId="31">
    <w:abstractNumId w:val="4"/>
  </w:num>
  <w:num w:numId="32">
    <w:abstractNumId w:val="21"/>
  </w:num>
  <w:num w:numId="33">
    <w:abstractNumId w:val="2"/>
  </w:num>
  <w:num w:numId="34">
    <w:abstractNumId w:val="19"/>
  </w:num>
  <w:num w:numId="35">
    <w:abstractNumId w:val="14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71682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959"/>
    <w:rsid w:val="00004CBA"/>
    <w:rsid w:val="00004DDE"/>
    <w:rsid w:val="00007EE4"/>
    <w:rsid w:val="00017DEF"/>
    <w:rsid w:val="000213A1"/>
    <w:rsid w:val="00022103"/>
    <w:rsid w:val="0002738C"/>
    <w:rsid w:val="0004203D"/>
    <w:rsid w:val="00044376"/>
    <w:rsid w:val="000467D9"/>
    <w:rsid w:val="000574EF"/>
    <w:rsid w:val="00060408"/>
    <w:rsid w:val="00063B88"/>
    <w:rsid w:val="0007285B"/>
    <w:rsid w:val="00086D50"/>
    <w:rsid w:val="00087AB3"/>
    <w:rsid w:val="00087AE8"/>
    <w:rsid w:val="0009481C"/>
    <w:rsid w:val="000A6F55"/>
    <w:rsid w:val="000B1CCE"/>
    <w:rsid w:val="000B2DF5"/>
    <w:rsid w:val="000D13A8"/>
    <w:rsid w:val="000D1797"/>
    <w:rsid w:val="000E0F27"/>
    <w:rsid w:val="000F6087"/>
    <w:rsid w:val="000F65EE"/>
    <w:rsid w:val="000F7B2B"/>
    <w:rsid w:val="0010443A"/>
    <w:rsid w:val="001052EA"/>
    <w:rsid w:val="00113AC3"/>
    <w:rsid w:val="00116EAF"/>
    <w:rsid w:val="0012157A"/>
    <w:rsid w:val="00121836"/>
    <w:rsid w:val="00121DAC"/>
    <w:rsid w:val="00124FE9"/>
    <w:rsid w:val="00126272"/>
    <w:rsid w:val="00140553"/>
    <w:rsid w:val="001420C1"/>
    <w:rsid w:val="0015346A"/>
    <w:rsid w:val="00160FC9"/>
    <w:rsid w:val="00161973"/>
    <w:rsid w:val="00167063"/>
    <w:rsid w:val="001672B4"/>
    <w:rsid w:val="001816A9"/>
    <w:rsid w:val="001929A4"/>
    <w:rsid w:val="00195C8A"/>
    <w:rsid w:val="00196CD2"/>
    <w:rsid w:val="00197CB7"/>
    <w:rsid w:val="001A29E1"/>
    <w:rsid w:val="001A7CAA"/>
    <w:rsid w:val="001B0151"/>
    <w:rsid w:val="001B4900"/>
    <w:rsid w:val="001B4E20"/>
    <w:rsid w:val="001B7F53"/>
    <w:rsid w:val="001C0D41"/>
    <w:rsid w:val="001C1D1D"/>
    <w:rsid w:val="001C32D7"/>
    <w:rsid w:val="001C3D32"/>
    <w:rsid w:val="001D24BD"/>
    <w:rsid w:val="001E23F7"/>
    <w:rsid w:val="0020075E"/>
    <w:rsid w:val="0020334B"/>
    <w:rsid w:val="00223C0F"/>
    <w:rsid w:val="00226491"/>
    <w:rsid w:val="00245874"/>
    <w:rsid w:val="002476FA"/>
    <w:rsid w:val="0025665D"/>
    <w:rsid w:val="00256ACD"/>
    <w:rsid w:val="002613F5"/>
    <w:rsid w:val="0026723F"/>
    <w:rsid w:val="00267507"/>
    <w:rsid w:val="00270955"/>
    <w:rsid w:val="00270F1A"/>
    <w:rsid w:val="00274482"/>
    <w:rsid w:val="00274B6C"/>
    <w:rsid w:val="00281028"/>
    <w:rsid w:val="00290719"/>
    <w:rsid w:val="00291043"/>
    <w:rsid w:val="00291959"/>
    <w:rsid w:val="00293E70"/>
    <w:rsid w:val="002A5888"/>
    <w:rsid w:val="002B5B71"/>
    <w:rsid w:val="002B6502"/>
    <w:rsid w:val="002C0C20"/>
    <w:rsid w:val="002C482F"/>
    <w:rsid w:val="002C75A7"/>
    <w:rsid w:val="002D4A0F"/>
    <w:rsid w:val="002E18E4"/>
    <w:rsid w:val="002E1B7B"/>
    <w:rsid w:val="002E6043"/>
    <w:rsid w:val="002F0CD6"/>
    <w:rsid w:val="002F19E9"/>
    <w:rsid w:val="00303CC6"/>
    <w:rsid w:val="00306F59"/>
    <w:rsid w:val="00310CC9"/>
    <w:rsid w:val="00312B96"/>
    <w:rsid w:val="00317289"/>
    <w:rsid w:val="00320C71"/>
    <w:rsid w:val="00336803"/>
    <w:rsid w:val="00352891"/>
    <w:rsid w:val="00357BAD"/>
    <w:rsid w:val="00371D75"/>
    <w:rsid w:val="003720E0"/>
    <w:rsid w:val="00374D79"/>
    <w:rsid w:val="0038668D"/>
    <w:rsid w:val="00387374"/>
    <w:rsid w:val="00396A76"/>
    <w:rsid w:val="003A040A"/>
    <w:rsid w:val="003A29BE"/>
    <w:rsid w:val="003B18A7"/>
    <w:rsid w:val="003B3C65"/>
    <w:rsid w:val="003D0510"/>
    <w:rsid w:val="003D5E46"/>
    <w:rsid w:val="003D73C8"/>
    <w:rsid w:val="003D7E35"/>
    <w:rsid w:val="003E3E64"/>
    <w:rsid w:val="003F00AB"/>
    <w:rsid w:val="003F2F69"/>
    <w:rsid w:val="003F7E01"/>
    <w:rsid w:val="00403270"/>
    <w:rsid w:val="00405086"/>
    <w:rsid w:val="0040704D"/>
    <w:rsid w:val="00411912"/>
    <w:rsid w:val="00422C5E"/>
    <w:rsid w:val="00424B6D"/>
    <w:rsid w:val="00424C9E"/>
    <w:rsid w:val="00443062"/>
    <w:rsid w:val="00444422"/>
    <w:rsid w:val="004544B0"/>
    <w:rsid w:val="00454719"/>
    <w:rsid w:val="0045605D"/>
    <w:rsid w:val="004560D1"/>
    <w:rsid w:val="00461DB1"/>
    <w:rsid w:val="00462559"/>
    <w:rsid w:val="00465738"/>
    <w:rsid w:val="00467309"/>
    <w:rsid w:val="00476075"/>
    <w:rsid w:val="00477C6E"/>
    <w:rsid w:val="00483698"/>
    <w:rsid w:val="00486DA2"/>
    <w:rsid w:val="00490261"/>
    <w:rsid w:val="00496D90"/>
    <w:rsid w:val="004A089A"/>
    <w:rsid w:val="004A11FA"/>
    <w:rsid w:val="004C003B"/>
    <w:rsid w:val="004C4477"/>
    <w:rsid w:val="004D1626"/>
    <w:rsid w:val="004E181E"/>
    <w:rsid w:val="004F0220"/>
    <w:rsid w:val="004F4896"/>
    <w:rsid w:val="004F537E"/>
    <w:rsid w:val="004F59C6"/>
    <w:rsid w:val="004F7118"/>
    <w:rsid w:val="00501606"/>
    <w:rsid w:val="00506D3D"/>
    <w:rsid w:val="005134D4"/>
    <w:rsid w:val="00513F70"/>
    <w:rsid w:val="0051445C"/>
    <w:rsid w:val="005178CC"/>
    <w:rsid w:val="00521ECF"/>
    <w:rsid w:val="00533172"/>
    <w:rsid w:val="00544234"/>
    <w:rsid w:val="00545297"/>
    <w:rsid w:val="005538D9"/>
    <w:rsid w:val="00553A98"/>
    <w:rsid w:val="0055482C"/>
    <w:rsid w:val="00557459"/>
    <w:rsid w:val="00560661"/>
    <w:rsid w:val="00562EC7"/>
    <w:rsid w:val="00566412"/>
    <w:rsid w:val="00567B7F"/>
    <w:rsid w:val="00571CD0"/>
    <w:rsid w:val="00573AFF"/>
    <w:rsid w:val="00576B52"/>
    <w:rsid w:val="005848FD"/>
    <w:rsid w:val="005A4F51"/>
    <w:rsid w:val="005B366F"/>
    <w:rsid w:val="005C3244"/>
    <w:rsid w:val="005C725B"/>
    <w:rsid w:val="005D2931"/>
    <w:rsid w:val="005E170A"/>
    <w:rsid w:val="005E7FCF"/>
    <w:rsid w:val="0060045A"/>
    <w:rsid w:val="0061470E"/>
    <w:rsid w:val="00617276"/>
    <w:rsid w:val="00633B86"/>
    <w:rsid w:val="00642DA1"/>
    <w:rsid w:val="00644BFE"/>
    <w:rsid w:val="006511D3"/>
    <w:rsid w:val="00654992"/>
    <w:rsid w:val="00662702"/>
    <w:rsid w:val="006734FF"/>
    <w:rsid w:val="00680BAC"/>
    <w:rsid w:val="00682FD6"/>
    <w:rsid w:val="00687072"/>
    <w:rsid w:val="00690180"/>
    <w:rsid w:val="00690531"/>
    <w:rsid w:val="0069290F"/>
    <w:rsid w:val="00692C30"/>
    <w:rsid w:val="00697DDB"/>
    <w:rsid w:val="006A00FB"/>
    <w:rsid w:val="006A4883"/>
    <w:rsid w:val="006A668F"/>
    <w:rsid w:val="006B6804"/>
    <w:rsid w:val="006C542B"/>
    <w:rsid w:val="006E57E9"/>
    <w:rsid w:val="006E5FB4"/>
    <w:rsid w:val="006F3F20"/>
    <w:rsid w:val="00715B9C"/>
    <w:rsid w:val="007166AF"/>
    <w:rsid w:val="00722CCF"/>
    <w:rsid w:val="00724700"/>
    <w:rsid w:val="00727BAA"/>
    <w:rsid w:val="00747F60"/>
    <w:rsid w:val="0075268E"/>
    <w:rsid w:val="00752A01"/>
    <w:rsid w:val="00772154"/>
    <w:rsid w:val="007803AB"/>
    <w:rsid w:val="00780993"/>
    <w:rsid w:val="0078324C"/>
    <w:rsid w:val="00784A8F"/>
    <w:rsid w:val="007853A6"/>
    <w:rsid w:val="00797B44"/>
    <w:rsid w:val="007A2061"/>
    <w:rsid w:val="007B3B5B"/>
    <w:rsid w:val="007C173D"/>
    <w:rsid w:val="007D20BF"/>
    <w:rsid w:val="007D2CE5"/>
    <w:rsid w:val="007E2935"/>
    <w:rsid w:val="007E3E23"/>
    <w:rsid w:val="007E484E"/>
    <w:rsid w:val="007F2D14"/>
    <w:rsid w:val="007F36EE"/>
    <w:rsid w:val="00801077"/>
    <w:rsid w:val="00806D72"/>
    <w:rsid w:val="00813ACA"/>
    <w:rsid w:val="00817BF5"/>
    <w:rsid w:val="00822EB3"/>
    <w:rsid w:val="0082398B"/>
    <w:rsid w:val="00823D92"/>
    <w:rsid w:val="0083041B"/>
    <w:rsid w:val="00831A8E"/>
    <w:rsid w:val="0083388B"/>
    <w:rsid w:val="008505D1"/>
    <w:rsid w:val="00852DA3"/>
    <w:rsid w:val="00853544"/>
    <w:rsid w:val="0086196B"/>
    <w:rsid w:val="00865752"/>
    <w:rsid w:val="008733FF"/>
    <w:rsid w:val="00890C73"/>
    <w:rsid w:val="008928F8"/>
    <w:rsid w:val="00894ECE"/>
    <w:rsid w:val="00895592"/>
    <w:rsid w:val="008A1286"/>
    <w:rsid w:val="008B0E51"/>
    <w:rsid w:val="008C10A8"/>
    <w:rsid w:val="008C1AC3"/>
    <w:rsid w:val="008C4368"/>
    <w:rsid w:val="008C4C9A"/>
    <w:rsid w:val="008D1C9C"/>
    <w:rsid w:val="008D2184"/>
    <w:rsid w:val="008D2D6C"/>
    <w:rsid w:val="008D65C7"/>
    <w:rsid w:val="008E13B1"/>
    <w:rsid w:val="008E3FE5"/>
    <w:rsid w:val="008E6647"/>
    <w:rsid w:val="008E6B2C"/>
    <w:rsid w:val="008F76D3"/>
    <w:rsid w:val="008F7999"/>
    <w:rsid w:val="0090740B"/>
    <w:rsid w:val="009074D5"/>
    <w:rsid w:val="0091603C"/>
    <w:rsid w:val="00916E41"/>
    <w:rsid w:val="0093185D"/>
    <w:rsid w:val="00931F83"/>
    <w:rsid w:val="00946B18"/>
    <w:rsid w:val="00950FB5"/>
    <w:rsid w:val="00951F6A"/>
    <w:rsid w:val="00952CD5"/>
    <w:rsid w:val="00963C27"/>
    <w:rsid w:val="0097376C"/>
    <w:rsid w:val="00984600"/>
    <w:rsid w:val="009879C2"/>
    <w:rsid w:val="009905FE"/>
    <w:rsid w:val="00991CDF"/>
    <w:rsid w:val="00996592"/>
    <w:rsid w:val="009A1164"/>
    <w:rsid w:val="009A2029"/>
    <w:rsid w:val="009C46B6"/>
    <w:rsid w:val="009C50EA"/>
    <w:rsid w:val="009C5F20"/>
    <w:rsid w:val="009D32AA"/>
    <w:rsid w:val="009D3D39"/>
    <w:rsid w:val="009E394A"/>
    <w:rsid w:val="009F620A"/>
    <w:rsid w:val="009F76C8"/>
    <w:rsid w:val="00A0061B"/>
    <w:rsid w:val="00A022F7"/>
    <w:rsid w:val="00A0492B"/>
    <w:rsid w:val="00A04CF2"/>
    <w:rsid w:val="00A05502"/>
    <w:rsid w:val="00A10013"/>
    <w:rsid w:val="00A1158D"/>
    <w:rsid w:val="00A20D22"/>
    <w:rsid w:val="00A25444"/>
    <w:rsid w:val="00A2752C"/>
    <w:rsid w:val="00A360DE"/>
    <w:rsid w:val="00A45B91"/>
    <w:rsid w:val="00A52038"/>
    <w:rsid w:val="00A55A42"/>
    <w:rsid w:val="00A6555E"/>
    <w:rsid w:val="00A721F4"/>
    <w:rsid w:val="00A752F9"/>
    <w:rsid w:val="00A77B3E"/>
    <w:rsid w:val="00A80EB6"/>
    <w:rsid w:val="00A83DBA"/>
    <w:rsid w:val="00A91E4F"/>
    <w:rsid w:val="00A942A2"/>
    <w:rsid w:val="00AA4E5A"/>
    <w:rsid w:val="00AA5CA3"/>
    <w:rsid w:val="00AA6896"/>
    <w:rsid w:val="00AB0AF9"/>
    <w:rsid w:val="00AB1A97"/>
    <w:rsid w:val="00AC4515"/>
    <w:rsid w:val="00AC7FD8"/>
    <w:rsid w:val="00AD1CDA"/>
    <w:rsid w:val="00AD3FBC"/>
    <w:rsid w:val="00AE06C1"/>
    <w:rsid w:val="00AE63C3"/>
    <w:rsid w:val="00AE76A4"/>
    <w:rsid w:val="00AF5854"/>
    <w:rsid w:val="00B05109"/>
    <w:rsid w:val="00B153BF"/>
    <w:rsid w:val="00B2496C"/>
    <w:rsid w:val="00B265D0"/>
    <w:rsid w:val="00B26907"/>
    <w:rsid w:val="00B3579D"/>
    <w:rsid w:val="00B36012"/>
    <w:rsid w:val="00B408C4"/>
    <w:rsid w:val="00B41B2D"/>
    <w:rsid w:val="00B44E43"/>
    <w:rsid w:val="00B563AE"/>
    <w:rsid w:val="00B70AB9"/>
    <w:rsid w:val="00B75F8A"/>
    <w:rsid w:val="00B81157"/>
    <w:rsid w:val="00B86C0C"/>
    <w:rsid w:val="00B86F4A"/>
    <w:rsid w:val="00BA264E"/>
    <w:rsid w:val="00BA6030"/>
    <w:rsid w:val="00BA6065"/>
    <w:rsid w:val="00BA70C7"/>
    <w:rsid w:val="00BB0B62"/>
    <w:rsid w:val="00BB181A"/>
    <w:rsid w:val="00BC2A1C"/>
    <w:rsid w:val="00BD59F2"/>
    <w:rsid w:val="00BD727D"/>
    <w:rsid w:val="00BE06FA"/>
    <w:rsid w:val="00BE0AF6"/>
    <w:rsid w:val="00BE1F1E"/>
    <w:rsid w:val="00BE20C5"/>
    <w:rsid w:val="00BF211A"/>
    <w:rsid w:val="00BF5770"/>
    <w:rsid w:val="00C02EB8"/>
    <w:rsid w:val="00C0531C"/>
    <w:rsid w:val="00C06244"/>
    <w:rsid w:val="00C10963"/>
    <w:rsid w:val="00C123B2"/>
    <w:rsid w:val="00C12C83"/>
    <w:rsid w:val="00C17BD8"/>
    <w:rsid w:val="00C25257"/>
    <w:rsid w:val="00C34337"/>
    <w:rsid w:val="00C405CD"/>
    <w:rsid w:val="00C635D7"/>
    <w:rsid w:val="00C722A2"/>
    <w:rsid w:val="00C80600"/>
    <w:rsid w:val="00C8207C"/>
    <w:rsid w:val="00C827A3"/>
    <w:rsid w:val="00C82E54"/>
    <w:rsid w:val="00C94B44"/>
    <w:rsid w:val="00C95564"/>
    <w:rsid w:val="00CA200F"/>
    <w:rsid w:val="00CA7CDC"/>
    <w:rsid w:val="00CB0E3C"/>
    <w:rsid w:val="00CB1FF5"/>
    <w:rsid w:val="00CB6E3B"/>
    <w:rsid w:val="00CB721D"/>
    <w:rsid w:val="00CC0D94"/>
    <w:rsid w:val="00CC1DC1"/>
    <w:rsid w:val="00CC6665"/>
    <w:rsid w:val="00CE4938"/>
    <w:rsid w:val="00CE7604"/>
    <w:rsid w:val="00CF1198"/>
    <w:rsid w:val="00CF2008"/>
    <w:rsid w:val="00CF485A"/>
    <w:rsid w:val="00D00AD8"/>
    <w:rsid w:val="00D03E50"/>
    <w:rsid w:val="00D0683B"/>
    <w:rsid w:val="00D072D4"/>
    <w:rsid w:val="00D11624"/>
    <w:rsid w:val="00D12743"/>
    <w:rsid w:val="00D27017"/>
    <w:rsid w:val="00D32B77"/>
    <w:rsid w:val="00D5134F"/>
    <w:rsid w:val="00D554A2"/>
    <w:rsid w:val="00D65591"/>
    <w:rsid w:val="00D72BFA"/>
    <w:rsid w:val="00D7375A"/>
    <w:rsid w:val="00D75270"/>
    <w:rsid w:val="00D82DF8"/>
    <w:rsid w:val="00DA4C1D"/>
    <w:rsid w:val="00DB3DA3"/>
    <w:rsid w:val="00DB41F4"/>
    <w:rsid w:val="00DB5D2E"/>
    <w:rsid w:val="00DC01E8"/>
    <w:rsid w:val="00DC67AA"/>
    <w:rsid w:val="00DD047C"/>
    <w:rsid w:val="00DD08DE"/>
    <w:rsid w:val="00DD2563"/>
    <w:rsid w:val="00DD3C4E"/>
    <w:rsid w:val="00DD3DEE"/>
    <w:rsid w:val="00DE1326"/>
    <w:rsid w:val="00DE169F"/>
    <w:rsid w:val="00DE208E"/>
    <w:rsid w:val="00DE508F"/>
    <w:rsid w:val="00E0131E"/>
    <w:rsid w:val="00E030E2"/>
    <w:rsid w:val="00E04FA4"/>
    <w:rsid w:val="00E0699C"/>
    <w:rsid w:val="00E13870"/>
    <w:rsid w:val="00E146CD"/>
    <w:rsid w:val="00E207BB"/>
    <w:rsid w:val="00E20CD0"/>
    <w:rsid w:val="00E20E85"/>
    <w:rsid w:val="00E26DFB"/>
    <w:rsid w:val="00E378FC"/>
    <w:rsid w:val="00E439DB"/>
    <w:rsid w:val="00E5007D"/>
    <w:rsid w:val="00E50963"/>
    <w:rsid w:val="00E51070"/>
    <w:rsid w:val="00E5303B"/>
    <w:rsid w:val="00E55894"/>
    <w:rsid w:val="00E61252"/>
    <w:rsid w:val="00E6236F"/>
    <w:rsid w:val="00E727D1"/>
    <w:rsid w:val="00E74398"/>
    <w:rsid w:val="00E774E4"/>
    <w:rsid w:val="00E81A32"/>
    <w:rsid w:val="00E81EAD"/>
    <w:rsid w:val="00E832E6"/>
    <w:rsid w:val="00E96945"/>
    <w:rsid w:val="00EA76B2"/>
    <w:rsid w:val="00EB09BE"/>
    <w:rsid w:val="00EB65D9"/>
    <w:rsid w:val="00ED15C0"/>
    <w:rsid w:val="00ED64A5"/>
    <w:rsid w:val="00EE256B"/>
    <w:rsid w:val="00EE4631"/>
    <w:rsid w:val="00EE4B79"/>
    <w:rsid w:val="00EE56BC"/>
    <w:rsid w:val="00EE5811"/>
    <w:rsid w:val="00EE6644"/>
    <w:rsid w:val="00EF6ADB"/>
    <w:rsid w:val="00EF6CF5"/>
    <w:rsid w:val="00F32B0E"/>
    <w:rsid w:val="00F33A04"/>
    <w:rsid w:val="00F35599"/>
    <w:rsid w:val="00F4172B"/>
    <w:rsid w:val="00F425EF"/>
    <w:rsid w:val="00F51D98"/>
    <w:rsid w:val="00F53DBB"/>
    <w:rsid w:val="00F56FDE"/>
    <w:rsid w:val="00F57C75"/>
    <w:rsid w:val="00F627BF"/>
    <w:rsid w:val="00F7684D"/>
    <w:rsid w:val="00F85A92"/>
    <w:rsid w:val="00F873A7"/>
    <w:rsid w:val="00F921B7"/>
    <w:rsid w:val="00F97A67"/>
    <w:rsid w:val="00FA0537"/>
    <w:rsid w:val="00FA7694"/>
    <w:rsid w:val="00FB711B"/>
    <w:rsid w:val="00FC03D3"/>
    <w:rsid w:val="00FC6204"/>
    <w:rsid w:val="00FF0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2"/>
      <o:rules v:ext="edit">
        <o:r id="V:Rule7" type="connector" idref="#_x0000_s2053"/>
        <o:r id="V:Rule8" type="connector" idref="#_x0000_s2056"/>
        <o:r id="V:Rule9" type="connector" idref="#_x0000_s2061"/>
        <o:r id="V:Rule10" type="connector" idref="#_x0000_s2054"/>
        <o:r id="V:Rule11" type="connector" idref="#_x0000_s2058"/>
        <o:r id="V:Rule12" type="connector" idref="#_x0000_s2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Heading1">
    <w:name w:val="heading 1"/>
    <w:basedOn w:val="Normal"/>
    <w:next w:val="BodyText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Heading2">
    <w:name w:val="heading 2"/>
    <w:basedOn w:val="Normal"/>
    <w:next w:val="BodyTex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Heading3">
    <w:name w:val="heading 3"/>
    <w:basedOn w:val="Normal"/>
    <w:next w:val="BodyText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Heading4">
    <w:name w:val="heading 4"/>
    <w:basedOn w:val="Normal"/>
    <w:next w:val="BodyTex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Heading5">
    <w:name w:val="heading 5"/>
    <w:basedOn w:val="Normal"/>
    <w:next w:val="BodyTex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Heading6">
    <w:name w:val="heading 6"/>
    <w:basedOn w:val="Normal"/>
    <w:next w:val="BodyTex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Heading8">
    <w:name w:val="heading 8"/>
    <w:basedOn w:val="Normal"/>
    <w:next w:val="BodyTex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52A01"/>
    <w:pPr>
      <w:spacing w:after="240" w:line="240" w:lineRule="atLeast"/>
      <w:ind w:firstLine="360"/>
      <w:jc w:val="both"/>
    </w:pPr>
  </w:style>
  <w:style w:type="paragraph" w:styleId="Index1">
    <w:name w:val="index 1"/>
    <w:basedOn w:val="Normal"/>
    <w:semiHidden/>
    <w:rsid w:val="00752A01"/>
    <w:rPr>
      <w:sz w:val="21"/>
      <w:szCs w:val="21"/>
    </w:rPr>
  </w:style>
  <w:style w:type="paragraph" w:styleId="Index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x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x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x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TOC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752A01"/>
    <w:rPr>
      <w:i/>
    </w:rPr>
  </w:style>
  <w:style w:type="paragraph" w:styleId="FootnoteText">
    <w:name w:val="footnote text"/>
    <w:basedOn w:val="Normal"/>
    <w:semiHidden/>
    <w:rsid w:val="00752A01"/>
  </w:style>
  <w:style w:type="paragraph" w:styleId="CommentText">
    <w:name w:val="annotation text"/>
    <w:basedOn w:val="Normal"/>
    <w:semiHidden/>
    <w:rsid w:val="00752A01"/>
  </w:style>
  <w:style w:type="paragraph" w:styleId="IndexHeading">
    <w:name w:val="index heading"/>
    <w:basedOn w:val="Normal"/>
    <w:next w:val="Index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Caption">
    <w:name w:val="caption"/>
    <w:basedOn w:val="Normal"/>
    <w:next w:val="BodyText"/>
    <w:qFormat/>
    <w:rsid w:val="00752A01"/>
    <w:pPr>
      <w:spacing w:after="240"/>
      <w:contextualSpacing/>
      <w:jc w:val="center"/>
    </w:pPr>
    <w:rPr>
      <w:i/>
    </w:rPr>
  </w:style>
  <w:style w:type="paragraph" w:styleId="TableofFigures">
    <w:name w:val="table of figures"/>
    <w:basedOn w:val="Normal"/>
    <w:semiHidden/>
    <w:rsid w:val="00752A01"/>
  </w:style>
  <w:style w:type="paragraph" w:styleId="EndnoteText">
    <w:name w:val="endnote text"/>
    <w:basedOn w:val="Normal"/>
    <w:semiHidden/>
    <w:rsid w:val="00752A01"/>
  </w:style>
  <w:style w:type="paragraph" w:styleId="TableofAuthorities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croText">
    <w:name w:val="macro"/>
    <w:basedOn w:val="BodyText"/>
    <w:semiHidden/>
    <w:rsid w:val="00752A01"/>
    <w:rPr>
      <w:rFonts w:ascii="Courier New" w:hAnsi="Courier New" w:cs="Courier New"/>
    </w:rPr>
  </w:style>
  <w:style w:type="paragraph" w:styleId="TOAHeading">
    <w:name w:val="toa heading"/>
    <w:basedOn w:val="Normal"/>
    <w:next w:val="TableofAuthorities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ListBullet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itle">
    <w:name w:val="Subtitle"/>
    <w:basedOn w:val="Title"/>
    <w:next w:val="BodyText"/>
    <w:qFormat/>
    <w:rsid w:val="00752A01"/>
    <w:pPr>
      <w:spacing w:after="420"/>
    </w:pPr>
    <w:rPr>
      <w:spacing w:val="20"/>
      <w:sz w:val="22"/>
      <w:szCs w:val="22"/>
    </w:rPr>
  </w:style>
  <w:style w:type="paragraph" w:styleId="Title">
    <w:name w:val="Title"/>
    <w:basedOn w:val="Normal"/>
    <w:next w:val="Subtitle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DefaultParagraphFont"/>
    <w:link w:val="BodyTex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DefaultParagraphFon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odyTex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odyTex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odyTex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DefaultParagraphFon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otnoteReference">
    <w:name w:val="footnote reference"/>
    <w:semiHidden/>
    <w:rsid w:val="00752A01"/>
    <w:rPr>
      <w:vertAlign w:val="superscript"/>
    </w:rPr>
  </w:style>
  <w:style w:type="character" w:styleId="CommentReference">
    <w:name w:val="annotation reference"/>
    <w:semiHidden/>
    <w:rsid w:val="00752A01"/>
    <w:rPr>
      <w:sz w:val="16"/>
    </w:rPr>
  </w:style>
  <w:style w:type="character" w:styleId="PageNumber">
    <w:name w:val="page number"/>
    <w:rsid w:val="00752A01"/>
    <w:rPr>
      <w:sz w:val="24"/>
    </w:rPr>
  </w:style>
  <w:style w:type="character" w:styleId="EndnoteReference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Header">
    <w:name w:val="header"/>
    <w:basedOn w:val="Normal"/>
    <w:link w:val="HeaderChar"/>
    <w:uiPriority w:val="99"/>
    <w:rsid w:val="00752A0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52A01"/>
    <w:pPr>
      <w:tabs>
        <w:tab w:val="center" w:pos="4419"/>
        <w:tab w:val="right" w:pos="8838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DefaultParagraphFont"/>
    <w:uiPriority w:val="99"/>
    <w:unhideWhenUsed/>
    <w:rsid w:val="00490261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490261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FooterChar">
    <w:name w:val="Footer Char"/>
    <w:basedOn w:val="DefaultParagraphFont"/>
    <w:link w:val="Foot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FollowedHyperlink">
    <w:name w:val="FollowedHyperlink"/>
    <w:basedOn w:val="DefaultParagraphFon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DefaultParagraphFont"/>
    <w:rsid w:val="001C32D7"/>
  </w:style>
  <w:style w:type="character" w:customStyle="1" w:styleId="tocnumber">
    <w:name w:val="tocnumber"/>
    <w:basedOn w:val="DefaultParagraphFont"/>
    <w:rsid w:val="001C32D7"/>
  </w:style>
  <w:style w:type="character" w:customStyle="1" w:styleId="toctext">
    <w:name w:val="toctext"/>
    <w:basedOn w:val="DefaultParagraphFont"/>
    <w:rsid w:val="001C32D7"/>
  </w:style>
  <w:style w:type="character" w:customStyle="1" w:styleId="editsection">
    <w:name w:val="editsection"/>
    <w:basedOn w:val="DefaultParagraphFont"/>
    <w:rsid w:val="001C32D7"/>
  </w:style>
  <w:style w:type="character" w:customStyle="1" w:styleId="mw-headline">
    <w:name w:val="mw-headline"/>
    <w:basedOn w:val="DefaultParagraphFont"/>
    <w:rsid w:val="001C32D7"/>
  </w:style>
  <w:style w:type="character" w:customStyle="1" w:styleId="texhtml">
    <w:name w:val="texhtml"/>
    <w:basedOn w:val="DefaultParagraphFont"/>
    <w:rsid w:val="00465738"/>
  </w:style>
  <w:style w:type="paragraph" w:styleId="BalloonText">
    <w:name w:val="Balloon Text"/>
    <w:basedOn w:val="Normal"/>
    <w:link w:val="BalloonTextChar"/>
    <w:rsid w:val="006C5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leGrid">
    <w:name w:val="Table Grid"/>
    <w:basedOn w:val="TableNormal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7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63C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63C3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DefaultParagraphFont"/>
    <w:rsid w:val="00AE63C3"/>
    <w:rPr>
      <w:shd w:val="clear" w:color="auto" w:fill="E9E8E2"/>
    </w:rPr>
  </w:style>
  <w:style w:type="character" w:customStyle="1" w:styleId="keyword-directive1">
    <w:name w:val="keyword-directive1"/>
    <w:basedOn w:val="DefaultParagraphFont"/>
    <w:rsid w:val="00AE63C3"/>
    <w:rPr>
      <w:color w:val="0000E6"/>
    </w:rPr>
  </w:style>
  <w:style w:type="character" w:customStyle="1" w:styleId="comment1">
    <w:name w:val="comment1"/>
    <w:basedOn w:val="DefaultParagraphFont"/>
    <w:rsid w:val="00AE63C3"/>
    <w:rPr>
      <w:color w:val="969696"/>
    </w:rPr>
  </w:style>
  <w:style w:type="character" w:customStyle="1" w:styleId="st01">
    <w:name w:val="st01"/>
    <w:basedOn w:val="DefaultParagraphFont"/>
    <w:rsid w:val="00AE63C3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DefaultParagraphFont"/>
    <w:rsid w:val="00AE63C3"/>
    <w:rPr>
      <w:color w:val="CE7B00"/>
    </w:rPr>
  </w:style>
  <w:style w:type="character" w:customStyle="1" w:styleId="st11">
    <w:name w:val="st11"/>
    <w:basedOn w:val="DefaultParagraphFont"/>
    <w:rsid w:val="00AE63C3"/>
    <w:rPr>
      <w:rFonts w:ascii="Monospaced" w:hAnsi="Monospaced" w:hint="default"/>
      <w:b/>
      <w:bCs/>
      <w:color w:val="CE7B00"/>
    </w:rPr>
  </w:style>
  <w:style w:type="paragraph" w:customStyle="1" w:styleId="st0">
    <w:name w:val="st0"/>
    <w:basedOn w:val="Normal"/>
    <w:rsid w:val="002E1B7B"/>
    <w:pPr>
      <w:spacing w:before="100" w:beforeAutospacing="1" w:after="100" w:afterAutospacing="1"/>
    </w:pPr>
    <w:rPr>
      <w:rFonts w:ascii="Monospaced" w:eastAsiaTheme="minorEastAsia" w:hAnsi="Monospaced" w:cs="Times New Roman"/>
      <w:b/>
      <w:bCs/>
      <w:color w:val="969696"/>
      <w:sz w:val="24"/>
      <w:szCs w:val="24"/>
      <w:lang w:val="da-DK" w:eastAsia="da-DK" w:bidi="ar-SA"/>
    </w:rPr>
  </w:style>
  <w:style w:type="paragraph" w:customStyle="1" w:styleId="comment">
    <w:name w:val="comment"/>
    <w:basedOn w:val="Normal"/>
    <w:rsid w:val="002E1B7B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969696"/>
      <w:sz w:val="24"/>
      <w:szCs w:val="24"/>
      <w:lang w:val="da-DK" w:eastAsia="da-DK" w:bidi="ar-SA"/>
    </w:rPr>
  </w:style>
  <w:style w:type="paragraph" w:customStyle="1" w:styleId="line-number">
    <w:name w:val="line-number"/>
    <w:basedOn w:val="Normal"/>
    <w:rsid w:val="002E1B7B"/>
    <w:pPr>
      <w:shd w:val="clear" w:color="auto" w:fill="E9E8E2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a-DK" w:eastAsia="da-DK" w:bidi="ar-SA"/>
    </w:rPr>
  </w:style>
  <w:style w:type="paragraph" w:customStyle="1" w:styleId="st1">
    <w:name w:val="st1"/>
    <w:basedOn w:val="Normal"/>
    <w:rsid w:val="002E1B7B"/>
    <w:pPr>
      <w:spacing w:before="100" w:beforeAutospacing="1" w:after="100" w:afterAutospacing="1"/>
    </w:pPr>
    <w:rPr>
      <w:rFonts w:ascii="Monospaced" w:eastAsiaTheme="minorEastAsia" w:hAnsi="Monospaced" w:cs="Times New Roman"/>
      <w:b/>
      <w:bCs/>
      <w:color w:val="CE7B00"/>
      <w:sz w:val="24"/>
      <w:szCs w:val="24"/>
      <w:lang w:val="da-DK" w:eastAsia="da-DK" w:bidi="ar-SA"/>
    </w:rPr>
  </w:style>
  <w:style w:type="paragraph" w:customStyle="1" w:styleId="character">
    <w:name w:val="character"/>
    <w:basedOn w:val="Normal"/>
    <w:rsid w:val="002E1B7B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CE7B00"/>
      <w:sz w:val="24"/>
      <w:szCs w:val="24"/>
      <w:lang w:val="da-DK" w:eastAsia="da-DK" w:bidi="ar-SA"/>
    </w:rPr>
  </w:style>
  <w:style w:type="paragraph" w:customStyle="1" w:styleId="keyword-directive">
    <w:name w:val="keyword-directive"/>
    <w:basedOn w:val="Normal"/>
    <w:rsid w:val="002E1B7B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0000E6"/>
      <w:sz w:val="24"/>
      <w:szCs w:val="24"/>
      <w:lang w:val="da-DK" w:eastAsia="da-DK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9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1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cleaning-robot-simulator/" TargetMode="External"/><Relationship Id="rId24" Type="http://schemas.openxmlformats.org/officeDocument/2006/relationships/hyperlink" Target="http://da.wikipedia.org/wiki/Futuram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en.wikipedia.org/wiki/WALL-E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file:///C:\GoogleCode\cleaning-robot-simulator\doc\Design\pakkediagram.jpe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android.com/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gnome.org/dia/" TargetMode="External"/><Relationship Id="rId3" Type="http://schemas.openxmlformats.org/officeDocument/2006/relationships/hyperlink" Target="http://netbeans.org/" TargetMode="External"/><Relationship Id="rId7" Type="http://schemas.openxmlformats.org/officeDocument/2006/relationships/hyperlink" Target="http://da.wikipedia.org/wiki/Open_source" TargetMode="External"/><Relationship Id="rId2" Type="http://schemas.openxmlformats.org/officeDocument/2006/relationships/hyperlink" Target="http://www.javaconcurrencyinpractice.com/" TargetMode="External"/><Relationship Id="rId1" Type="http://schemas.openxmlformats.org/officeDocument/2006/relationships/hyperlink" Target="http://www.java.com" TargetMode="External"/><Relationship Id="rId6" Type="http://schemas.openxmlformats.org/officeDocument/2006/relationships/hyperlink" Target="http://code.google.com" TargetMode="External"/><Relationship Id="rId5" Type="http://schemas.openxmlformats.org/officeDocument/2006/relationships/hyperlink" Target="http://subversion.tigris.org/" TargetMode="External"/><Relationship Id="rId4" Type="http://schemas.openxmlformats.org/officeDocument/2006/relationships/hyperlink" Target="http://maven.apache.org/" TargetMode="External"/><Relationship Id="rId9" Type="http://schemas.openxmlformats.org/officeDocument/2006/relationships/hyperlink" Target="http://java.sun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020B9-5348-4C86-A83D-F83DDA185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Forretningsrapport(2).dot</Template>
  <TotalTime>1307</TotalTime>
  <Pages>1</Pages>
  <Words>11722</Words>
  <Characters>79477</Characters>
  <Application>Microsoft Office Word</Application>
  <DocSecurity>0</DocSecurity>
  <Lines>2740</Lines>
  <Paragraphs>2763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199</cp:revision>
  <cp:lastPrinted>2010-05-31T08:55:00Z</cp:lastPrinted>
  <dcterms:created xsi:type="dcterms:W3CDTF">2009-11-21T12:12:00Z</dcterms:created>
  <dcterms:modified xsi:type="dcterms:W3CDTF">2010-05-31T08:57:00Z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